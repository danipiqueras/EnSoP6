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42A99" w:rsidRPr="00F63D22" w:rsidRDefault="00F42A99" w:rsidP="001061FB">
      <w:pPr>
        <w:rPr>
          <w:lang w:val="es-ES_tradnl"/>
        </w:rPr>
      </w:pPr>
      <w:bookmarkStart w:id="0" w:name="_Toc157487448"/>
      <w:bookmarkStart w:id="1" w:name="_Toc167013477"/>
    </w:p>
    <w:p w14:paraId="0A37501D" w14:textId="77777777" w:rsidR="00F42A99" w:rsidRPr="000325D2" w:rsidRDefault="00F42A99" w:rsidP="001061FB">
      <w:pPr>
        <w:rPr>
          <w:lang w:val="es-ES_tradnl"/>
        </w:rPr>
      </w:pPr>
    </w:p>
    <w:p w14:paraId="5DAB6C7B" w14:textId="77777777" w:rsidR="00F42A99" w:rsidRPr="000325D2" w:rsidRDefault="00F42A99" w:rsidP="001061FB">
      <w:pPr>
        <w:rPr>
          <w:lang w:val="es-ES_tradnl"/>
        </w:rPr>
      </w:pPr>
    </w:p>
    <w:p w14:paraId="02EB378F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6A05A809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5A39BBE3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3BD3AE95" w14:textId="77777777" w:rsidR="00F42A99" w:rsidRPr="000325D2" w:rsidRDefault="00F512EB" w:rsidP="00F42A99">
      <w:pPr>
        <w:jc w:val="center"/>
        <w:rPr>
          <w:sz w:val="72"/>
          <w:szCs w:val="72"/>
          <w:lang w:val="es-ES_tradnl"/>
        </w:rPr>
      </w:pPr>
      <w:r w:rsidRPr="000325D2">
        <w:rPr>
          <w:sz w:val="72"/>
          <w:szCs w:val="72"/>
          <w:lang w:val="es-ES_tradnl"/>
        </w:rPr>
        <w:t>Ingeniería de Software</w:t>
      </w:r>
    </w:p>
    <w:p w14:paraId="41C8F396" w14:textId="77777777" w:rsidR="00F42A99" w:rsidRPr="00F512EB" w:rsidRDefault="00F42A99" w:rsidP="00F42A99">
      <w:pPr>
        <w:jc w:val="center"/>
        <w:rPr>
          <w:sz w:val="52"/>
          <w:szCs w:val="52"/>
          <w:lang w:val="es-ES_tradnl"/>
        </w:rPr>
      </w:pPr>
    </w:p>
    <w:p w14:paraId="72A3D3EC" w14:textId="77777777" w:rsidR="0049326E" w:rsidRPr="00F512EB" w:rsidRDefault="0049326E" w:rsidP="00F42A99">
      <w:pPr>
        <w:jc w:val="center"/>
        <w:rPr>
          <w:sz w:val="52"/>
          <w:szCs w:val="52"/>
          <w:lang w:val="es-ES_tradnl"/>
        </w:rPr>
      </w:pPr>
    </w:p>
    <w:p w14:paraId="6FE51C30" w14:textId="77777777" w:rsidR="00F42A99" w:rsidRPr="00F512EB" w:rsidRDefault="00F512EB" w:rsidP="00F42A99">
      <w:pPr>
        <w:jc w:val="center"/>
        <w:rPr>
          <w:b/>
          <w:sz w:val="56"/>
          <w:szCs w:val="56"/>
          <w:lang w:val="es-ES_tradnl"/>
        </w:rPr>
      </w:pPr>
      <w:r w:rsidRPr="00F512EB">
        <w:rPr>
          <w:b/>
          <w:sz w:val="56"/>
          <w:szCs w:val="56"/>
          <w:lang w:val="es-ES_tradnl"/>
        </w:rPr>
        <w:t>Gestión de la Configuración (CM)</w:t>
      </w:r>
    </w:p>
    <w:p w14:paraId="3943C1B5" w14:textId="77777777" w:rsidR="00F42A99" w:rsidRPr="000325D2" w:rsidRDefault="00F512EB" w:rsidP="00F42A99">
      <w:pPr>
        <w:jc w:val="center"/>
        <w:rPr>
          <w:b/>
          <w:i/>
          <w:sz w:val="40"/>
          <w:szCs w:val="40"/>
          <w:lang w:val="es-ES_tradnl"/>
        </w:rPr>
      </w:pPr>
      <w:r w:rsidRPr="000325D2">
        <w:rPr>
          <w:b/>
          <w:i/>
          <w:sz w:val="40"/>
          <w:szCs w:val="40"/>
          <w:lang w:val="es-ES_tradnl"/>
        </w:rPr>
        <w:t>Definición de un Proceso de Control del Cambio</w:t>
      </w:r>
    </w:p>
    <w:p w14:paraId="0D0B940D" w14:textId="77777777" w:rsidR="00F42A99" w:rsidRPr="000325D2" w:rsidRDefault="00F512EB" w:rsidP="00F512EB">
      <w:pPr>
        <w:tabs>
          <w:tab w:val="left" w:pos="4815"/>
        </w:tabs>
        <w:rPr>
          <w:sz w:val="52"/>
          <w:szCs w:val="52"/>
          <w:lang w:val="es-ES_tradnl"/>
        </w:rPr>
      </w:pPr>
      <w:r w:rsidRPr="000325D2">
        <w:rPr>
          <w:sz w:val="52"/>
          <w:szCs w:val="52"/>
          <w:lang w:val="es-ES_tradnl"/>
        </w:rPr>
        <w:tab/>
      </w:r>
    </w:p>
    <w:p w14:paraId="0E27B00A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60061E4C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4EAFD9C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B94D5A5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DEEC669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656B9AB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5FB0818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3BDBCC5" w14:textId="7C6ED9E2" w:rsidR="00F42A99" w:rsidRPr="000325D2" w:rsidRDefault="00F42A99" w:rsidP="00F42A99">
      <w:pPr>
        <w:rPr>
          <w:sz w:val="32"/>
          <w:szCs w:val="32"/>
          <w:lang w:val="es-ES"/>
        </w:rPr>
      </w:pPr>
      <w:r w:rsidRPr="21E445E3">
        <w:rPr>
          <w:sz w:val="32"/>
          <w:szCs w:val="32"/>
          <w:lang w:val="es-ES"/>
        </w:rPr>
        <w:t>MIEMBROS DEL GRUPO</w:t>
      </w:r>
      <w:r w:rsidR="00F70832" w:rsidRPr="21E445E3">
        <w:rPr>
          <w:sz w:val="32"/>
          <w:szCs w:val="32"/>
          <w:lang w:val="es-ES"/>
        </w:rPr>
        <w:t xml:space="preserve"> </w:t>
      </w:r>
      <w:r w:rsidR="76B59461" w:rsidRPr="21E445E3">
        <w:rPr>
          <w:sz w:val="32"/>
          <w:szCs w:val="32"/>
          <w:lang w:val="es-ES"/>
        </w:rPr>
        <w:t xml:space="preserve">1 </w:t>
      </w:r>
      <w:r w:rsidR="00BC4099" w:rsidRPr="21E445E3">
        <w:rPr>
          <w:sz w:val="32"/>
          <w:szCs w:val="32"/>
          <w:lang w:val="es-ES"/>
        </w:rPr>
        <w:t>(L11:00</w:t>
      </w:r>
      <w:r w:rsidR="00F512EB" w:rsidRPr="21E445E3">
        <w:rPr>
          <w:sz w:val="32"/>
          <w:szCs w:val="32"/>
          <w:lang w:val="es-ES"/>
        </w:rPr>
        <w:t>7.1.N)</w:t>
      </w:r>
      <w:r w:rsidR="003036AA" w:rsidRPr="21E445E3">
        <w:rPr>
          <w:sz w:val="32"/>
          <w:szCs w:val="32"/>
          <w:lang w:val="es-ES"/>
        </w:rPr>
        <w:t>:</w:t>
      </w:r>
    </w:p>
    <w:p w14:paraId="3D3B4B5C" w14:textId="641CEF1E" w:rsidR="00F512EB" w:rsidRPr="00F63D22" w:rsidRDefault="74487D22" w:rsidP="00201480">
      <w:pPr>
        <w:numPr>
          <w:ilvl w:val="0"/>
          <w:numId w:val="24"/>
        </w:numPr>
        <w:rPr>
          <w:sz w:val="32"/>
          <w:szCs w:val="32"/>
          <w:lang w:val="es-ES"/>
        </w:rPr>
      </w:pPr>
      <w:r w:rsidRPr="52E2490C">
        <w:rPr>
          <w:sz w:val="32"/>
          <w:szCs w:val="32"/>
          <w:lang w:val="es-ES"/>
        </w:rPr>
        <w:t>Yago Falgue</w:t>
      </w:r>
      <w:r w:rsidR="002076A4">
        <w:rPr>
          <w:sz w:val="32"/>
          <w:szCs w:val="32"/>
          <w:lang w:val="es-ES"/>
        </w:rPr>
        <w:t>i</w:t>
      </w:r>
      <w:r w:rsidRPr="52E2490C">
        <w:rPr>
          <w:sz w:val="32"/>
          <w:szCs w:val="32"/>
          <w:lang w:val="es-ES"/>
        </w:rPr>
        <w:t>ras Casarejo</w:t>
      </w:r>
      <w:r w:rsidR="7202BB0F" w:rsidRPr="52E2490C">
        <w:rPr>
          <w:sz w:val="32"/>
          <w:szCs w:val="32"/>
          <w:lang w:val="es-ES"/>
        </w:rPr>
        <w:t>s</w:t>
      </w:r>
    </w:p>
    <w:p w14:paraId="5E0A2757" w14:textId="5C717F5C" w:rsidR="3D3D6BB9" w:rsidRDefault="74487D22" w:rsidP="00201480">
      <w:pPr>
        <w:numPr>
          <w:ilvl w:val="0"/>
          <w:numId w:val="24"/>
        </w:numPr>
        <w:rPr>
          <w:lang w:val="es-ES"/>
        </w:rPr>
      </w:pPr>
      <w:r w:rsidRPr="00201480">
        <w:rPr>
          <w:sz w:val="32"/>
          <w:szCs w:val="32"/>
          <w:lang w:val="es-ES"/>
        </w:rPr>
        <w:t>Carlos Cao López</w:t>
      </w:r>
    </w:p>
    <w:p w14:paraId="17732BE6" w14:textId="2402AEE5" w:rsidR="3D3D6BB9" w:rsidRDefault="74487D22" w:rsidP="00201480">
      <w:pPr>
        <w:numPr>
          <w:ilvl w:val="0"/>
          <w:numId w:val="24"/>
        </w:numPr>
        <w:rPr>
          <w:lang w:val="es-ES"/>
        </w:rPr>
      </w:pPr>
      <w:r w:rsidRPr="00201480">
        <w:rPr>
          <w:sz w:val="32"/>
          <w:szCs w:val="32"/>
          <w:lang w:val="es-ES"/>
        </w:rPr>
        <w:t>Daniel Piqueras Valle</w:t>
      </w:r>
    </w:p>
    <w:p w14:paraId="2FF4093E" w14:textId="7D228938" w:rsidR="3D3D6BB9" w:rsidRDefault="74487D22" w:rsidP="00201480">
      <w:pPr>
        <w:numPr>
          <w:ilvl w:val="0"/>
          <w:numId w:val="24"/>
        </w:numPr>
        <w:rPr>
          <w:lang w:val="es-ES"/>
        </w:rPr>
      </w:pPr>
      <w:r w:rsidRPr="00201480">
        <w:rPr>
          <w:sz w:val="32"/>
          <w:szCs w:val="32"/>
          <w:lang w:val="es-ES"/>
        </w:rPr>
        <w:t>Celtia Castelo Gajino</w:t>
      </w:r>
    </w:p>
    <w:p w14:paraId="1692B506" w14:textId="6775A4E0" w:rsidR="003036AA" w:rsidRPr="00F512EB" w:rsidRDefault="00F42A99" w:rsidP="003036AA">
      <w:pPr>
        <w:rPr>
          <w:sz w:val="32"/>
          <w:szCs w:val="32"/>
          <w:lang w:val="es-ES"/>
        </w:rPr>
      </w:pPr>
      <w:r w:rsidRPr="21E445E3">
        <w:rPr>
          <w:sz w:val="32"/>
          <w:szCs w:val="32"/>
          <w:lang w:val="es-ES"/>
        </w:rPr>
        <w:t>FECHA DE ENTREGA:</w:t>
      </w:r>
      <w:r w:rsidR="00F512EB" w:rsidRPr="21E445E3">
        <w:rPr>
          <w:sz w:val="32"/>
          <w:szCs w:val="32"/>
          <w:lang w:val="es-ES"/>
        </w:rPr>
        <w:t xml:space="preserve"> </w:t>
      </w:r>
      <w:r w:rsidR="21D2C0AC" w:rsidRPr="21E445E3">
        <w:rPr>
          <w:sz w:val="32"/>
          <w:szCs w:val="32"/>
          <w:lang w:val="es-ES"/>
        </w:rPr>
        <w:t>5</w:t>
      </w:r>
      <w:r w:rsidR="00F512EB" w:rsidRPr="21E445E3">
        <w:rPr>
          <w:sz w:val="32"/>
          <w:szCs w:val="32"/>
          <w:lang w:val="es-ES"/>
        </w:rPr>
        <w:t>/2/</w:t>
      </w:r>
      <w:r w:rsidR="3DB5FE8B" w:rsidRPr="21E445E3">
        <w:rPr>
          <w:sz w:val="32"/>
          <w:szCs w:val="32"/>
          <w:lang w:val="es-ES"/>
        </w:rPr>
        <w:t>20</w:t>
      </w:r>
      <w:r w:rsidR="14100730" w:rsidRPr="21E445E3">
        <w:rPr>
          <w:sz w:val="32"/>
          <w:szCs w:val="32"/>
          <w:lang w:val="es-ES"/>
        </w:rPr>
        <w:t>24</w:t>
      </w:r>
    </w:p>
    <w:p w14:paraId="049F31CB" w14:textId="77777777" w:rsidR="00F70832" w:rsidRPr="000325D2" w:rsidRDefault="00F70832" w:rsidP="003036AA">
      <w:pPr>
        <w:rPr>
          <w:sz w:val="32"/>
          <w:szCs w:val="32"/>
          <w:lang w:val="es-ES_tradnl"/>
        </w:rPr>
      </w:pPr>
    </w:p>
    <w:p w14:paraId="53128261" w14:textId="77777777" w:rsidR="00F70832" w:rsidRPr="000325D2" w:rsidRDefault="00F70832" w:rsidP="00F70832">
      <w:pPr>
        <w:tabs>
          <w:tab w:val="left" w:pos="7050"/>
        </w:tabs>
        <w:rPr>
          <w:sz w:val="32"/>
          <w:szCs w:val="32"/>
          <w:lang w:val="es-ES_tradnl"/>
        </w:rPr>
      </w:pPr>
      <w:r w:rsidRPr="000325D2">
        <w:rPr>
          <w:sz w:val="32"/>
          <w:szCs w:val="32"/>
          <w:lang w:val="es-ES_tradnl"/>
        </w:rPr>
        <w:tab/>
      </w:r>
    </w:p>
    <w:p w14:paraId="29D6B04F" w14:textId="77777777" w:rsidR="003036AA" w:rsidRPr="00F63D22" w:rsidRDefault="003036AA" w:rsidP="003036AA">
      <w:pPr>
        <w:pStyle w:val="TtulodeDocumento"/>
        <w:rPr>
          <w:lang w:val="es-ES_tradnl"/>
        </w:rPr>
      </w:pPr>
      <w:r w:rsidRPr="00F63D22">
        <w:rPr>
          <w:lang w:val="es-ES_tradnl"/>
        </w:rPr>
        <w:t xml:space="preserve"> </w:t>
      </w:r>
      <w:r w:rsidR="003D73AE" w:rsidRPr="00F63D22">
        <w:rPr>
          <w:lang w:val="es-ES_tradnl"/>
        </w:rPr>
        <w:br w:type="page"/>
      </w:r>
      <w:bookmarkEnd w:id="0"/>
      <w:bookmarkEnd w:id="1"/>
    </w:p>
    <w:p w14:paraId="62486C05" w14:textId="77777777" w:rsidR="003036AA" w:rsidRPr="00F63D22" w:rsidRDefault="003036AA" w:rsidP="003036AA">
      <w:pPr>
        <w:rPr>
          <w:lang w:val="es-ES_tradnl"/>
        </w:rPr>
      </w:pPr>
    </w:p>
    <w:p w14:paraId="4101652C" w14:textId="77777777" w:rsidR="003036AA" w:rsidRPr="00F63D22" w:rsidRDefault="003036AA" w:rsidP="003036AA">
      <w:pPr>
        <w:rPr>
          <w:lang w:val="es-ES_tradnl"/>
        </w:rPr>
      </w:pPr>
    </w:p>
    <w:p w14:paraId="4B99056E" w14:textId="77777777" w:rsidR="003036AA" w:rsidRPr="00F63D22" w:rsidRDefault="003036AA" w:rsidP="003036AA">
      <w:pPr>
        <w:rPr>
          <w:lang w:val="es-ES_tradnl"/>
        </w:rPr>
      </w:pPr>
    </w:p>
    <w:p w14:paraId="1299C43A" w14:textId="77777777" w:rsidR="003036AA" w:rsidRPr="00F63D22" w:rsidRDefault="003036AA" w:rsidP="003036AA">
      <w:pPr>
        <w:rPr>
          <w:lang w:val="es-ES_tradnl"/>
        </w:rPr>
      </w:pPr>
    </w:p>
    <w:p w14:paraId="4DDBEF00" w14:textId="77777777" w:rsidR="003036AA" w:rsidRPr="00F63D22" w:rsidRDefault="003036AA" w:rsidP="003036A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6"/>
        <w:gridCol w:w="1055"/>
        <w:gridCol w:w="6173"/>
      </w:tblGrid>
      <w:tr w:rsidR="003036AA" w:rsidRPr="00F63D22" w14:paraId="55B0A165" w14:textId="77777777" w:rsidTr="51C8AED4">
        <w:trPr>
          <w:jc w:val="center"/>
        </w:trPr>
        <w:tc>
          <w:tcPr>
            <w:tcW w:w="8644" w:type="dxa"/>
            <w:gridSpan w:val="3"/>
            <w:tcBorders>
              <w:bottom w:val="single" w:sz="4" w:space="0" w:color="auto"/>
            </w:tcBorders>
            <w:shd w:val="clear" w:color="auto" w:fill="999999"/>
          </w:tcPr>
          <w:p w14:paraId="53BE5B93" w14:textId="77777777" w:rsidR="003036AA" w:rsidRPr="00F63D22" w:rsidRDefault="003036AA" w:rsidP="00C517EA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CONTROL DE VERSIONES</w:t>
            </w:r>
          </w:p>
        </w:tc>
      </w:tr>
      <w:tr w:rsidR="003036AA" w:rsidRPr="00F63D22" w14:paraId="5DC86822" w14:textId="77777777" w:rsidTr="51C8AED4">
        <w:trPr>
          <w:jc w:val="center"/>
        </w:trPr>
        <w:tc>
          <w:tcPr>
            <w:tcW w:w="1270" w:type="dxa"/>
            <w:shd w:val="clear" w:color="auto" w:fill="C0C0C0"/>
          </w:tcPr>
          <w:p w14:paraId="4A3D906F" w14:textId="77777777" w:rsidR="003036AA" w:rsidRPr="00F63D22" w:rsidRDefault="002E2E8A" w:rsidP="00C517EA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VERSION</w:t>
            </w:r>
          </w:p>
        </w:tc>
        <w:tc>
          <w:tcPr>
            <w:tcW w:w="1056" w:type="dxa"/>
            <w:shd w:val="clear" w:color="auto" w:fill="C0C0C0"/>
          </w:tcPr>
          <w:p w14:paraId="31CCF302" w14:textId="77777777" w:rsidR="003036AA" w:rsidRPr="00F63D22" w:rsidRDefault="003036AA" w:rsidP="00C517EA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318" w:type="dxa"/>
            <w:shd w:val="clear" w:color="auto" w:fill="C0C0C0"/>
          </w:tcPr>
          <w:p w14:paraId="12243081" w14:textId="77777777" w:rsidR="003036AA" w:rsidRPr="00F63D22" w:rsidRDefault="003036AA" w:rsidP="00C517EA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3036AA" w:rsidRPr="00F63D22" w14:paraId="4B3AA50C" w14:textId="77777777" w:rsidTr="51C8AED4">
        <w:trPr>
          <w:trHeight w:val="465"/>
          <w:jc w:val="center"/>
        </w:trPr>
        <w:tc>
          <w:tcPr>
            <w:tcW w:w="1270" w:type="dxa"/>
            <w:vAlign w:val="center"/>
          </w:tcPr>
          <w:p w14:paraId="2ED06E6E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 w:rsidRPr="00F63D22">
              <w:rPr>
                <w:sz w:val="20"/>
                <w:szCs w:val="20"/>
                <w:lang w:val="es-ES_tradnl"/>
              </w:rPr>
              <w:t>1</w:t>
            </w:r>
            <w:r w:rsidR="00927E3D">
              <w:rPr>
                <w:sz w:val="20"/>
                <w:szCs w:val="20"/>
                <w:lang w:val="es-ES_tradnl"/>
              </w:rPr>
              <w:t>.0</w:t>
            </w:r>
          </w:p>
        </w:tc>
        <w:tc>
          <w:tcPr>
            <w:tcW w:w="1056" w:type="dxa"/>
            <w:vAlign w:val="center"/>
          </w:tcPr>
          <w:p w14:paraId="3461D779" w14:textId="1316DF39" w:rsidR="003036AA" w:rsidRPr="00F63D22" w:rsidRDefault="3EC4F9B1" w:rsidP="00C517EA">
            <w:pPr>
              <w:jc w:val="center"/>
              <w:rPr>
                <w:sz w:val="20"/>
                <w:szCs w:val="20"/>
                <w:lang w:val="es-ES"/>
              </w:rPr>
            </w:pPr>
            <w:r w:rsidRPr="77801DE4">
              <w:rPr>
                <w:sz w:val="20"/>
                <w:szCs w:val="20"/>
                <w:lang w:val="es-ES"/>
              </w:rPr>
              <w:t>29/1/2024</w:t>
            </w:r>
          </w:p>
        </w:tc>
        <w:tc>
          <w:tcPr>
            <w:tcW w:w="6318" w:type="dxa"/>
            <w:vAlign w:val="center"/>
          </w:tcPr>
          <w:p w14:paraId="3CF2D8B6" w14:textId="7C4B11E8" w:rsidR="003036AA" w:rsidRPr="00F63D22" w:rsidRDefault="6B89096C" w:rsidP="51C8AED4">
            <w:pPr>
              <w:rPr>
                <w:sz w:val="20"/>
                <w:szCs w:val="20"/>
                <w:lang w:val="es-ES"/>
              </w:rPr>
            </w:pPr>
            <w:r w:rsidRPr="51C8AED4">
              <w:rPr>
                <w:sz w:val="20"/>
                <w:szCs w:val="20"/>
                <w:lang w:val="es-ES"/>
              </w:rPr>
              <w:t>Añadidas la descripción de las actividades y las plantillas</w:t>
            </w:r>
          </w:p>
        </w:tc>
      </w:tr>
      <w:tr w:rsidR="003036AA" w:rsidRPr="00F63D22" w14:paraId="0FB78278" w14:textId="77777777" w:rsidTr="51C8AED4">
        <w:trPr>
          <w:trHeight w:val="465"/>
          <w:jc w:val="center"/>
        </w:trPr>
        <w:tc>
          <w:tcPr>
            <w:tcW w:w="1270" w:type="dxa"/>
            <w:vAlign w:val="center"/>
          </w:tcPr>
          <w:p w14:paraId="1FC39945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14:paraId="0562CB0E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14:paraId="34CE0A41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  <w:tr w:rsidR="003036AA" w:rsidRPr="00F63D22" w14:paraId="62EBF3C5" w14:textId="77777777" w:rsidTr="51C8AED4">
        <w:trPr>
          <w:trHeight w:val="465"/>
          <w:jc w:val="center"/>
        </w:trPr>
        <w:tc>
          <w:tcPr>
            <w:tcW w:w="1270" w:type="dxa"/>
            <w:vAlign w:val="center"/>
          </w:tcPr>
          <w:p w14:paraId="6D98A12B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14:paraId="2946DB82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14:paraId="5997CC1D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  <w:tr w:rsidR="003036AA" w:rsidRPr="00F63D22" w14:paraId="110FFD37" w14:textId="77777777" w:rsidTr="51C8AED4">
        <w:trPr>
          <w:trHeight w:val="465"/>
          <w:jc w:val="center"/>
        </w:trPr>
        <w:tc>
          <w:tcPr>
            <w:tcW w:w="1270" w:type="dxa"/>
            <w:vAlign w:val="center"/>
          </w:tcPr>
          <w:p w14:paraId="6B699379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14:paraId="3FE9F23F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14:paraId="1F72F646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  <w:tr w:rsidR="003036AA" w:rsidRPr="00F63D22" w14:paraId="08CE6F91" w14:textId="77777777" w:rsidTr="51C8AED4">
        <w:trPr>
          <w:trHeight w:val="465"/>
          <w:jc w:val="center"/>
        </w:trPr>
        <w:tc>
          <w:tcPr>
            <w:tcW w:w="1270" w:type="dxa"/>
            <w:vAlign w:val="center"/>
          </w:tcPr>
          <w:p w14:paraId="61CDCEAD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14:paraId="6BB9E253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14:paraId="23DE523C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  <w:tr w:rsidR="003036AA" w:rsidRPr="00F63D22" w14:paraId="52E56223" w14:textId="77777777" w:rsidTr="51C8AED4">
        <w:trPr>
          <w:trHeight w:val="465"/>
          <w:jc w:val="center"/>
        </w:trPr>
        <w:tc>
          <w:tcPr>
            <w:tcW w:w="1270" w:type="dxa"/>
            <w:vAlign w:val="center"/>
          </w:tcPr>
          <w:p w14:paraId="07547A01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14:paraId="5043CB0F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14:paraId="07459315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6537F28F" w14:textId="77777777" w:rsidR="00F63D22" w:rsidRDefault="00F63D22" w:rsidP="003036AA">
      <w:pPr>
        <w:rPr>
          <w:lang w:val="es-ES_tradnl"/>
        </w:rPr>
      </w:pPr>
    </w:p>
    <w:p w14:paraId="6DFB9E20" w14:textId="77777777" w:rsidR="002E2E8A" w:rsidRDefault="002E2E8A" w:rsidP="003036AA">
      <w:pPr>
        <w:rPr>
          <w:lang w:val="es-ES_tradnl"/>
        </w:rPr>
      </w:pPr>
    </w:p>
    <w:p w14:paraId="70DF9E56" w14:textId="77777777" w:rsidR="002E2E8A" w:rsidRDefault="002E2E8A" w:rsidP="003036AA">
      <w:pPr>
        <w:rPr>
          <w:lang w:val="es-ES_tradnl"/>
        </w:rPr>
      </w:pPr>
    </w:p>
    <w:p w14:paraId="44E871BC" w14:textId="77777777" w:rsidR="002E2E8A" w:rsidRDefault="002E2E8A" w:rsidP="003036AA">
      <w:pPr>
        <w:rPr>
          <w:lang w:val="es-ES_tradnl"/>
        </w:rPr>
      </w:pPr>
    </w:p>
    <w:p w14:paraId="144A5D23" w14:textId="77777777" w:rsidR="002E2E8A" w:rsidRDefault="002E2E8A" w:rsidP="003036AA">
      <w:pPr>
        <w:rPr>
          <w:lang w:val="es-ES_tradnl"/>
        </w:rPr>
      </w:pPr>
    </w:p>
    <w:p w14:paraId="738610EB" w14:textId="77777777" w:rsidR="002E2E8A" w:rsidRPr="00F63D22" w:rsidRDefault="002E2E8A" w:rsidP="003036AA">
      <w:pPr>
        <w:rPr>
          <w:lang w:val="es-ES_tradnl"/>
        </w:rPr>
        <w:sectPr w:rsidR="002E2E8A" w:rsidRPr="00F63D22" w:rsidSect="00D839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0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37805D2" w14:textId="77777777" w:rsidR="001061FB" w:rsidRPr="00F63D22" w:rsidRDefault="001061FB" w:rsidP="003036AA">
      <w:pPr>
        <w:rPr>
          <w:lang w:val="es-ES_tradnl"/>
        </w:rPr>
      </w:pPr>
    </w:p>
    <w:p w14:paraId="463F29E8" w14:textId="77777777" w:rsidR="001061FB" w:rsidRPr="00F63D22" w:rsidRDefault="001061FB" w:rsidP="001061FB">
      <w:pPr>
        <w:rPr>
          <w:lang w:val="es-ES_tradnl"/>
        </w:rPr>
      </w:pPr>
    </w:p>
    <w:p w14:paraId="018D1C8F" w14:textId="77777777" w:rsidR="00211400" w:rsidRPr="00F63D22" w:rsidRDefault="001061FB" w:rsidP="001061FB">
      <w:pPr>
        <w:rPr>
          <w:b/>
          <w:sz w:val="28"/>
          <w:szCs w:val="28"/>
          <w:lang w:val="es-ES_tradnl"/>
        </w:rPr>
      </w:pPr>
      <w:r w:rsidRPr="00F63D22">
        <w:rPr>
          <w:b/>
          <w:sz w:val="28"/>
          <w:szCs w:val="28"/>
          <w:lang w:val="es-ES_tradnl"/>
        </w:rPr>
        <w:t>ÍNDICE</w:t>
      </w:r>
    </w:p>
    <w:p w14:paraId="3B7B4B86" w14:textId="77777777" w:rsidR="00211400" w:rsidRPr="00F63D22" w:rsidRDefault="00211400" w:rsidP="001061FB">
      <w:pPr>
        <w:rPr>
          <w:lang w:val="es-ES_tradnl"/>
        </w:rPr>
      </w:pPr>
    </w:p>
    <w:p w14:paraId="3A0FF5F2" w14:textId="77777777" w:rsidR="003036AA" w:rsidRPr="00F63D22" w:rsidRDefault="003036AA" w:rsidP="001061FB">
      <w:pPr>
        <w:rPr>
          <w:lang w:val="es-ES_tradnl"/>
        </w:rPr>
      </w:pPr>
    </w:p>
    <w:p w14:paraId="5630AD66" w14:textId="77777777" w:rsidR="003036AA" w:rsidRPr="00F63D22" w:rsidRDefault="003036AA" w:rsidP="001061FB">
      <w:pPr>
        <w:rPr>
          <w:lang w:val="es-ES_tradnl"/>
        </w:rPr>
      </w:pPr>
    </w:p>
    <w:p w14:paraId="069A2E96" w14:textId="5DAEA6F0" w:rsidR="004D546D" w:rsidRPr="0081101D" w:rsidRDefault="52E2490C" w:rsidP="52E2490C">
      <w:pPr>
        <w:pStyle w:val="TDC1"/>
        <w:tabs>
          <w:tab w:val="clear" w:pos="8494"/>
          <w:tab w:val="left" w:pos="48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r>
        <w:fldChar w:fldCharType="begin"/>
      </w:r>
      <w:r w:rsidR="51C8AED4">
        <w:instrText>TOC \o "1-3" \h \z \u</w:instrText>
      </w:r>
      <w:r>
        <w:fldChar w:fldCharType="separate"/>
      </w:r>
      <w:hyperlink w:anchor="_Toc1048209009">
        <w:r w:rsidRPr="52E2490C">
          <w:rPr>
            <w:rStyle w:val="Hipervnculo"/>
          </w:rPr>
          <w:t>1</w:t>
        </w:r>
        <w:r w:rsidR="51C8AED4">
          <w:tab/>
        </w:r>
        <w:r w:rsidRPr="52E2490C">
          <w:rPr>
            <w:rStyle w:val="Hipervnculo"/>
          </w:rPr>
          <w:t>Información sobre la práctica a realizar</w:t>
        </w:r>
        <w:r w:rsidR="51C8AED4">
          <w:tab/>
        </w:r>
        <w:r w:rsidR="51C8AED4">
          <w:fldChar w:fldCharType="begin"/>
        </w:r>
        <w:r w:rsidR="51C8AED4">
          <w:instrText>PAGEREF _Toc1048209009 \h</w:instrText>
        </w:r>
        <w:r w:rsidR="51C8AED4">
          <w:fldChar w:fldCharType="separate"/>
        </w:r>
        <w:r w:rsidRPr="52E2490C">
          <w:rPr>
            <w:rStyle w:val="Hipervnculo"/>
          </w:rPr>
          <w:t>4</w:t>
        </w:r>
        <w:r w:rsidR="51C8AED4">
          <w:fldChar w:fldCharType="end"/>
        </w:r>
      </w:hyperlink>
    </w:p>
    <w:p w14:paraId="32BC862E" w14:textId="54E4E841" w:rsidR="004D546D" w:rsidRPr="0081101D" w:rsidRDefault="00000000" w:rsidP="52E2490C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259236340">
        <w:r w:rsidR="52E2490C" w:rsidRPr="52E2490C">
          <w:rPr>
            <w:rStyle w:val="Hipervnculo"/>
          </w:rPr>
          <w:t>1.1</w:t>
        </w:r>
        <w:r w:rsidR="008D17A6">
          <w:tab/>
        </w:r>
        <w:r w:rsidR="52E2490C" w:rsidRPr="52E2490C">
          <w:rPr>
            <w:rStyle w:val="Hipervnculo"/>
          </w:rPr>
          <w:t>Descripción de la práctica</w:t>
        </w:r>
        <w:r w:rsidR="008D17A6">
          <w:tab/>
        </w:r>
        <w:r w:rsidR="008D17A6">
          <w:fldChar w:fldCharType="begin"/>
        </w:r>
        <w:r w:rsidR="008D17A6">
          <w:instrText>PAGEREF _Toc259236340 \h</w:instrText>
        </w:r>
        <w:r w:rsidR="008D17A6">
          <w:fldChar w:fldCharType="separate"/>
        </w:r>
        <w:r w:rsidR="52E2490C" w:rsidRPr="52E2490C">
          <w:rPr>
            <w:rStyle w:val="Hipervnculo"/>
          </w:rPr>
          <w:t>4</w:t>
        </w:r>
        <w:r w:rsidR="008D17A6">
          <w:fldChar w:fldCharType="end"/>
        </w:r>
      </w:hyperlink>
    </w:p>
    <w:p w14:paraId="5FE86535" w14:textId="5B043DEF" w:rsidR="004D546D" w:rsidRPr="0081101D" w:rsidRDefault="00000000" w:rsidP="52E2490C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1380566024">
        <w:r w:rsidR="52E2490C" w:rsidRPr="52E2490C">
          <w:rPr>
            <w:rStyle w:val="Hipervnculo"/>
          </w:rPr>
          <w:t>1.2</w:t>
        </w:r>
        <w:r w:rsidR="008D17A6">
          <w:tab/>
        </w:r>
        <w:r w:rsidR="52E2490C" w:rsidRPr="52E2490C">
          <w:rPr>
            <w:rStyle w:val="Hipervnculo"/>
          </w:rPr>
          <w:t>Descripción del grupo de trabajo</w:t>
        </w:r>
        <w:r w:rsidR="008D17A6">
          <w:tab/>
        </w:r>
        <w:r w:rsidR="008D17A6">
          <w:fldChar w:fldCharType="begin"/>
        </w:r>
        <w:r w:rsidR="008D17A6">
          <w:instrText>PAGEREF _Toc1380566024 \h</w:instrText>
        </w:r>
        <w:r w:rsidR="008D17A6">
          <w:fldChar w:fldCharType="separate"/>
        </w:r>
        <w:r w:rsidR="52E2490C" w:rsidRPr="52E2490C">
          <w:rPr>
            <w:rStyle w:val="Hipervnculo"/>
          </w:rPr>
          <w:t>4</w:t>
        </w:r>
        <w:r w:rsidR="008D17A6">
          <w:fldChar w:fldCharType="end"/>
        </w:r>
      </w:hyperlink>
    </w:p>
    <w:p w14:paraId="4CC08D79" w14:textId="186F2509" w:rsidR="004D546D" w:rsidRPr="0081101D" w:rsidRDefault="00000000" w:rsidP="52E2490C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79295578">
        <w:r w:rsidR="52E2490C" w:rsidRPr="52E2490C">
          <w:rPr>
            <w:rStyle w:val="Hipervnculo"/>
          </w:rPr>
          <w:t>1.3</w:t>
        </w:r>
        <w:r w:rsidR="008D17A6">
          <w:tab/>
        </w:r>
        <w:r w:rsidR="52E2490C" w:rsidRPr="52E2490C">
          <w:rPr>
            <w:rStyle w:val="Hipervnculo"/>
          </w:rPr>
          <w:t>Seguimiento de la práctica</w:t>
        </w:r>
        <w:r w:rsidR="008D17A6">
          <w:tab/>
        </w:r>
        <w:r w:rsidR="008D17A6">
          <w:fldChar w:fldCharType="begin"/>
        </w:r>
        <w:r w:rsidR="008D17A6">
          <w:instrText>PAGEREF _Toc79295578 \h</w:instrText>
        </w:r>
        <w:r w:rsidR="008D17A6">
          <w:fldChar w:fldCharType="separate"/>
        </w:r>
        <w:r w:rsidR="52E2490C" w:rsidRPr="52E2490C">
          <w:rPr>
            <w:rStyle w:val="Hipervnculo"/>
          </w:rPr>
          <w:t>4</w:t>
        </w:r>
        <w:r w:rsidR="008D17A6">
          <w:fldChar w:fldCharType="end"/>
        </w:r>
      </w:hyperlink>
    </w:p>
    <w:p w14:paraId="7E387BF7" w14:textId="51A1762D" w:rsidR="004D546D" w:rsidRPr="0081101D" w:rsidRDefault="00000000" w:rsidP="52E2490C">
      <w:pPr>
        <w:pStyle w:val="TDC1"/>
        <w:tabs>
          <w:tab w:val="clear" w:pos="8494"/>
          <w:tab w:val="left" w:pos="48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1051691519">
        <w:r w:rsidR="52E2490C" w:rsidRPr="52E2490C">
          <w:rPr>
            <w:rStyle w:val="Hipervnculo"/>
          </w:rPr>
          <w:t>2</w:t>
        </w:r>
        <w:r w:rsidR="008D17A6">
          <w:tab/>
        </w:r>
        <w:r w:rsidR="52E2490C" w:rsidRPr="52E2490C">
          <w:rPr>
            <w:rStyle w:val="Hipervnculo"/>
          </w:rPr>
          <w:t>DOCUMENTACIÓN DE LA PRÁCTICA</w:t>
        </w:r>
        <w:r w:rsidR="008D17A6">
          <w:tab/>
        </w:r>
        <w:r w:rsidR="008D17A6">
          <w:fldChar w:fldCharType="begin"/>
        </w:r>
        <w:r w:rsidR="008D17A6">
          <w:instrText>PAGEREF _Toc1051691519 \h</w:instrText>
        </w:r>
        <w:r w:rsidR="008D17A6">
          <w:fldChar w:fldCharType="separate"/>
        </w:r>
        <w:r w:rsidR="52E2490C" w:rsidRPr="52E2490C">
          <w:rPr>
            <w:rStyle w:val="Hipervnculo"/>
          </w:rPr>
          <w:t>4</w:t>
        </w:r>
        <w:r w:rsidR="008D17A6">
          <w:fldChar w:fldCharType="end"/>
        </w:r>
      </w:hyperlink>
    </w:p>
    <w:p w14:paraId="3D02604C" w14:textId="0BC41C95" w:rsidR="004D546D" w:rsidRPr="0081101D" w:rsidRDefault="00000000" w:rsidP="52E2490C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1195008141">
        <w:r w:rsidR="52E2490C" w:rsidRPr="52E2490C">
          <w:rPr>
            <w:rStyle w:val="Hipervnculo"/>
          </w:rPr>
          <w:t>2.1</w:t>
        </w:r>
        <w:r w:rsidR="008D17A6">
          <w:tab/>
        </w:r>
        <w:r w:rsidR="52E2490C" w:rsidRPr="52E2490C">
          <w:rPr>
            <w:rStyle w:val="Hipervnculo"/>
          </w:rPr>
          <w:t>Descripción del proceso de control de cambios</w:t>
        </w:r>
        <w:r w:rsidR="008D17A6">
          <w:tab/>
        </w:r>
        <w:r w:rsidR="008D17A6">
          <w:fldChar w:fldCharType="begin"/>
        </w:r>
        <w:r w:rsidR="008D17A6">
          <w:instrText>PAGEREF _Toc1195008141 \h</w:instrText>
        </w:r>
        <w:r w:rsidR="008D17A6">
          <w:fldChar w:fldCharType="separate"/>
        </w:r>
        <w:r w:rsidR="52E2490C" w:rsidRPr="52E2490C">
          <w:rPr>
            <w:rStyle w:val="Hipervnculo"/>
          </w:rPr>
          <w:t>5</w:t>
        </w:r>
        <w:r w:rsidR="008D17A6">
          <w:fldChar w:fldCharType="end"/>
        </w:r>
      </w:hyperlink>
    </w:p>
    <w:p w14:paraId="3205F92F" w14:textId="7A7114E0" w:rsidR="004D546D" w:rsidRPr="0081101D" w:rsidRDefault="00000000" w:rsidP="52E2490C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132354237">
        <w:r w:rsidR="52E2490C" w:rsidRPr="52E2490C">
          <w:rPr>
            <w:rStyle w:val="Hipervnculo"/>
          </w:rPr>
          <w:t>2.2</w:t>
        </w:r>
        <w:r w:rsidR="008D17A6">
          <w:tab/>
        </w:r>
        <w:r w:rsidR="52E2490C" w:rsidRPr="52E2490C">
          <w:rPr>
            <w:rStyle w:val="Hipervnculo"/>
          </w:rPr>
          <w:t>Diagrama de actividades</w:t>
        </w:r>
        <w:r w:rsidR="008D17A6">
          <w:tab/>
        </w:r>
        <w:r w:rsidR="008D17A6">
          <w:fldChar w:fldCharType="begin"/>
        </w:r>
        <w:r w:rsidR="008D17A6">
          <w:instrText>PAGEREF _Toc132354237 \h</w:instrText>
        </w:r>
        <w:r w:rsidR="008D17A6">
          <w:fldChar w:fldCharType="separate"/>
        </w:r>
        <w:r w:rsidR="52E2490C" w:rsidRPr="52E2490C">
          <w:rPr>
            <w:rStyle w:val="Hipervnculo"/>
          </w:rPr>
          <w:t>5</w:t>
        </w:r>
        <w:r w:rsidR="008D17A6">
          <w:fldChar w:fldCharType="end"/>
        </w:r>
      </w:hyperlink>
    </w:p>
    <w:p w14:paraId="04FC694B" w14:textId="699DCEA2" w:rsidR="004D546D" w:rsidRPr="0081101D" w:rsidRDefault="00000000" w:rsidP="52E2490C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1383457695">
        <w:r w:rsidR="52E2490C" w:rsidRPr="52E2490C">
          <w:rPr>
            <w:rStyle w:val="Hipervnculo"/>
          </w:rPr>
          <w:t>2.3</w:t>
        </w:r>
        <w:r w:rsidR="008D17A6">
          <w:tab/>
        </w:r>
        <w:r w:rsidR="52E2490C" w:rsidRPr="52E2490C">
          <w:rPr>
            <w:rStyle w:val="Hipervnculo"/>
          </w:rPr>
          <w:t>Definición de Actividades</w:t>
        </w:r>
        <w:r w:rsidR="008D17A6">
          <w:tab/>
        </w:r>
        <w:r w:rsidR="008D17A6">
          <w:fldChar w:fldCharType="begin"/>
        </w:r>
        <w:r w:rsidR="008D17A6">
          <w:instrText>PAGEREF _Toc1383457695 \h</w:instrText>
        </w:r>
        <w:r w:rsidR="008D17A6">
          <w:fldChar w:fldCharType="separate"/>
        </w:r>
        <w:r w:rsidR="52E2490C" w:rsidRPr="52E2490C">
          <w:rPr>
            <w:rStyle w:val="Hipervnculo"/>
          </w:rPr>
          <w:t>5</w:t>
        </w:r>
        <w:r w:rsidR="008D17A6">
          <w:fldChar w:fldCharType="end"/>
        </w:r>
      </w:hyperlink>
    </w:p>
    <w:p w14:paraId="7AF19D8B" w14:textId="1592A2C3" w:rsidR="004D546D" w:rsidRPr="0081101D" w:rsidRDefault="00000000" w:rsidP="52E2490C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1824767307">
        <w:r w:rsidR="52E2490C" w:rsidRPr="52E2490C">
          <w:rPr>
            <w:rStyle w:val="Hipervnculo"/>
          </w:rPr>
          <w:t>2.3.1</w:t>
        </w:r>
        <w:r w:rsidR="008D17A6">
          <w:tab/>
        </w:r>
        <w:r w:rsidR="52E2490C" w:rsidRPr="52E2490C">
          <w:rPr>
            <w:rStyle w:val="Hipervnculo"/>
          </w:rPr>
          <w:t>Actividad 1: Identificación del problema</w:t>
        </w:r>
        <w:r w:rsidR="008D17A6">
          <w:tab/>
        </w:r>
        <w:r w:rsidR="008D17A6">
          <w:fldChar w:fldCharType="begin"/>
        </w:r>
        <w:r w:rsidR="008D17A6">
          <w:instrText>PAGEREF _Toc1824767307 \h</w:instrText>
        </w:r>
        <w:r w:rsidR="008D17A6">
          <w:fldChar w:fldCharType="separate"/>
        </w:r>
        <w:r w:rsidR="52E2490C" w:rsidRPr="52E2490C">
          <w:rPr>
            <w:rStyle w:val="Hipervnculo"/>
          </w:rPr>
          <w:t>5</w:t>
        </w:r>
        <w:r w:rsidR="008D17A6">
          <w:fldChar w:fldCharType="end"/>
        </w:r>
      </w:hyperlink>
    </w:p>
    <w:p w14:paraId="3A3DF237" w14:textId="0011A124" w:rsidR="004D546D" w:rsidRPr="0081101D" w:rsidRDefault="00000000" w:rsidP="52E2490C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1364743146">
        <w:r w:rsidR="52E2490C" w:rsidRPr="52E2490C">
          <w:rPr>
            <w:rStyle w:val="Hipervnculo"/>
          </w:rPr>
          <w:t>2.3.2</w:t>
        </w:r>
        <w:r w:rsidR="008D17A6">
          <w:tab/>
        </w:r>
        <w:r w:rsidR="52E2490C" w:rsidRPr="52E2490C">
          <w:rPr>
            <w:rStyle w:val="Hipervnculo"/>
          </w:rPr>
          <w:t>Actividad 2: Análisis del problema y del cambio</w:t>
        </w:r>
        <w:r w:rsidR="008D17A6">
          <w:tab/>
        </w:r>
        <w:r w:rsidR="008D17A6">
          <w:fldChar w:fldCharType="begin"/>
        </w:r>
        <w:r w:rsidR="008D17A6">
          <w:instrText>PAGEREF _Toc1364743146 \h</w:instrText>
        </w:r>
        <w:r w:rsidR="008D17A6">
          <w:fldChar w:fldCharType="separate"/>
        </w:r>
        <w:r w:rsidR="52E2490C" w:rsidRPr="52E2490C">
          <w:rPr>
            <w:rStyle w:val="Hipervnculo"/>
          </w:rPr>
          <w:t>6</w:t>
        </w:r>
        <w:r w:rsidR="008D17A6">
          <w:fldChar w:fldCharType="end"/>
        </w:r>
      </w:hyperlink>
    </w:p>
    <w:p w14:paraId="63F7BAF3" w14:textId="1E8C6BA0" w:rsidR="004D546D" w:rsidRPr="0081101D" w:rsidRDefault="00000000" w:rsidP="52E2490C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1230545434">
        <w:r w:rsidR="52E2490C" w:rsidRPr="52E2490C">
          <w:rPr>
            <w:rStyle w:val="Hipervnculo"/>
          </w:rPr>
          <w:t>2.3.3</w:t>
        </w:r>
        <w:r w:rsidR="008D17A6">
          <w:tab/>
        </w:r>
        <w:r w:rsidR="52E2490C" w:rsidRPr="52E2490C">
          <w:rPr>
            <w:rStyle w:val="Hipervnculo"/>
          </w:rPr>
          <w:t>Actividad 3: Evaluación del cambio</w:t>
        </w:r>
        <w:r w:rsidR="008D17A6">
          <w:tab/>
        </w:r>
        <w:r w:rsidR="008D17A6">
          <w:fldChar w:fldCharType="begin"/>
        </w:r>
        <w:r w:rsidR="008D17A6">
          <w:instrText>PAGEREF _Toc1230545434 \h</w:instrText>
        </w:r>
        <w:r w:rsidR="008D17A6">
          <w:fldChar w:fldCharType="separate"/>
        </w:r>
        <w:r w:rsidR="52E2490C" w:rsidRPr="52E2490C">
          <w:rPr>
            <w:rStyle w:val="Hipervnculo"/>
          </w:rPr>
          <w:t>6</w:t>
        </w:r>
        <w:r w:rsidR="008D17A6">
          <w:fldChar w:fldCharType="end"/>
        </w:r>
      </w:hyperlink>
    </w:p>
    <w:p w14:paraId="221611A7" w14:textId="22AC74A5" w:rsidR="004D546D" w:rsidRPr="0081101D" w:rsidRDefault="00000000" w:rsidP="52E2490C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807931056">
        <w:r w:rsidR="52E2490C" w:rsidRPr="52E2490C">
          <w:rPr>
            <w:rStyle w:val="Hipervnculo"/>
          </w:rPr>
          <w:t>2.3.4</w:t>
        </w:r>
        <w:r w:rsidR="008D17A6">
          <w:tab/>
        </w:r>
        <w:r w:rsidR="52E2490C" w:rsidRPr="52E2490C">
          <w:rPr>
            <w:rStyle w:val="Hipervnculo"/>
          </w:rPr>
          <w:t>Actividad 4: Planificación del cambio</w:t>
        </w:r>
        <w:r w:rsidR="008D17A6">
          <w:tab/>
        </w:r>
        <w:r w:rsidR="008D17A6">
          <w:fldChar w:fldCharType="begin"/>
        </w:r>
        <w:r w:rsidR="008D17A6">
          <w:instrText>PAGEREF _Toc807931056 \h</w:instrText>
        </w:r>
        <w:r w:rsidR="008D17A6">
          <w:fldChar w:fldCharType="separate"/>
        </w:r>
        <w:r w:rsidR="52E2490C" w:rsidRPr="52E2490C">
          <w:rPr>
            <w:rStyle w:val="Hipervnculo"/>
          </w:rPr>
          <w:t>6</w:t>
        </w:r>
        <w:r w:rsidR="008D17A6">
          <w:fldChar w:fldCharType="end"/>
        </w:r>
      </w:hyperlink>
    </w:p>
    <w:p w14:paraId="01EBACF4" w14:textId="21527DEF" w:rsidR="004D546D" w:rsidRPr="0081101D" w:rsidRDefault="00000000" w:rsidP="52E2490C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1629460709">
        <w:r w:rsidR="52E2490C" w:rsidRPr="52E2490C">
          <w:rPr>
            <w:rStyle w:val="Hipervnculo"/>
          </w:rPr>
          <w:t>2.3.5</w:t>
        </w:r>
        <w:r w:rsidR="008D17A6">
          <w:tab/>
        </w:r>
        <w:r w:rsidR="52E2490C" w:rsidRPr="52E2490C">
          <w:rPr>
            <w:rStyle w:val="Hipervnculo"/>
          </w:rPr>
          <w:t>Actividad 5: Implementación según la nueva línea base</w:t>
        </w:r>
        <w:r w:rsidR="008D17A6">
          <w:tab/>
        </w:r>
        <w:r w:rsidR="008D17A6">
          <w:fldChar w:fldCharType="begin"/>
        </w:r>
        <w:r w:rsidR="008D17A6">
          <w:instrText>PAGEREF _Toc1629460709 \h</w:instrText>
        </w:r>
        <w:r w:rsidR="008D17A6">
          <w:fldChar w:fldCharType="separate"/>
        </w:r>
        <w:r w:rsidR="52E2490C" w:rsidRPr="52E2490C">
          <w:rPr>
            <w:rStyle w:val="Hipervnculo"/>
          </w:rPr>
          <w:t>7</w:t>
        </w:r>
        <w:r w:rsidR="008D17A6">
          <w:fldChar w:fldCharType="end"/>
        </w:r>
      </w:hyperlink>
    </w:p>
    <w:p w14:paraId="0CCC11C3" w14:textId="1BD4C63D" w:rsidR="004D546D" w:rsidRPr="0081101D" w:rsidRDefault="00000000" w:rsidP="52E2490C">
      <w:pPr>
        <w:pStyle w:val="TDC3"/>
        <w:tabs>
          <w:tab w:val="left" w:pos="1200"/>
          <w:tab w:val="right" w:leader="dot" w:pos="8490"/>
        </w:tabs>
        <w:rPr>
          <w:rFonts w:ascii="Calibri" w:hAnsi="Calibr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60349143">
        <w:r w:rsidR="52E2490C" w:rsidRPr="52E2490C">
          <w:rPr>
            <w:rStyle w:val="Hipervnculo"/>
          </w:rPr>
          <w:t>2.3.6</w:t>
        </w:r>
        <w:r w:rsidR="008D17A6">
          <w:tab/>
        </w:r>
        <w:r w:rsidR="52E2490C" w:rsidRPr="52E2490C">
          <w:rPr>
            <w:rStyle w:val="Hipervnculo"/>
          </w:rPr>
          <w:t>Actividad 6: Revisión de los cambios</w:t>
        </w:r>
        <w:r w:rsidR="008D17A6">
          <w:tab/>
        </w:r>
        <w:r w:rsidR="008D17A6">
          <w:fldChar w:fldCharType="begin"/>
        </w:r>
        <w:r w:rsidR="008D17A6">
          <w:instrText>PAGEREF _Toc60349143 \h</w:instrText>
        </w:r>
        <w:r w:rsidR="008D17A6">
          <w:fldChar w:fldCharType="separate"/>
        </w:r>
        <w:r w:rsidR="52E2490C" w:rsidRPr="52E2490C">
          <w:rPr>
            <w:rStyle w:val="Hipervnculo"/>
          </w:rPr>
          <w:t>7</w:t>
        </w:r>
        <w:r w:rsidR="008D17A6">
          <w:fldChar w:fldCharType="end"/>
        </w:r>
      </w:hyperlink>
    </w:p>
    <w:p w14:paraId="35ABE584" w14:textId="1305E9F1" w:rsidR="004D546D" w:rsidRPr="0081101D" w:rsidRDefault="00000000" w:rsidP="52E2490C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ES" w:eastAsia="es-ES" w:bidi="ar-SA"/>
        </w:rPr>
      </w:pPr>
      <w:hyperlink w:anchor="_Toc1071793464">
        <w:r w:rsidR="52E2490C" w:rsidRPr="52E2490C">
          <w:rPr>
            <w:rStyle w:val="Hipervnculo"/>
          </w:rPr>
          <w:t>2.4</w:t>
        </w:r>
        <w:r w:rsidR="008D17A6">
          <w:tab/>
        </w:r>
        <w:r w:rsidR="52E2490C" w:rsidRPr="52E2490C">
          <w:rPr>
            <w:rStyle w:val="Hipervnculo"/>
          </w:rPr>
          <w:t>Plantillas del proceso</w:t>
        </w:r>
        <w:r w:rsidR="008D17A6">
          <w:tab/>
        </w:r>
        <w:r w:rsidR="008D17A6">
          <w:fldChar w:fldCharType="begin"/>
        </w:r>
        <w:r w:rsidR="008D17A6">
          <w:instrText>PAGEREF _Toc1071793464 \h</w:instrText>
        </w:r>
        <w:r w:rsidR="008D17A6">
          <w:fldChar w:fldCharType="separate"/>
        </w:r>
        <w:r w:rsidR="52E2490C" w:rsidRPr="52E2490C">
          <w:rPr>
            <w:rStyle w:val="Hipervnculo"/>
          </w:rPr>
          <w:t>8</w:t>
        </w:r>
        <w:r w:rsidR="008D17A6">
          <w:fldChar w:fldCharType="end"/>
        </w:r>
      </w:hyperlink>
    </w:p>
    <w:p w14:paraId="64545128" w14:textId="6C103785" w:rsidR="51C8AED4" w:rsidRDefault="00000000" w:rsidP="51C8AED4">
      <w:pPr>
        <w:pStyle w:val="TDC3"/>
        <w:tabs>
          <w:tab w:val="left" w:pos="1200"/>
          <w:tab w:val="right" w:leader="dot" w:pos="8490"/>
        </w:tabs>
      </w:pPr>
      <w:hyperlink w:anchor="_Toc968652578">
        <w:r w:rsidR="52E2490C" w:rsidRPr="52E2490C">
          <w:rPr>
            <w:rStyle w:val="Hipervnculo"/>
          </w:rPr>
          <w:t>2.4.1</w:t>
        </w:r>
        <w:r w:rsidR="008D17A6">
          <w:tab/>
        </w:r>
        <w:r w:rsidR="52E2490C" w:rsidRPr="52E2490C">
          <w:rPr>
            <w:rStyle w:val="Hipervnculo"/>
          </w:rPr>
          <w:t>Plantilla Identificación del problema</w:t>
        </w:r>
        <w:r w:rsidR="008D17A6">
          <w:tab/>
        </w:r>
        <w:r w:rsidR="008D17A6">
          <w:fldChar w:fldCharType="begin"/>
        </w:r>
        <w:r w:rsidR="008D17A6">
          <w:instrText>PAGEREF _Toc968652578 \h</w:instrText>
        </w:r>
        <w:r w:rsidR="008D17A6">
          <w:fldChar w:fldCharType="separate"/>
        </w:r>
        <w:r w:rsidR="52E2490C" w:rsidRPr="52E2490C">
          <w:rPr>
            <w:rStyle w:val="Hipervnculo"/>
          </w:rPr>
          <w:t>8</w:t>
        </w:r>
        <w:r w:rsidR="008D17A6">
          <w:fldChar w:fldCharType="end"/>
        </w:r>
      </w:hyperlink>
    </w:p>
    <w:p w14:paraId="4EB43DBA" w14:textId="6DE8D2F2" w:rsidR="51C8AED4" w:rsidRDefault="00000000" w:rsidP="52E2490C">
      <w:pPr>
        <w:pStyle w:val="TDC3"/>
        <w:tabs>
          <w:tab w:val="left" w:pos="1200"/>
          <w:tab w:val="right" w:leader="dot" w:pos="8490"/>
        </w:tabs>
      </w:pPr>
      <w:hyperlink w:anchor="_Toc1782247830">
        <w:r w:rsidR="52E2490C" w:rsidRPr="52E2490C">
          <w:rPr>
            <w:rStyle w:val="Hipervnculo"/>
          </w:rPr>
          <w:t>2.4.2</w:t>
        </w:r>
        <w:r w:rsidR="008D17A6">
          <w:tab/>
        </w:r>
        <w:r w:rsidR="52E2490C" w:rsidRPr="52E2490C">
          <w:rPr>
            <w:rStyle w:val="Hipervnculo"/>
          </w:rPr>
          <w:t>Plantilla Análisis del problema y del cambio</w:t>
        </w:r>
        <w:r w:rsidR="008D17A6">
          <w:tab/>
        </w:r>
        <w:r w:rsidR="008D17A6">
          <w:fldChar w:fldCharType="begin"/>
        </w:r>
        <w:r w:rsidR="008D17A6">
          <w:instrText>PAGEREF _Toc1782247830 \h</w:instrText>
        </w:r>
        <w:r w:rsidR="008D17A6">
          <w:fldChar w:fldCharType="separate"/>
        </w:r>
        <w:r w:rsidR="52E2490C" w:rsidRPr="52E2490C">
          <w:rPr>
            <w:rStyle w:val="Hipervnculo"/>
          </w:rPr>
          <w:t>9</w:t>
        </w:r>
        <w:r w:rsidR="008D17A6">
          <w:fldChar w:fldCharType="end"/>
        </w:r>
      </w:hyperlink>
    </w:p>
    <w:p w14:paraId="0FC83B97" w14:textId="499BC7E4" w:rsidR="51C8AED4" w:rsidRDefault="00000000" w:rsidP="52E2490C">
      <w:pPr>
        <w:pStyle w:val="TDC3"/>
        <w:tabs>
          <w:tab w:val="left" w:pos="1200"/>
          <w:tab w:val="right" w:leader="dot" w:pos="8490"/>
        </w:tabs>
      </w:pPr>
      <w:hyperlink w:anchor="_Toc1519641720">
        <w:r w:rsidR="52E2490C" w:rsidRPr="52E2490C">
          <w:rPr>
            <w:rStyle w:val="Hipervnculo"/>
          </w:rPr>
          <w:t>2.4.3</w:t>
        </w:r>
        <w:r w:rsidR="008D17A6">
          <w:tab/>
        </w:r>
        <w:r w:rsidR="52E2490C" w:rsidRPr="52E2490C">
          <w:rPr>
            <w:rStyle w:val="Hipervnculo"/>
          </w:rPr>
          <w:t>Plantilla Evaluación del cambio</w:t>
        </w:r>
        <w:r w:rsidR="008D17A6">
          <w:tab/>
        </w:r>
        <w:r w:rsidR="008D17A6">
          <w:fldChar w:fldCharType="begin"/>
        </w:r>
        <w:r w:rsidR="008D17A6">
          <w:instrText>PAGEREF _Toc1519641720 \h</w:instrText>
        </w:r>
        <w:r w:rsidR="008D17A6">
          <w:fldChar w:fldCharType="separate"/>
        </w:r>
        <w:r w:rsidR="52E2490C" w:rsidRPr="52E2490C">
          <w:rPr>
            <w:rStyle w:val="Hipervnculo"/>
          </w:rPr>
          <w:t>10</w:t>
        </w:r>
        <w:r w:rsidR="008D17A6">
          <w:fldChar w:fldCharType="end"/>
        </w:r>
      </w:hyperlink>
    </w:p>
    <w:p w14:paraId="20DA5717" w14:textId="5CDF3A8B" w:rsidR="51C8AED4" w:rsidRDefault="00000000" w:rsidP="52E2490C">
      <w:pPr>
        <w:pStyle w:val="TDC3"/>
        <w:tabs>
          <w:tab w:val="left" w:pos="1200"/>
          <w:tab w:val="right" w:leader="dot" w:pos="8490"/>
        </w:tabs>
      </w:pPr>
      <w:hyperlink w:anchor="_Toc1641791734">
        <w:r w:rsidR="52E2490C" w:rsidRPr="52E2490C">
          <w:rPr>
            <w:rStyle w:val="Hipervnculo"/>
          </w:rPr>
          <w:t>2.4.4</w:t>
        </w:r>
        <w:r w:rsidR="008D17A6">
          <w:tab/>
        </w:r>
        <w:r w:rsidR="52E2490C" w:rsidRPr="52E2490C">
          <w:rPr>
            <w:rStyle w:val="Hipervnculo"/>
          </w:rPr>
          <w:t>Plantilla Planificación del cambio.</w:t>
        </w:r>
        <w:r w:rsidR="008D17A6">
          <w:tab/>
        </w:r>
        <w:r w:rsidR="008D17A6">
          <w:fldChar w:fldCharType="begin"/>
        </w:r>
        <w:r w:rsidR="008D17A6">
          <w:instrText>PAGEREF _Toc1641791734 \h</w:instrText>
        </w:r>
        <w:r w:rsidR="008D17A6">
          <w:fldChar w:fldCharType="separate"/>
        </w:r>
        <w:r w:rsidR="52E2490C" w:rsidRPr="52E2490C">
          <w:rPr>
            <w:rStyle w:val="Hipervnculo"/>
          </w:rPr>
          <w:t>11</w:t>
        </w:r>
        <w:r w:rsidR="008D17A6">
          <w:fldChar w:fldCharType="end"/>
        </w:r>
      </w:hyperlink>
    </w:p>
    <w:p w14:paraId="53868824" w14:textId="727C86AB" w:rsidR="51C8AED4" w:rsidRDefault="00000000" w:rsidP="52E2490C">
      <w:pPr>
        <w:pStyle w:val="TDC3"/>
        <w:tabs>
          <w:tab w:val="left" w:pos="1200"/>
          <w:tab w:val="right" w:leader="dot" w:pos="8490"/>
        </w:tabs>
      </w:pPr>
      <w:hyperlink w:anchor="_Toc1905103096">
        <w:r w:rsidR="52E2490C" w:rsidRPr="52E2490C">
          <w:rPr>
            <w:rStyle w:val="Hipervnculo"/>
          </w:rPr>
          <w:t>2.4.5</w:t>
        </w:r>
        <w:r w:rsidR="008D17A6">
          <w:tab/>
        </w:r>
        <w:r w:rsidR="52E2490C" w:rsidRPr="52E2490C">
          <w:rPr>
            <w:rStyle w:val="Hipervnculo"/>
          </w:rPr>
          <w:t>Plantilla Implementación del cambio</w:t>
        </w:r>
        <w:r w:rsidR="008D17A6">
          <w:tab/>
        </w:r>
        <w:r w:rsidR="008D17A6">
          <w:fldChar w:fldCharType="begin"/>
        </w:r>
        <w:r w:rsidR="008D17A6">
          <w:instrText>PAGEREF _Toc1905103096 \h</w:instrText>
        </w:r>
        <w:r w:rsidR="008D17A6">
          <w:fldChar w:fldCharType="separate"/>
        </w:r>
        <w:r w:rsidR="52E2490C" w:rsidRPr="52E2490C">
          <w:rPr>
            <w:rStyle w:val="Hipervnculo"/>
          </w:rPr>
          <w:t>12</w:t>
        </w:r>
        <w:r w:rsidR="008D17A6">
          <w:fldChar w:fldCharType="end"/>
        </w:r>
      </w:hyperlink>
    </w:p>
    <w:p w14:paraId="07E3BDD2" w14:textId="0BB5BDCC" w:rsidR="52E2490C" w:rsidRDefault="00000000" w:rsidP="52E2490C">
      <w:pPr>
        <w:pStyle w:val="TDC3"/>
        <w:tabs>
          <w:tab w:val="left" w:pos="1200"/>
          <w:tab w:val="right" w:leader="dot" w:pos="8490"/>
        </w:tabs>
      </w:pPr>
      <w:hyperlink w:anchor="_Toc684472572">
        <w:r w:rsidR="52E2490C" w:rsidRPr="52E2490C">
          <w:rPr>
            <w:rStyle w:val="Hipervnculo"/>
          </w:rPr>
          <w:t>2.4.6</w:t>
        </w:r>
        <w:r w:rsidR="52E2490C">
          <w:tab/>
        </w:r>
        <w:r w:rsidR="52E2490C" w:rsidRPr="52E2490C">
          <w:rPr>
            <w:rStyle w:val="Hipervnculo"/>
          </w:rPr>
          <w:t>Plantilla Revisión del cambio</w:t>
        </w:r>
        <w:r w:rsidR="52E2490C">
          <w:tab/>
        </w:r>
        <w:r w:rsidR="52E2490C">
          <w:fldChar w:fldCharType="begin"/>
        </w:r>
        <w:r w:rsidR="52E2490C">
          <w:instrText>PAGEREF _Toc684472572 \h</w:instrText>
        </w:r>
        <w:r w:rsidR="52E2490C">
          <w:fldChar w:fldCharType="separate"/>
        </w:r>
        <w:r w:rsidR="52E2490C" w:rsidRPr="52E2490C">
          <w:rPr>
            <w:rStyle w:val="Hipervnculo"/>
          </w:rPr>
          <w:t>13</w:t>
        </w:r>
        <w:r w:rsidR="52E2490C">
          <w:fldChar w:fldCharType="end"/>
        </w:r>
      </w:hyperlink>
    </w:p>
    <w:p w14:paraId="4D38AD5F" w14:textId="4F82A9FA" w:rsidR="52E2490C" w:rsidRDefault="00000000" w:rsidP="52E2490C">
      <w:pPr>
        <w:pStyle w:val="TDC1"/>
        <w:tabs>
          <w:tab w:val="clear" w:pos="8494"/>
          <w:tab w:val="left" w:pos="480"/>
          <w:tab w:val="right" w:leader="dot" w:pos="8490"/>
        </w:tabs>
      </w:pPr>
      <w:hyperlink w:anchor="_Toc2099922657">
        <w:r w:rsidR="52E2490C" w:rsidRPr="52E2490C">
          <w:rPr>
            <w:rStyle w:val="Hipervnculo"/>
          </w:rPr>
          <w:t>3</w:t>
        </w:r>
        <w:r w:rsidR="52E2490C">
          <w:tab/>
        </w:r>
        <w:r w:rsidR="52E2490C" w:rsidRPr="52E2490C">
          <w:rPr>
            <w:rStyle w:val="Hipervnculo"/>
          </w:rPr>
          <w:t>ANEXOS</w:t>
        </w:r>
        <w:r w:rsidR="52E2490C">
          <w:tab/>
        </w:r>
        <w:r w:rsidR="52E2490C">
          <w:fldChar w:fldCharType="begin"/>
        </w:r>
        <w:r w:rsidR="52E2490C">
          <w:instrText>PAGEREF _Toc2099922657 \h</w:instrText>
        </w:r>
        <w:r w:rsidR="52E2490C">
          <w:fldChar w:fldCharType="separate"/>
        </w:r>
        <w:r w:rsidR="52E2490C" w:rsidRPr="52E2490C">
          <w:rPr>
            <w:rStyle w:val="Hipervnculo"/>
          </w:rPr>
          <w:t>14</w:t>
        </w:r>
        <w:r w:rsidR="52E2490C">
          <w:fldChar w:fldCharType="end"/>
        </w:r>
      </w:hyperlink>
    </w:p>
    <w:p w14:paraId="0CC3A9A8" w14:textId="7E247C8D" w:rsidR="52E2490C" w:rsidRDefault="00000000" w:rsidP="52E2490C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</w:pPr>
      <w:hyperlink w:anchor="_Toc1405690723">
        <w:r w:rsidR="52E2490C" w:rsidRPr="52E2490C">
          <w:rPr>
            <w:rStyle w:val="Hipervnculo"/>
          </w:rPr>
          <w:t>3.1</w:t>
        </w:r>
        <w:r w:rsidR="52E2490C">
          <w:tab/>
        </w:r>
        <w:r w:rsidR="52E2490C" w:rsidRPr="52E2490C">
          <w:rPr>
            <w:rStyle w:val="Hipervnculo"/>
          </w:rPr>
          <w:t>Anexo 1.- Cambios propuestos por cada miembro del grupo</w:t>
        </w:r>
        <w:r w:rsidR="52E2490C">
          <w:tab/>
        </w:r>
        <w:r w:rsidR="52E2490C">
          <w:fldChar w:fldCharType="begin"/>
        </w:r>
        <w:r w:rsidR="52E2490C">
          <w:instrText>PAGEREF _Toc1405690723 \h</w:instrText>
        </w:r>
        <w:r w:rsidR="52E2490C">
          <w:fldChar w:fldCharType="separate"/>
        </w:r>
        <w:r w:rsidR="52E2490C" w:rsidRPr="52E2490C">
          <w:rPr>
            <w:rStyle w:val="Hipervnculo"/>
          </w:rPr>
          <w:t>14</w:t>
        </w:r>
        <w:r w:rsidR="52E2490C">
          <w:fldChar w:fldCharType="end"/>
        </w:r>
      </w:hyperlink>
    </w:p>
    <w:p w14:paraId="783E19ED" w14:textId="112BB8D5" w:rsidR="52E2490C" w:rsidRDefault="00000000" w:rsidP="52E2490C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</w:pPr>
      <w:hyperlink w:anchor="_Toc1162545482">
        <w:r w:rsidR="52E2490C" w:rsidRPr="52E2490C">
          <w:rPr>
            <w:rStyle w:val="Hipervnculo"/>
          </w:rPr>
          <w:t>3.2</w:t>
        </w:r>
        <w:r w:rsidR="52E2490C">
          <w:tab/>
        </w:r>
        <w:r w:rsidR="52E2490C" w:rsidRPr="52E2490C">
          <w:rPr>
            <w:rStyle w:val="Hipervnculo"/>
          </w:rPr>
          <w:t>Anexo 2.- Bibliografía y material utilizado</w:t>
        </w:r>
        <w:r w:rsidR="52E2490C">
          <w:tab/>
        </w:r>
        <w:r w:rsidR="52E2490C">
          <w:fldChar w:fldCharType="begin"/>
        </w:r>
        <w:r w:rsidR="52E2490C">
          <w:instrText>PAGEREF _Toc1162545482 \h</w:instrText>
        </w:r>
        <w:r w:rsidR="52E2490C">
          <w:fldChar w:fldCharType="separate"/>
        </w:r>
        <w:r w:rsidR="52E2490C" w:rsidRPr="52E2490C">
          <w:rPr>
            <w:rStyle w:val="Hipervnculo"/>
          </w:rPr>
          <w:t>14</w:t>
        </w:r>
        <w:r w:rsidR="52E2490C">
          <w:fldChar w:fldCharType="end"/>
        </w:r>
      </w:hyperlink>
    </w:p>
    <w:p w14:paraId="7E5D354C" w14:textId="681CB150" w:rsidR="52E2490C" w:rsidRDefault="00000000" w:rsidP="52E2490C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</w:pPr>
      <w:hyperlink w:anchor="_Toc1737463227">
        <w:r w:rsidR="52E2490C" w:rsidRPr="52E2490C">
          <w:rPr>
            <w:rStyle w:val="Hipervnculo"/>
          </w:rPr>
          <w:t>3.3</w:t>
        </w:r>
        <w:r w:rsidR="52E2490C">
          <w:tab/>
        </w:r>
        <w:r w:rsidR="52E2490C" w:rsidRPr="52E2490C">
          <w:rPr>
            <w:rStyle w:val="Hipervnculo"/>
          </w:rPr>
          <w:t>Anexo 3.- Relatorio de documentos asociados a éste</w:t>
        </w:r>
        <w:r w:rsidR="52E2490C">
          <w:tab/>
        </w:r>
        <w:r w:rsidR="52E2490C">
          <w:fldChar w:fldCharType="begin"/>
        </w:r>
        <w:r w:rsidR="52E2490C">
          <w:instrText>PAGEREF _Toc1737463227 \h</w:instrText>
        </w:r>
        <w:r w:rsidR="52E2490C">
          <w:fldChar w:fldCharType="separate"/>
        </w:r>
        <w:r w:rsidR="52E2490C" w:rsidRPr="52E2490C">
          <w:rPr>
            <w:rStyle w:val="Hipervnculo"/>
          </w:rPr>
          <w:t>14</w:t>
        </w:r>
        <w:r w:rsidR="52E2490C">
          <w:fldChar w:fldCharType="end"/>
        </w:r>
      </w:hyperlink>
      <w:r w:rsidR="52E2490C">
        <w:fldChar w:fldCharType="end"/>
      </w:r>
    </w:p>
    <w:p w14:paraId="61829076" w14:textId="77777777" w:rsidR="008F7E73" w:rsidRPr="00F63D22" w:rsidRDefault="008F7E73" w:rsidP="51C8AED4">
      <w:pPr>
        <w:rPr>
          <w:lang w:val="es-ES"/>
        </w:rPr>
      </w:pPr>
    </w:p>
    <w:p w14:paraId="198FD934" w14:textId="77777777" w:rsidR="009F4572" w:rsidRPr="00F63D22" w:rsidRDefault="001D7957" w:rsidP="00FB5C23">
      <w:pPr>
        <w:pStyle w:val="TDC1"/>
        <w:rPr>
          <w:rFonts w:ascii="Calibri" w:hAnsi="Calibri"/>
          <w:noProof/>
          <w:sz w:val="22"/>
          <w:szCs w:val="22"/>
          <w:lang w:val="es-ES_tradnl" w:eastAsia="gl-ES"/>
        </w:rPr>
      </w:pPr>
      <w:r w:rsidRPr="51C8AED4">
        <w:rPr>
          <w:lang w:val="es-ES_tradnl"/>
        </w:rPr>
        <w:fldChar w:fldCharType="begin"/>
      </w:r>
      <w:r w:rsidRPr="00F63D22">
        <w:rPr>
          <w:lang w:val="es-ES_tradnl"/>
        </w:rPr>
        <w:instrText xml:space="preserve"> TOC \o "1-3" \h \z \u </w:instrText>
      </w:r>
      <w:r w:rsidRPr="51C8AED4">
        <w:rPr>
          <w:lang w:val="es-ES_tradnl"/>
        </w:rPr>
        <w:fldChar w:fldCharType="separate"/>
      </w:r>
    </w:p>
    <w:p w14:paraId="2BA226A1" w14:textId="77777777" w:rsidR="001D7957" w:rsidRPr="00F63D22" w:rsidRDefault="001D7957">
      <w:pPr>
        <w:rPr>
          <w:lang w:val="es-ES_tradnl"/>
        </w:rPr>
      </w:pPr>
      <w:r w:rsidRPr="51C8AED4">
        <w:rPr>
          <w:lang w:val="es-ES"/>
        </w:rPr>
        <w:fldChar w:fldCharType="end"/>
      </w:r>
    </w:p>
    <w:p w14:paraId="17AD93B2" w14:textId="32B01CF5" w:rsidR="00211400" w:rsidRPr="00F63D22" w:rsidRDefault="00211400" w:rsidP="51C8AED4">
      <w:pPr>
        <w:rPr>
          <w:lang w:val="es-ES"/>
        </w:rPr>
      </w:pPr>
    </w:p>
    <w:p w14:paraId="0DE4B5B7" w14:textId="77777777" w:rsidR="00211400" w:rsidRPr="00F63D22" w:rsidRDefault="00211400" w:rsidP="001061FB">
      <w:pPr>
        <w:rPr>
          <w:lang w:val="es-ES_tradnl"/>
        </w:rPr>
      </w:pPr>
    </w:p>
    <w:p w14:paraId="66204FF1" w14:textId="77777777" w:rsidR="00211400" w:rsidRPr="00F63D22" w:rsidRDefault="00211400" w:rsidP="001061FB">
      <w:pPr>
        <w:rPr>
          <w:lang w:val="es-ES_tradnl"/>
        </w:rPr>
      </w:pPr>
    </w:p>
    <w:p w14:paraId="2DBF0D7D" w14:textId="77777777" w:rsidR="00211400" w:rsidRPr="00F63D22" w:rsidRDefault="00211400" w:rsidP="001061FB">
      <w:pPr>
        <w:rPr>
          <w:lang w:val="es-ES_tradnl"/>
        </w:rPr>
      </w:pPr>
    </w:p>
    <w:p w14:paraId="6B62F1B3" w14:textId="77777777" w:rsidR="00211400" w:rsidRPr="00F63D22" w:rsidRDefault="00211400" w:rsidP="001061FB">
      <w:pPr>
        <w:rPr>
          <w:lang w:val="es-ES_tradnl"/>
        </w:rPr>
      </w:pPr>
    </w:p>
    <w:p w14:paraId="02F2C34E" w14:textId="77777777" w:rsidR="006B6897" w:rsidRDefault="006B6897" w:rsidP="001061FB">
      <w:pPr>
        <w:rPr>
          <w:lang w:val="es-ES_tradnl"/>
        </w:rPr>
        <w:sectPr w:rsidR="006B6897" w:rsidSect="00D839BD">
          <w:headerReference w:type="default" r:id="rId14"/>
          <w:footerReference w:type="default" r:id="rId15"/>
          <w:pgSz w:w="11906" w:h="16838"/>
          <w:pgMar w:top="1270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80A4E5D" w14:textId="77777777" w:rsidR="001061FB" w:rsidRPr="00F63D22" w:rsidRDefault="001061FB" w:rsidP="001061FB">
      <w:pPr>
        <w:rPr>
          <w:lang w:val="es-ES_tradnl"/>
        </w:rPr>
      </w:pPr>
    </w:p>
    <w:p w14:paraId="080DA54E" w14:textId="77777777" w:rsidR="00405635" w:rsidRPr="006B6897" w:rsidRDefault="029A413B" w:rsidP="00405635">
      <w:pPr>
        <w:pStyle w:val="Ttulo1"/>
        <w:rPr>
          <w:lang w:val="es-ES"/>
        </w:rPr>
      </w:pPr>
      <w:bookmarkStart w:id="2" w:name="_Toc1048209009"/>
      <w:r w:rsidRPr="52E2490C">
        <w:rPr>
          <w:lang w:val="es-ES"/>
        </w:rPr>
        <w:t>Información sobre la práctica a realizar</w:t>
      </w:r>
      <w:bookmarkEnd w:id="2"/>
    </w:p>
    <w:p w14:paraId="3E05BF1D" w14:textId="77777777" w:rsidR="001061FB" w:rsidRPr="00D64874" w:rsidRDefault="74E87CB5" w:rsidP="00405635">
      <w:pPr>
        <w:pStyle w:val="Ttulo2"/>
        <w:rPr>
          <w:lang w:val="es-ES"/>
        </w:rPr>
      </w:pPr>
      <w:r w:rsidRPr="52E2490C">
        <w:rPr>
          <w:lang w:val="es-ES"/>
        </w:rPr>
        <w:t xml:space="preserve"> </w:t>
      </w:r>
      <w:bookmarkStart w:id="3" w:name="_Toc259236340"/>
      <w:r w:rsidR="029A413B" w:rsidRPr="52E2490C">
        <w:rPr>
          <w:lang w:val="es-ES"/>
        </w:rPr>
        <w:t>Descripción de la práctica</w:t>
      </w:r>
      <w:bookmarkEnd w:id="3"/>
    </w:p>
    <w:p w14:paraId="6884AC89" w14:textId="23C59CBD" w:rsidR="0C72CA6B" w:rsidRDefault="0C72CA6B" w:rsidP="38C69B40">
      <w:pPr>
        <w:rPr>
          <w:sz w:val="20"/>
          <w:szCs w:val="20"/>
          <w:lang w:val="es-ES"/>
        </w:rPr>
      </w:pPr>
      <w:r w:rsidRPr="002050EE">
        <w:rPr>
          <w:sz w:val="20"/>
          <w:szCs w:val="20"/>
          <w:lang w:val="es-ES"/>
        </w:rPr>
        <w:t>Esta práctica se corresponde con la sexta de la materia</w:t>
      </w:r>
      <w:r w:rsidRPr="6D92933C">
        <w:rPr>
          <w:sz w:val="20"/>
          <w:szCs w:val="20"/>
          <w:lang w:val="es-ES"/>
        </w:rPr>
        <w:t xml:space="preserve">, en la </w:t>
      </w:r>
      <w:r w:rsidRPr="6630F086">
        <w:rPr>
          <w:sz w:val="20"/>
          <w:szCs w:val="20"/>
          <w:lang w:val="es-ES"/>
        </w:rPr>
        <w:t xml:space="preserve">que se tratará el </w:t>
      </w:r>
      <w:r w:rsidRPr="37705946">
        <w:rPr>
          <w:sz w:val="20"/>
          <w:szCs w:val="20"/>
          <w:lang w:val="es-ES"/>
        </w:rPr>
        <w:t xml:space="preserve">proceso de control de </w:t>
      </w:r>
      <w:r w:rsidRPr="489E53E0">
        <w:rPr>
          <w:sz w:val="20"/>
          <w:szCs w:val="20"/>
          <w:lang w:val="es-ES"/>
        </w:rPr>
        <w:t>cambios.</w:t>
      </w:r>
      <w:r w:rsidR="252FAD21" w:rsidRPr="2337889B">
        <w:rPr>
          <w:sz w:val="20"/>
          <w:szCs w:val="20"/>
          <w:lang w:val="es-ES"/>
        </w:rPr>
        <w:t xml:space="preserve"> </w:t>
      </w:r>
      <w:r w:rsidR="252FAD21" w:rsidRPr="2C3E7CCF">
        <w:rPr>
          <w:sz w:val="20"/>
          <w:szCs w:val="20"/>
          <w:lang w:val="es-ES"/>
        </w:rPr>
        <w:t xml:space="preserve">Se relaciona con la práctica de Especificación REM, ya que se tienen que proponer cambios </w:t>
      </w:r>
      <w:r w:rsidR="3CDB991F" w:rsidRPr="19448C29">
        <w:rPr>
          <w:sz w:val="20"/>
          <w:szCs w:val="20"/>
          <w:lang w:val="es-ES"/>
        </w:rPr>
        <w:t xml:space="preserve">a partir del </w:t>
      </w:r>
      <w:r w:rsidR="3CDB991F" w:rsidRPr="037FC52E">
        <w:rPr>
          <w:sz w:val="20"/>
          <w:szCs w:val="20"/>
          <w:lang w:val="es-ES"/>
        </w:rPr>
        <w:t>documento REM.</w:t>
      </w:r>
      <w:r w:rsidR="46D8CB36" w:rsidRPr="409D27BF">
        <w:rPr>
          <w:sz w:val="20"/>
          <w:szCs w:val="20"/>
          <w:lang w:val="es-ES"/>
        </w:rPr>
        <w:t xml:space="preserve"> Se parte, además, de la descripción del proyecto de la aplicación OldTravelsa de la </w:t>
      </w:r>
      <w:r w:rsidR="46D8CB36" w:rsidRPr="7683EBE3">
        <w:rPr>
          <w:sz w:val="20"/>
          <w:szCs w:val="20"/>
          <w:lang w:val="es-ES"/>
        </w:rPr>
        <w:t>Práctica 4.</w:t>
      </w:r>
    </w:p>
    <w:p w14:paraId="19219836" w14:textId="77777777" w:rsidR="001061FB" w:rsidRPr="00F63D22" w:rsidRDefault="001061FB" w:rsidP="001061FB">
      <w:pPr>
        <w:rPr>
          <w:lang w:val="es-ES_tradnl"/>
        </w:rPr>
      </w:pPr>
    </w:p>
    <w:p w14:paraId="296FEF7D" w14:textId="77777777" w:rsidR="00211400" w:rsidRPr="00F63D22" w:rsidRDefault="00211400" w:rsidP="001061FB">
      <w:pPr>
        <w:rPr>
          <w:lang w:val="es-ES_tradnl"/>
        </w:rPr>
      </w:pPr>
    </w:p>
    <w:p w14:paraId="7194DBDC" w14:textId="77777777" w:rsidR="00211400" w:rsidRPr="00F63D22" w:rsidRDefault="00211400" w:rsidP="001061FB">
      <w:pPr>
        <w:rPr>
          <w:lang w:val="es-ES_tradnl"/>
        </w:rPr>
      </w:pPr>
    </w:p>
    <w:p w14:paraId="769D0D3C" w14:textId="77777777" w:rsidR="001061FB" w:rsidRPr="00F63D22" w:rsidRDefault="001061FB" w:rsidP="001061FB">
      <w:pPr>
        <w:rPr>
          <w:lang w:val="es-ES_tradnl"/>
        </w:rPr>
      </w:pPr>
    </w:p>
    <w:p w14:paraId="5192F32C" w14:textId="1153D541" w:rsidR="001061FB" w:rsidRPr="00F63D22" w:rsidRDefault="003036AA" w:rsidP="00405635">
      <w:pPr>
        <w:pStyle w:val="Ttulo2"/>
        <w:rPr>
          <w:lang w:val="es-ES"/>
        </w:rPr>
      </w:pPr>
      <w:bookmarkStart w:id="4" w:name="_Toc1380566024"/>
      <w:r w:rsidRPr="52E2490C">
        <w:rPr>
          <w:lang w:val="es-ES"/>
        </w:rPr>
        <w:t>D</w:t>
      </w:r>
      <w:r w:rsidR="7B6813AA" w:rsidRPr="52E2490C">
        <w:rPr>
          <w:lang w:val="es-ES"/>
        </w:rPr>
        <w:t>escripción del grupo de trabajo</w:t>
      </w:r>
      <w:bookmarkEnd w:id="4"/>
    </w:p>
    <w:p w14:paraId="0CB59B79" w14:textId="0D787D3F" w:rsidR="003D1B34" w:rsidRPr="008926C6" w:rsidRDefault="003D1B34" w:rsidP="001061FB">
      <w:pPr>
        <w:rPr>
          <w:sz w:val="20"/>
          <w:szCs w:val="28"/>
          <w:lang w:val="es-ES_tradnl"/>
        </w:rPr>
      </w:pPr>
      <w:r w:rsidRPr="008926C6">
        <w:rPr>
          <w:sz w:val="20"/>
          <w:szCs w:val="28"/>
          <w:lang w:val="es-ES_tradnl"/>
        </w:rPr>
        <w:t>Grupo 1</w:t>
      </w:r>
    </w:p>
    <w:p w14:paraId="7B39C417" w14:textId="450506AE" w:rsidR="00260DB5" w:rsidRPr="008926C6" w:rsidRDefault="00260DB5" w:rsidP="00260DB5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 xml:space="preserve">Yago Falgueras </w:t>
      </w:r>
      <w:r w:rsidRPr="7683EBE3">
        <w:rPr>
          <w:sz w:val="20"/>
          <w:szCs w:val="20"/>
          <w:lang w:val="es-ES"/>
        </w:rPr>
        <w:t>Casarejo</w:t>
      </w:r>
      <w:r w:rsidR="30F41F8E" w:rsidRPr="7683EBE3">
        <w:rPr>
          <w:sz w:val="20"/>
          <w:szCs w:val="20"/>
          <w:lang w:val="es-ES"/>
        </w:rPr>
        <w:t>s</w:t>
      </w:r>
    </w:p>
    <w:p w14:paraId="7224AF8C" w14:textId="77777777" w:rsidR="00260DB5" w:rsidRPr="008926C6" w:rsidRDefault="00260DB5" w:rsidP="00260DB5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>Carlos Cao López</w:t>
      </w:r>
    </w:p>
    <w:p w14:paraId="046F7E2E" w14:textId="77777777" w:rsidR="00260DB5" w:rsidRPr="008926C6" w:rsidRDefault="00260DB5" w:rsidP="00260DB5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>Daniel Piqueras Valle</w:t>
      </w:r>
    </w:p>
    <w:p w14:paraId="444868FA" w14:textId="7E19B3C3" w:rsidR="00260DB5" w:rsidRPr="008926C6" w:rsidRDefault="07016131" w:rsidP="00260DB5">
      <w:pPr>
        <w:rPr>
          <w:sz w:val="20"/>
          <w:szCs w:val="20"/>
          <w:lang w:val="es-ES"/>
        </w:rPr>
      </w:pPr>
      <w:r w:rsidRPr="51C8AED4">
        <w:rPr>
          <w:sz w:val="20"/>
          <w:szCs w:val="20"/>
          <w:lang w:val="es-ES"/>
        </w:rPr>
        <w:t>Celtia Castelo Gajino</w:t>
      </w:r>
      <w:r w:rsidR="06B6A81B" w:rsidRPr="51C8AED4">
        <w:rPr>
          <w:sz w:val="20"/>
          <w:szCs w:val="20"/>
          <w:lang w:val="es-ES"/>
        </w:rPr>
        <w:t xml:space="preserve"> – Directora de proyecto</w:t>
      </w:r>
    </w:p>
    <w:p w14:paraId="3BDBD2FB" w14:textId="77777777" w:rsidR="00260DB5" w:rsidRDefault="00260DB5" w:rsidP="00C61C24">
      <w:pPr>
        <w:rPr>
          <w:sz w:val="18"/>
          <w:lang w:val="es-ES_tradnl"/>
        </w:rPr>
      </w:pPr>
    </w:p>
    <w:p w14:paraId="1231BE67" w14:textId="77777777" w:rsidR="001061FB" w:rsidRPr="00F63D22" w:rsidRDefault="001061FB" w:rsidP="001061FB">
      <w:pPr>
        <w:rPr>
          <w:lang w:val="es-ES_tradnl"/>
        </w:rPr>
      </w:pPr>
    </w:p>
    <w:p w14:paraId="36FEB5B0" w14:textId="77777777" w:rsidR="001061FB" w:rsidRPr="00F63D22" w:rsidRDefault="001061FB" w:rsidP="001061FB">
      <w:pPr>
        <w:rPr>
          <w:lang w:val="es-ES_tradnl"/>
        </w:rPr>
      </w:pPr>
    </w:p>
    <w:p w14:paraId="30D7AA69" w14:textId="77777777" w:rsidR="001061FB" w:rsidRPr="00F63D22" w:rsidRDefault="001061FB" w:rsidP="001061FB">
      <w:pPr>
        <w:rPr>
          <w:lang w:val="es-ES_tradnl"/>
        </w:rPr>
      </w:pPr>
    </w:p>
    <w:p w14:paraId="7196D064" w14:textId="77777777" w:rsidR="001061FB" w:rsidRPr="00F63D22" w:rsidRDefault="001061FB" w:rsidP="001061FB">
      <w:pPr>
        <w:rPr>
          <w:lang w:val="es-ES_tradnl"/>
        </w:rPr>
      </w:pPr>
    </w:p>
    <w:p w14:paraId="34FF1C98" w14:textId="77777777" w:rsidR="001061FB" w:rsidRPr="00F63D22" w:rsidRDefault="001061FB" w:rsidP="001061FB">
      <w:pPr>
        <w:rPr>
          <w:lang w:val="es-ES_tradnl"/>
        </w:rPr>
      </w:pPr>
    </w:p>
    <w:p w14:paraId="0248A1CC" w14:textId="77777777" w:rsidR="001061FB" w:rsidRPr="00F63D22" w:rsidRDefault="38ED6A3A" w:rsidP="51C8AED4">
      <w:pPr>
        <w:pStyle w:val="Ttulo2"/>
        <w:rPr>
          <w:lang w:val="es-ES"/>
        </w:rPr>
      </w:pPr>
      <w:bookmarkStart w:id="5" w:name="_Toc79295578"/>
      <w:r w:rsidRPr="52E2490C">
        <w:rPr>
          <w:lang w:val="es-ES"/>
        </w:rPr>
        <w:t>Seguimiento</w:t>
      </w:r>
      <w:r w:rsidR="7B6813AA" w:rsidRPr="52E2490C">
        <w:rPr>
          <w:lang w:val="es-ES"/>
        </w:rPr>
        <w:t xml:space="preserve"> de la </w:t>
      </w:r>
      <w:r w:rsidR="7E5E018F" w:rsidRPr="52E2490C">
        <w:rPr>
          <w:lang w:val="es-ES"/>
        </w:rPr>
        <w:t>práctica</w:t>
      </w:r>
      <w:bookmarkEnd w:id="5"/>
    </w:p>
    <w:p w14:paraId="60C4FACC" w14:textId="77777777" w:rsidR="001061FB" w:rsidRPr="00F63D22" w:rsidRDefault="29C59F03" w:rsidP="001061FB">
      <w:pPr>
        <w:rPr>
          <w:lang w:val="es-ES_tradnl"/>
        </w:rPr>
      </w:pPr>
      <w:r w:rsidRPr="618D1EE4">
        <w:rPr>
          <w:sz w:val="18"/>
          <w:szCs w:val="18"/>
          <w:lang w:val="es-ES"/>
        </w:rPr>
        <w:t>(</w:t>
      </w:r>
      <w:r w:rsidR="57968C89" w:rsidRPr="618D1EE4">
        <w:rPr>
          <w:sz w:val="18"/>
          <w:szCs w:val="18"/>
          <w:lang w:val="es-ES"/>
        </w:rPr>
        <w:t>En este apartado cada alumno tiene que tener una lista detallada del tiempo que dedicó en la práctica.</w:t>
      </w:r>
      <w:r w:rsidR="2E19BC3D" w:rsidRPr="618D1EE4">
        <w:rPr>
          <w:sz w:val="18"/>
          <w:szCs w:val="18"/>
          <w:lang w:val="es-ES"/>
        </w:rPr>
        <w:t>)</w:t>
      </w:r>
    </w:p>
    <w:p w14:paraId="48A21919" w14:textId="77777777" w:rsidR="00211400" w:rsidRPr="00F63D22" w:rsidRDefault="00211400" w:rsidP="001061FB">
      <w:pPr>
        <w:rPr>
          <w:lang w:val="es-ES_tradnl"/>
        </w:rPr>
      </w:pPr>
    </w:p>
    <w:p w14:paraId="116E47D1" w14:textId="450506AE" w:rsidR="00211400" w:rsidRPr="00F63D22" w:rsidRDefault="6F12F19F" w:rsidP="7683EBE3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Yago Falgueras Casarejos</w:t>
      </w:r>
    </w:p>
    <w:p w14:paraId="20012F8E" w14:textId="6E37EECA" w:rsidR="58B376F7" w:rsidRDefault="58B376F7" w:rsidP="618D1EE4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 xml:space="preserve">Descripción de las actividades: </w:t>
      </w:r>
      <w:r w:rsidR="456B2DA1" w:rsidRPr="618D1EE4">
        <w:rPr>
          <w:sz w:val="20"/>
          <w:szCs w:val="20"/>
          <w:lang w:val="es-ES"/>
        </w:rPr>
        <w:t>30min</w:t>
      </w:r>
    </w:p>
    <w:p w14:paraId="0A6096E4" w14:textId="7115F892" w:rsidR="58B376F7" w:rsidRDefault="58B376F7" w:rsidP="618D1EE4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Plantillas:</w:t>
      </w:r>
      <w:r w:rsidR="2DEA69CC" w:rsidRPr="618D1EE4">
        <w:rPr>
          <w:sz w:val="20"/>
          <w:szCs w:val="20"/>
          <w:lang w:val="es-ES"/>
        </w:rPr>
        <w:t xml:space="preserve"> </w:t>
      </w:r>
      <w:r w:rsidR="160C3778" w:rsidRPr="618D1EE4">
        <w:rPr>
          <w:sz w:val="20"/>
          <w:szCs w:val="20"/>
          <w:lang w:val="es-ES"/>
        </w:rPr>
        <w:t>45</w:t>
      </w:r>
      <w:r w:rsidR="2DEA69CC" w:rsidRPr="618D1EE4">
        <w:rPr>
          <w:sz w:val="20"/>
          <w:szCs w:val="20"/>
          <w:lang w:val="es-ES"/>
        </w:rPr>
        <w:t>min</w:t>
      </w:r>
    </w:p>
    <w:p w14:paraId="12DAD846" w14:textId="77777777" w:rsidR="00211400" w:rsidRPr="00F63D22" w:rsidRDefault="6F12F19F" w:rsidP="7683EBE3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Carlos Cao López</w:t>
      </w:r>
    </w:p>
    <w:p w14:paraId="31E97FF3" w14:textId="016782E7" w:rsidR="147C072F" w:rsidRDefault="147C072F" w:rsidP="618D1EE4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 xml:space="preserve">Descripción de las actividades: </w:t>
      </w:r>
      <w:r w:rsidR="2FD6A52D" w:rsidRPr="618D1EE4">
        <w:rPr>
          <w:sz w:val="20"/>
          <w:szCs w:val="20"/>
          <w:lang w:val="es-ES"/>
        </w:rPr>
        <w:t xml:space="preserve"> </w:t>
      </w:r>
      <w:r w:rsidR="379AAAF8" w:rsidRPr="618D1EE4">
        <w:rPr>
          <w:sz w:val="20"/>
          <w:szCs w:val="20"/>
          <w:lang w:val="es-ES"/>
        </w:rPr>
        <w:t>2</w:t>
      </w:r>
      <w:r w:rsidR="2FD6A52D" w:rsidRPr="618D1EE4">
        <w:rPr>
          <w:sz w:val="20"/>
          <w:szCs w:val="20"/>
          <w:lang w:val="es-ES"/>
        </w:rPr>
        <w:t>0min</w:t>
      </w:r>
    </w:p>
    <w:p w14:paraId="242E3BD2" w14:textId="029316FC" w:rsidR="147C072F" w:rsidRDefault="147C072F" w:rsidP="618D1EE4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Plantillas:</w:t>
      </w:r>
      <w:r w:rsidR="10D13310" w:rsidRPr="618D1EE4">
        <w:rPr>
          <w:sz w:val="20"/>
          <w:szCs w:val="20"/>
          <w:lang w:val="es-ES"/>
        </w:rPr>
        <w:t xml:space="preserve"> </w:t>
      </w:r>
      <w:r w:rsidR="57AF738C" w:rsidRPr="618D1EE4">
        <w:rPr>
          <w:sz w:val="20"/>
          <w:szCs w:val="20"/>
          <w:lang w:val="es-ES"/>
        </w:rPr>
        <w:t>2</w:t>
      </w:r>
      <w:r w:rsidR="10D13310" w:rsidRPr="618D1EE4">
        <w:rPr>
          <w:sz w:val="20"/>
          <w:szCs w:val="20"/>
          <w:lang w:val="es-ES"/>
        </w:rPr>
        <w:t>0min</w:t>
      </w:r>
    </w:p>
    <w:p w14:paraId="4871CAE8" w14:textId="71575F5C" w:rsidR="1D1692D2" w:rsidRDefault="1D1692D2" w:rsidP="618D1EE4">
      <w:pPr>
        <w:pStyle w:val="Prrafodelista"/>
        <w:numPr>
          <w:ilvl w:val="0"/>
          <w:numId w:val="1"/>
        </w:numPr>
        <w:rPr>
          <w:lang w:val="es-ES"/>
        </w:rPr>
      </w:pPr>
      <w:r w:rsidRPr="618D1EE4">
        <w:rPr>
          <w:sz w:val="20"/>
          <w:szCs w:val="20"/>
          <w:lang w:val="es-ES"/>
        </w:rPr>
        <w:t>Diagrama: 10min</w:t>
      </w:r>
    </w:p>
    <w:p w14:paraId="008D9A05" w14:textId="77777777" w:rsidR="00211400" w:rsidRPr="00F63D22" w:rsidRDefault="6F12F19F" w:rsidP="7683EBE3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Daniel Piqueras Valle</w:t>
      </w:r>
    </w:p>
    <w:p w14:paraId="37BD0260" w14:textId="3BF41349" w:rsidR="57D4647E" w:rsidRDefault="57D4647E" w:rsidP="618D1EE4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 xml:space="preserve">Descripción de las actividades: </w:t>
      </w:r>
      <w:r w:rsidR="5A57700F" w:rsidRPr="618D1EE4">
        <w:rPr>
          <w:sz w:val="20"/>
          <w:szCs w:val="20"/>
          <w:lang w:val="es-ES"/>
        </w:rPr>
        <w:t>3</w:t>
      </w:r>
      <w:r w:rsidR="2BDE61B8" w:rsidRPr="618D1EE4">
        <w:rPr>
          <w:sz w:val="20"/>
          <w:szCs w:val="20"/>
          <w:lang w:val="es-ES"/>
        </w:rPr>
        <w:t>0min</w:t>
      </w:r>
    </w:p>
    <w:p w14:paraId="0305CC7B" w14:textId="4534961C" w:rsidR="57D4647E" w:rsidRDefault="57D4647E" w:rsidP="618D1EE4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Plantillas:</w:t>
      </w:r>
      <w:r w:rsidR="3145C37D" w:rsidRPr="618D1EE4">
        <w:rPr>
          <w:sz w:val="20"/>
          <w:szCs w:val="20"/>
          <w:lang w:val="es-ES"/>
        </w:rPr>
        <w:t xml:space="preserve"> </w:t>
      </w:r>
      <w:r w:rsidR="4D602420" w:rsidRPr="618D1EE4">
        <w:rPr>
          <w:sz w:val="20"/>
          <w:szCs w:val="20"/>
          <w:lang w:val="es-ES"/>
        </w:rPr>
        <w:t>2</w:t>
      </w:r>
      <w:r w:rsidR="3145C37D" w:rsidRPr="618D1EE4">
        <w:rPr>
          <w:sz w:val="20"/>
          <w:szCs w:val="20"/>
          <w:lang w:val="es-ES"/>
        </w:rPr>
        <w:t>0min</w:t>
      </w:r>
    </w:p>
    <w:p w14:paraId="6BD18F9B" w14:textId="57F86FF6" w:rsidR="00211400" w:rsidRPr="00F63D22" w:rsidRDefault="6F12F19F" w:rsidP="001061FB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Celtia Castelo Gajino</w:t>
      </w:r>
    </w:p>
    <w:p w14:paraId="5BC881AA" w14:textId="390B94A2" w:rsidR="67EC7122" w:rsidRDefault="67EC7122" w:rsidP="618D1EE4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Descripción de las actividades: 30min</w:t>
      </w:r>
    </w:p>
    <w:p w14:paraId="69F36491" w14:textId="29121E81" w:rsidR="67EC7122" w:rsidRDefault="67EC7122" w:rsidP="618D1EE4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 xml:space="preserve">Plantillas:  </w:t>
      </w:r>
      <w:r w:rsidR="4E92A78B" w:rsidRPr="618D1EE4">
        <w:rPr>
          <w:sz w:val="20"/>
          <w:szCs w:val="20"/>
          <w:lang w:val="es-ES"/>
        </w:rPr>
        <w:t>2</w:t>
      </w:r>
      <w:r w:rsidRPr="618D1EE4">
        <w:rPr>
          <w:sz w:val="20"/>
          <w:szCs w:val="20"/>
          <w:lang w:val="es-ES"/>
        </w:rPr>
        <w:t>0min</w:t>
      </w:r>
    </w:p>
    <w:p w14:paraId="21E2AC1D" w14:textId="5CEDEBBC" w:rsidR="618D1EE4" w:rsidRDefault="618D1EE4" w:rsidP="618D1EE4">
      <w:pPr>
        <w:rPr>
          <w:sz w:val="20"/>
          <w:szCs w:val="20"/>
          <w:lang w:val="es-ES"/>
        </w:rPr>
      </w:pPr>
    </w:p>
    <w:p w14:paraId="238601FE" w14:textId="77777777" w:rsidR="00211400" w:rsidRPr="00F63D22" w:rsidRDefault="00211400" w:rsidP="001061FB">
      <w:pPr>
        <w:rPr>
          <w:lang w:val="es-ES_tradnl"/>
        </w:rPr>
      </w:pPr>
    </w:p>
    <w:p w14:paraId="0F3CABC7" w14:textId="77777777" w:rsidR="001061FB" w:rsidRPr="00F63D22" w:rsidRDefault="001061FB" w:rsidP="001061FB">
      <w:pPr>
        <w:rPr>
          <w:lang w:val="es-ES_tradnl"/>
        </w:rPr>
      </w:pPr>
      <w:r w:rsidRPr="00F63D22">
        <w:rPr>
          <w:lang w:val="es-ES_tradnl"/>
        </w:rPr>
        <w:br w:type="page"/>
      </w:r>
    </w:p>
    <w:p w14:paraId="1E65AC73" w14:textId="77777777" w:rsidR="00211400" w:rsidRPr="00F512EB" w:rsidRDefault="029A413B" w:rsidP="51C8AED4">
      <w:pPr>
        <w:pStyle w:val="Ttulo1"/>
        <w:rPr>
          <w:lang w:val="es-ES"/>
        </w:rPr>
      </w:pPr>
      <w:bookmarkStart w:id="6" w:name="_Toc1051691519"/>
      <w:r w:rsidRPr="52E2490C">
        <w:rPr>
          <w:lang w:val="es-ES"/>
        </w:rPr>
        <w:lastRenderedPageBreak/>
        <w:t>DOCUMENTACIÓN</w:t>
      </w:r>
      <w:r w:rsidR="05D47C51" w:rsidRPr="52E2490C">
        <w:rPr>
          <w:lang w:val="es-ES"/>
        </w:rPr>
        <w:t xml:space="preserve"> DE LA PRÁCTICA</w:t>
      </w:r>
      <w:bookmarkEnd w:id="6"/>
    </w:p>
    <w:p w14:paraId="5B08B5D1" w14:textId="77777777" w:rsidR="00211400" w:rsidRPr="00F63D22" w:rsidRDefault="00211400" w:rsidP="001061FB">
      <w:pPr>
        <w:rPr>
          <w:szCs w:val="18"/>
          <w:lang w:val="es-ES_tradnl"/>
        </w:rPr>
      </w:pPr>
    </w:p>
    <w:p w14:paraId="2477E51F" w14:textId="77777777" w:rsidR="00211400" w:rsidRDefault="1648E200" w:rsidP="51C8AED4">
      <w:pPr>
        <w:pStyle w:val="Ttulo2"/>
        <w:rPr>
          <w:lang w:val="es-ES"/>
        </w:rPr>
      </w:pPr>
      <w:bookmarkStart w:id="7" w:name="_Toc1195008141"/>
      <w:r w:rsidRPr="52E2490C">
        <w:rPr>
          <w:lang w:val="es-ES"/>
        </w:rPr>
        <w:t>Descripción del proceso de control de cambios</w:t>
      </w:r>
      <w:bookmarkEnd w:id="7"/>
    </w:p>
    <w:p w14:paraId="076ACAAB" w14:textId="107497E0" w:rsidR="11C49456" w:rsidRDefault="11C49456" w:rsidP="51C8AED4">
      <w:pPr>
        <w:rPr>
          <w:lang w:val="es-ES"/>
        </w:rPr>
      </w:pPr>
      <w:r w:rsidRPr="51C8AED4">
        <w:rPr>
          <w:lang w:val="es-ES"/>
        </w:rPr>
        <w:t>Las actividades elegidas son las siguientes:</w:t>
      </w:r>
    </w:p>
    <w:p w14:paraId="53F6F5E6" w14:textId="384C2185" w:rsidR="51C8AED4" w:rsidRDefault="51C8AED4" w:rsidP="51C8AED4">
      <w:pPr>
        <w:rPr>
          <w:lang w:val="es-ES"/>
        </w:rPr>
      </w:pPr>
    </w:p>
    <w:p w14:paraId="5108037F" w14:textId="2C56F17F" w:rsidR="043D0EBA" w:rsidRDefault="043D0EBA" w:rsidP="51C8AED4">
      <w:pPr>
        <w:pStyle w:val="Prrafodelista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Identificación del problema</w:t>
      </w:r>
    </w:p>
    <w:p w14:paraId="17863093" w14:textId="18BB41B2" w:rsidR="26292717" w:rsidRDefault="26292717" w:rsidP="51C8AED4">
      <w:pPr>
        <w:pStyle w:val="Prrafodelista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Análisis del cambio</w:t>
      </w:r>
    </w:p>
    <w:p w14:paraId="2BC975D9" w14:textId="31F4535A" w:rsidR="0C072320" w:rsidRDefault="0C072320" w:rsidP="51C8AED4">
      <w:pPr>
        <w:pStyle w:val="Prrafodelista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Aceptación o rechazo del cambio</w:t>
      </w:r>
    </w:p>
    <w:p w14:paraId="5A75376C" w14:textId="4245CD80" w:rsidR="21C6D4E9" w:rsidRDefault="21C6D4E9" w:rsidP="51C8AED4">
      <w:pPr>
        <w:pStyle w:val="Prrafodelista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Planificación del cambio</w:t>
      </w:r>
    </w:p>
    <w:p w14:paraId="113AAD83" w14:textId="6D33C956" w:rsidR="3E529C4E" w:rsidRDefault="3E529C4E" w:rsidP="51C8AED4">
      <w:pPr>
        <w:pStyle w:val="Prrafodelista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I</w:t>
      </w:r>
      <w:r w:rsidR="2E6B1F26" w:rsidRPr="51C8AED4">
        <w:rPr>
          <w:lang w:val="es-ES"/>
        </w:rPr>
        <w:t>mplementación</w:t>
      </w:r>
      <w:r w:rsidR="554E6200" w:rsidRPr="51C8AED4">
        <w:rPr>
          <w:lang w:val="es-ES"/>
        </w:rPr>
        <w:t xml:space="preserve"> según la nueva línea base</w:t>
      </w:r>
    </w:p>
    <w:p w14:paraId="393F8BC4" w14:textId="5702A64A" w:rsidR="6CEBA5BE" w:rsidRDefault="6CEBA5BE" w:rsidP="51C8AED4">
      <w:pPr>
        <w:pStyle w:val="Prrafodelista"/>
        <w:numPr>
          <w:ilvl w:val="0"/>
          <w:numId w:val="2"/>
        </w:numPr>
        <w:rPr>
          <w:lang w:val="es-ES"/>
        </w:rPr>
      </w:pPr>
      <w:r w:rsidRPr="51C8AED4">
        <w:rPr>
          <w:lang w:val="es-ES"/>
        </w:rPr>
        <w:t>Revisión de los cambios</w:t>
      </w:r>
    </w:p>
    <w:p w14:paraId="5DC4766E" w14:textId="77777777" w:rsidR="00F512EB" w:rsidRDefault="353F85F7" w:rsidP="51C8AED4">
      <w:pPr>
        <w:pStyle w:val="Ttulo2"/>
        <w:rPr>
          <w:lang w:val="es-ES"/>
        </w:rPr>
      </w:pPr>
      <w:bookmarkStart w:id="8" w:name="_Toc132354237"/>
      <w:r w:rsidRPr="52E2490C">
        <w:rPr>
          <w:lang w:val="es-ES"/>
        </w:rPr>
        <w:t>Diagrama de actividades</w:t>
      </w:r>
      <w:bookmarkEnd w:id="8"/>
    </w:p>
    <w:p w14:paraId="5B8BDE3A" w14:textId="0F1FF2CB" w:rsidR="6F4034F2" w:rsidRDefault="6F4034F2" w:rsidP="618D1EE4">
      <w:pPr>
        <w:rPr>
          <w:lang w:val="es-ES"/>
        </w:rPr>
      </w:pPr>
      <w:r>
        <w:rPr>
          <w:noProof/>
        </w:rPr>
        <w:drawing>
          <wp:inline distT="0" distB="0" distL="0" distR="0" wp14:anchorId="61CDA1FA" wp14:editId="1A36CD8C">
            <wp:extent cx="5343525" cy="1157764"/>
            <wp:effectExtent l="0" t="0" r="0" b="0"/>
            <wp:docPr id="2045484154" name="Imagen 204548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FA27" w14:textId="77777777" w:rsidR="00F512EB" w:rsidRDefault="353F85F7" w:rsidP="51C8AED4">
      <w:pPr>
        <w:pStyle w:val="Ttulo2"/>
        <w:rPr>
          <w:lang w:val="es-ES"/>
        </w:rPr>
      </w:pPr>
      <w:bookmarkStart w:id="9" w:name="_Toc1383457695"/>
      <w:r w:rsidRPr="52E2490C">
        <w:rPr>
          <w:lang w:val="es-ES"/>
        </w:rPr>
        <w:t>Definición de Actividades</w:t>
      </w:r>
      <w:bookmarkEnd w:id="9"/>
    </w:p>
    <w:p w14:paraId="5A0951BC" w14:textId="6B8C4F59" w:rsidR="52EEA555" w:rsidRDefault="353F85F7" w:rsidP="002401FD">
      <w:pPr>
        <w:pStyle w:val="Ttulo3"/>
        <w:jc w:val="both"/>
        <w:rPr>
          <w:lang w:val="es-ES"/>
        </w:rPr>
      </w:pPr>
      <w:bookmarkStart w:id="10" w:name="_Toc1824767307"/>
      <w:r w:rsidRPr="52E2490C">
        <w:rPr>
          <w:lang w:val="es-ES"/>
        </w:rPr>
        <w:t xml:space="preserve">Actividad </w:t>
      </w:r>
      <w:r w:rsidR="6710EC22" w:rsidRPr="52E2490C">
        <w:rPr>
          <w:lang w:val="es-ES"/>
        </w:rPr>
        <w:t xml:space="preserve">1: </w:t>
      </w:r>
      <w:r w:rsidR="079FEEDC" w:rsidRPr="52E2490C">
        <w:rPr>
          <w:lang w:val="es-ES"/>
        </w:rPr>
        <w:t>Identificación del problema</w:t>
      </w:r>
      <w:bookmarkEnd w:id="10"/>
    </w:p>
    <w:p w14:paraId="564EADCA" w14:textId="166F27CF" w:rsidR="0D51C8E9" w:rsidRDefault="0D51C8E9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Descripción: </w:t>
      </w:r>
      <w:r w:rsidR="73A1BD6D" w:rsidRPr="51C8AED4">
        <w:rPr>
          <w:lang w:val="es-ES"/>
        </w:rPr>
        <w:t>a</w:t>
      </w:r>
      <w:r w:rsidRPr="51C8AED4">
        <w:rPr>
          <w:lang w:val="es-ES"/>
        </w:rPr>
        <w:t xml:space="preserve"> </w:t>
      </w:r>
      <w:r w:rsidR="73A1BD6D" w:rsidRPr="51C8AED4">
        <w:rPr>
          <w:lang w:val="es-ES"/>
        </w:rPr>
        <w:t xml:space="preserve">partir de la notificación de un problema por parte de un </w:t>
      </w:r>
      <w:r w:rsidRPr="51C8AED4">
        <w:rPr>
          <w:lang w:val="es-ES"/>
        </w:rPr>
        <w:t>interesado</w:t>
      </w:r>
      <w:r w:rsidR="113EDD3C" w:rsidRPr="51C8AED4">
        <w:rPr>
          <w:lang w:val="es-ES"/>
        </w:rPr>
        <w:t xml:space="preserve">, </w:t>
      </w:r>
      <w:r w:rsidR="1DD7B75E" w:rsidRPr="51C8AED4">
        <w:rPr>
          <w:lang w:val="es-ES"/>
        </w:rPr>
        <w:t xml:space="preserve">se </w:t>
      </w:r>
      <w:r w:rsidR="44A524EC" w:rsidRPr="51C8AED4">
        <w:rPr>
          <w:lang w:val="es-ES"/>
        </w:rPr>
        <w:t xml:space="preserve">recoge </w:t>
      </w:r>
      <w:r w:rsidR="0519BCE2" w:rsidRPr="51C8AED4">
        <w:rPr>
          <w:lang w:val="es-ES"/>
        </w:rPr>
        <w:t xml:space="preserve">toda la información necesaria para poder </w:t>
      </w:r>
      <w:r w:rsidR="0967B3F2" w:rsidRPr="51C8AED4">
        <w:rPr>
          <w:lang w:val="es-ES"/>
        </w:rPr>
        <w:t xml:space="preserve">entender y definir el problema detectado. Si la notificación del problema, que se hará </w:t>
      </w:r>
      <w:r w:rsidR="56BDFE71" w:rsidRPr="51C8AED4">
        <w:rPr>
          <w:lang w:val="es-ES"/>
        </w:rPr>
        <w:t>por teléfono, por correo, por fax o en persona, no incluyese toda la información necesaria se haría la subactividad “</w:t>
      </w:r>
      <w:r w:rsidR="51A4FF9E" w:rsidRPr="51C8AED4">
        <w:rPr>
          <w:lang w:val="es-ES"/>
        </w:rPr>
        <w:t>Obtener más información</w:t>
      </w:r>
      <w:r w:rsidR="56BDFE71" w:rsidRPr="51C8AED4">
        <w:rPr>
          <w:lang w:val="es-ES"/>
        </w:rPr>
        <w:t>”</w:t>
      </w:r>
    </w:p>
    <w:p w14:paraId="36345EC5" w14:textId="468EBC7F" w:rsidR="3EC42FFE" w:rsidRDefault="3EC42FFE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Involucrados: Todos los interesados en el proyecto excluido el equipo de desarrollo. El personal del servicio de atención al cliente. </w:t>
      </w:r>
    </w:p>
    <w:p w14:paraId="4D08922F" w14:textId="72A49951" w:rsidR="3EC42FFE" w:rsidRDefault="3EC42FFE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Entradas requeridas: Llamada, FAX o correo electrónico notificando un problema por parte de algún interesado. Plantilla “Identificación del problema” </w:t>
      </w:r>
    </w:p>
    <w:p w14:paraId="7AA47135" w14:textId="0E0F64C2" w:rsidR="3EC42FFE" w:rsidRDefault="3EC42FFE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>Productos de trabajo: Plantilla “Identificación del problema”</w:t>
      </w:r>
      <w:r w:rsidR="45982988" w:rsidRPr="51C8AED4">
        <w:rPr>
          <w:lang w:val="es-ES"/>
        </w:rPr>
        <w:t>.</w:t>
      </w:r>
    </w:p>
    <w:p w14:paraId="0C6379EA" w14:textId="0131040E" w:rsidR="3EC42FFE" w:rsidRDefault="3EC42FFE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Criterios de entrada: Recepción de una llamada o disponibilidad de un FAX o e-mail sin gestionar. </w:t>
      </w:r>
    </w:p>
    <w:p w14:paraId="5A255D26" w14:textId="40CC939D" w:rsidR="3EC42FFE" w:rsidRDefault="3EC42FFE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Criterios de salida: La plantilla “Identificación del problema” tiene todos sus campos cubiertos. </w:t>
      </w:r>
    </w:p>
    <w:p w14:paraId="67795916" w14:textId="2359C8AC" w:rsidR="3EC42FFE" w:rsidRDefault="3EC42FFE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Subactividades: • </w:t>
      </w:r>
      <w:r w:rsidR="7FA96775" w:rsidRPr="51C8AED4">
        <w:rPr>
          <w:lang w:val="es-ES"/>
        </w:rPr>
        <w:t>Obtener más información</w:t>
      </w:r>
    </w:p>
    <w:p w14:paraId="2DA6CB39" w14:textId="7C7F2E92" w:rsidR="5B5770E4" w:rsidRDefault="5B5770E4" w:rsidP="5B5770E4">
      <w:pPr>
        <w:rPr>
          <w:lang w:val="es-ES"/>
        </w:rPr>
      </w:pPr>
    </w:p>
    <w:p w14:paraId="01110DD7" w14:textId="196A6C09" w:rsidR="47CE9B2D" w:rsidRDefault="4FDCAF63" w:rsidP="51C8AED4">
      <w:pPr>
        <w:pStyle w:val="Ttulo4"/>
        <w:spacing w:line="259" w:lineRule="auto"/>
        <w:rPr>
          <w:sz w:val="24"/>
          <w:szCs w:val="24"/>
          <w:lang w:val="es-ES"/>
        </w:rPr>
      </w:pPr>
      <w:r w:rsidRPr="618D1EE4">
        <w:rPr>
          <w:sz w:val="24"/>
          <w:szCs w:val="24"/>
          <w:lang w:val="es-ES"/>
        </w:rPr>
        <w:t>Subactividad 1.1 Obten</w:t>
      </w:r>
      <w:r w:rsidR="7CA72450" w:rsidRPr="618D1EE4">
        <w:rPr>
          <w:sz w:val="24"/>
          <w:szCs w:val="24"/>
          <w:lang w:val="es-ES"/>
        </w:rPr>
        <w:t>er más</w:t>
      </w:r>
      <w:r w:rsidRPr="618D1EE4">
        <w:rPr>
          <w:sz w:val="24"/>
          <w:szCs w:val="24"/>
          <w:lang w:val="es-ES"/>
        </w:rPr>
        <w:t xml:space="preserve"> información</w:t>
      </w:r>
    </w:p>
    <w:p w14:paraId="1B003238" w14:textId="53E1525F" w:rsidR="313396C7" w:rsidRDefault="313396C7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Descripción: se preguntará la información necesaria para completar la plantilla, así como cualquier otro dato que pueda ser útil para comprender el problema, al interesado que ha notificado el problema. </w:t>
      </w:r>
    </w:p>
    <w:p w14:paraId="6287148C" w14:textId="7AEF4BBC" w:rsidR="754E1B3F" w:rsidRDefault="754E1B3F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Involucrados: Todos los interesados en el proyecto excluido el equipo de desarrollo. El personal del servicio de atención al cliente. </w:t>
      </w:r>
    </w:p>
    <w:p w14:paraId="2AFEB362" w14:textId="1AD9296C" w:rsidR="754E1B3F" w:rsidRDefault="754E1B3F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lastRenderedPageBreak/>
        <w:t xml:space="preserve">Entradas requeridas: </w:t>
      </w:r>
      <w:r w:rsidR="0D6693EE" w:rsidRPr="51C8AED4">
        <w:rPr>
          <w:lang w:val="es-ES"/>
        </w:rPr>
        <w:t>Una p</w:t>
      </w:r>
      <w:r w:rsidRPr="51C8AED4">
        <w:rPr>
          <w:lang w:val="es-ES"/>
        </w:rPr>
        <w:t xml:space="preserve">lantilla “Identificación del problema” </w:t>
      </w:r>
      <w:r w:rsidR="2C80DEC2" w:rsidRPr="51C8AED4">
        <w:rPr>
          <w:lang w:val="es-ES"/>
        </w:rPr>
        <w:t>incompleta.</w:t>
      </w:r>
    </w:p>
    <w:p w14:paraId="68EB3A4A" w14:textId="631ADDF4" w:rsidR="754E1B3F" w:rsidRDefault="754E1B3F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>Productos de trabajo: Plantilla “Identificación del problema”.</w:t>
      </w:r>
    </w:p>
    <w:p w14:paraId="613C2158" w14:textId="0131040E" w:rsidR="754E1B3F" w:rsidRDefault="754E1B3F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Criterios de entrada: Recepción de una llamada o disponibilidad de un FAX o e-mail sin gestionar. </w:t>
      </w:r>
    </w:p>
    <w:p w14:paraId="7A19CC95" w14:textId="5942FC6B" w:rsidR="754E1B3F" w:rsidRDefault="754E1B3F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>Criterios de salida: La plantilla “Identificación del problema” tiene todos sus campos cubiertos.</w:t>
      </w:r>
    </w:p>
    <w:p w14:paraId="317D15EC" w14:textId="40C766B9" w:rsidR="4A55F7F5" w:rsidRDefault="4A55F7F5" w:rsidP="76425273">
      <w:pPr>
        <w:jc w:val="both"/>
        <w:rPr>
          <w:lang w:val="es-ES"/>
        </w:rPr>
      </w:pPr>
    </w:p>
    <w:p w14:paraId="70855F46" w14:textId="17C6012E" w:rsidR="12015EB8" w:rsidRDefault="7B704895" w:rsidP="76425273">
      <w:pPr>
        <w:pStyle w:val="Ttulo3"/>
        <w:jc w:val="both"/>
        <w:rPr>
          <w:lang w:val="es-ES"/>
        </w:rPr>
      </w:pPr>
      <w:bookmarkStart w:id="11" w:name="_Toc1364743146"/>
      <w:r w:rsidRPr="52E2490C">
        <w:rPr>
          <w:lang w:val="es-ES"/>
        </w:rPr>
        <w:t xml:space="preserve">Actividad </w:t>
      </w:r>
      <w:r w:rsidR="203C19DE" w:rsidRPr="52E2490C">
        <w:rPr>
          <w:lang w:val="es-ES"/>
        </w:rPr>
        <w:t>2</w:t>
      </w:r>
      <w:r w:rsidRPr="52E2490C">
        <w:rPr>
          <w:lang w:val="es-ES"/>
        </w:rPr>
        <w:t xml:space="preserve">: Análisis del </w:t>
      </w:r>
      <w:r w:rsidR="48F06FF3" w:rsidRPr="52E2490C">
        <w:rPr>
          <w:lang w:val="es-ES"/>
        </w:rPr>
        <w:t xml:space="preserve">problema y del </w:t>
      </w:r>
      <w:r w:rsidRPr="52E2490C">
        <w:rPr>
          <w:lang w:val="es-ES"/>
        </w:rPr>
        <w:t>cambio</w:t>
      </w:r>
      <w:bookmarkEnd w:id="11"/>
      <w:r w:rsidR="1E990F88" w:rsidRPr="52E2490C">
        <w:rPr>
          <w:lang w:val="es-ES"/>
        </w:rPr>
        <w:t xml:space="preserve"> </w:t>
      </w:r>
    </w:p>
    <w:p w14:paraId="091479B9" w14:textId="73AD5EE6" w:rsidR="005D1689" w:rsidRDefault="005D1689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76425273">
        <w:rPr>
          <w:lang w:val="es-ES"/>
        </w:rPr>
        <w:t xml:space="preserve">Descripción: partiendo de </w:t>
      </w:r>
      <w:r w:rsidR="00A05EE5" w:rsidRPr="76425273">
        <w:rPr>
          <w:lang w:val="es-ES"/>
        </w:rPr>
        <w:t>la plantilla de la actividad</w:t>
      </w:r>
      <w:r w:rsidR="00610A8B" w:rsidRPr="76425273">
        <w:rPr>
          <w:lang w:val="es-ES"/>
        </w:rPr>
        <w:t xml:space="preserve"> anterior</w:t>
      </w:r>
      <w:r w:rsidR="00A05EE5" w:rsidRPr="76425273">
        <w:rPr>
          <w:lang w:val="es-ES"/>
        </w:rPr>
        <w:t>, se analiza</w:t>
      </w:r>
      <w:r w:rsidR="001366EB" w:rsidRPr="76425273">
        <w:rPr>
          <w:lang w:val="es-ES"/>
        </w:rPr>
        <w:t xml:space="preserve"> </w:t>
      </w:r>
      <w:r w:rsidR="00AB7D50" w:rsidRPr="76425273">
        <w:rPr>
          <w:lang w:val="es-ES"/>
        </w:rPr>
        <w:t xml:space="preserve">si es </w:t>
      </w:r>
      <w:r w:rsidR="00111ECC" w:rsidRPr="76425273">
        <w:rPr>
          <w:lang w:val="es-ES"/>
        </w:rPr>
        <w:t>razonable realizar el cambio</w:t>
      </w:r>
      <w:r w:rsidR="007C4518" w:rsidRPr="76425273">
        <w:rPr>
          <w:lang w:val="es-ES"/>
        </w:rPr>
        <w:t xml:space="preserve"> y las implicaciones en el proyecto</w:t>
      </w:r>
      <w:r w:rsidR="00111ECC" w:rsidRPr="76425273">
        <w:rPr>
          <w:lang w:val="es-ES"/>
        </w:rPr>
        <w:t xml:space="preserve">. En el caso de que sea </w:t>
      </w:r>
      <w:r w:rsidR="00A32D37" w:rsidRPr="76425273">
        <w:rPr>
          <w:lang w:val="es-ES"/>
        </w:rPr>
        <w:t xml:space="preserve">un cambio absurdo o que se excede en gran medida del alcance o coste del proyecto, </w:t>
      </w:r>
      <w:r w:rsidR="002401FD" w:rsidRPr="76425273">
        <w:rPr>
          <w:lang w:val="es-ES"/>
        </w:rPr>
        <w:t>no se analiza y se pasa directamente a la siguiente actividad.</w:t>
      </w:r>
      <w:r w:rsidR="007C4518" w:rsidRPr="76425273">
        <w:rPr>
          <w:lang w:val="es-ES"/>
        </w:rPr>
        <w:t xml:space="preserve"> En el caso contrario, se realiza un análisis en profundidad de </w:t>
      </w:r>
      <w:r w:rsidR="000262F1" w:rsidRPr="76425273">
        <w:rPr>
          <w:lang w:val="es-ES"/>
        </w:rPr>
        <w:t>las partes afectadas por el cambio</w:t>
      </w:r>
      <w:r w:rsidR="00A975EF" w:rsidRPr="76425273">
        <w:rPr>
          <w:lang w:val="es-ES"/>
        </w:rPr>
        <w:t xml:space="preserve"> (alcance)</w:t>
      </w:r>
      <w:r w:rsidR="000262F1" w:rsidRPr="76425273">
        <w:rPr>
          <w:lang w:val="es-ES"/>
        </w:rPr>
        <w:t>, una estimación del tiempo y coste</w:t>
      </w:r>
      <w:r w:rsidR="00A975EF" w:rsidRPr="76425273">
        <w:rPr>
          <w:lang w:val="es-ES"/>
        </w:rPr>
        <w:t xml:space="preserve"> </w:t>
      </w:r>
      <w:r w:rsidR="00EE5952" w:rsidRPr="76425273">
        <w:rPr>
          <w:lang w:val="es-ES"/>
        </w:rPr>
        <w:t>necesarios para aplicar el cambio en el proyecto</w:t>
      </w:r>
      <w:r w:rsidR="0037401E" w:rsidRPr="76425273">
        <w:rPr>
          <w:lang w:val="es-ES"/>
        </w:rPr>
        <w:t>, la justificación de la necesidad del cambio</w:t>
      </w:r>
      <w:r w:rsidR="00E62752" w:rsidRPr="76425273">
        <w:rPr>
          <w:lang w:val="es-ES"/>
        </w:rPr>
        <w:t xml:space="preserve"> y cualquier otro factor adicional que se considere relevante (</w:t>
      </w:r>
      <w:r w:rsidR="00A774BF" w:rsidRPr="76425273">
        <w:rPr>
          <w:lang w:val="es-ES"/>
        </w:rPr>
        <w:t xml:space="preserve">formación de los trabajadores en ese campo, </w:t>
      </w:r>
      <w:r w:rsidR="00C53041" w:rsidRPr="76425273">
        <w:rPr>
          <w:lang w:val="es-ES"/>
        </w:rPr>
        <w:t>adquisición de nuevo hardware o software, etc.</w:t>
      </w:r>
      <w:r w:rsidR="00E62752" w:rsidRPr="76425273">
        <w:rPr>
          <w:lang w:val="es-ES"/>
        </w:rPr>
        <w:t>)</w:t>
      </w:r>
    </w:p>
    <w:p w14:paraId="718E5AB6" w14:textId="6656E983" w:rsidR="005D1689" w:rsidRDefault="005D1689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Involucrados: </w:t>
      </w:r>
      <w:r w:rsidR="00C53041">
        <w:rPr>
          <w:lang w:val="es-ES"/>
        </w:rPr>
        <w:t>Equipo de análisis del proyecto.</w:t>
      </w:r>
      <w:r w:rsidRPr="51C8AED4">
        <w:rPr>
          <w:lang w:val="es-ES"/>
        </w:rPr>
        <w:t xml:space="preserve"> </w:t>
      </w:r>
    </w:p>
    <w:p w14:paraId="7D3AF445" w14:textId="734DFC37" w:rsidR="005D1689" w:rsidRPr="000F173C" w:rsidRDefault="005D1689" w:rsidP="000F173C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>Entradas requeridas</w:t>
      </w:r>
      <w:r w:rsidR="000F173C">
        <w:rPr>
          <w:lang w:val="es-ES"/>
        </w:rPr>
        <w:t xml:space="preserve">: </w:t>
      </w:r>
      <w:r w:rsidRPr="000F173C">
        <w:rPr>
          <w:lang w:val="es-ES"/>
        </w:rPr>
        <w:t>Plantilla “Identificación del problema</w:t>
      </w:r>
      <w:r w:rsidR="00911BE1">
        <w:rPr>
          <w:lang w:val="es-ES"/>
        </w:rPr>
        <w:t>”</w:t>
      </w:r>
      <w:r w:rsidR="000F173C">
        <w:rPr>
          <w:lang w:val="es-ES"/>
        </w:rPr>
        <w:t>.</w:t>
      </w:r>
    </w:p>
    <w:p w14:paraId="59B9FA85" w14:textId="1F7F41BE" w:rsidR="005D1689" w:rsidRDefault="005D1689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>Productos de trabajo: Plantilla “</w:t>
      </w:r>
      <w:r w:rsidR="00CD0556">
        <w:rPr>
          <w:lang w:val="es-ES"/>
        </w:rPr>
        <w:t>Análisis del problema y del cambio</w:t>
      </w:r>
      <w:r w:rsidRPr="51C8AED4">
        <w:rPr>
          <w:lang w:val="es-ES"/>
        </w:rPr>
        <w:t>”</w:t>
      </w:r>
      <w:r w:rsidR="00540457">
        <w:rPr>
          <w:lang w:val="es-ES"/>
        </w:rPr>
        <w:t>, documentos de</w:t>
      </w:r>
      <w:r w:rsidR="00540457" w:rsidRPr="00540457">
        <w:rPr>
          <w:lang w:val="es-ES"/>
        </w:rPr>
        <w:t xml:space="preserve"> </w:t>
      </w:r>
      <w:r w:rsidR="00540457">
        <w:rPr>
          <w:lang w:val="es-ES"/>
        </w:rPr>
        <w:t>planificación, análisis de coste y alcance del proyecto</w:t>
      </w:r>
      <w:r w:rsidRPr="51C8AED4">
        <w:rPr>
          <w:lang w:val="es-ES"/>
        </w:rPr>
        <w:t>.</w:t>
      </w:r>
    </w:p>
    <w:p w14:paraId="4ECC991B" w14:textId="58702A58" w:rsidR="005D1689" w:rsidRPr="00540457" w:rsidRDefault="005D1689" w:rsidP="00540457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Criterios de entrada: </w:t>
      </w:r>
      <w:r w:rsidR="00540457" w:rsidRPr="000F173C">
        <w:rPr>
          <w:lang w:val="es-ES"/>
        </w:rPr>
        <w:t>Plantilla “Identificación del problema”</w:t>
      </w:r>
      <w:r w:rsidR="00540457">
        <w:rPr>
          <w:lang w:val="es-ES"/>
        </w:rPr>
        <w:t xml:space="preserve"> completa y procesada.</w:t>
      </w:r>
    </w:p>
    <w:p w14:paraId="79671B8A" w14:textId="2D26A561" w:rsidR="005D1689" w:rsidRPr="00540457" w:rsidRDefault="005D1689" w:rsidP="002401FD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Criterios de salida: La plantilla </w:t>
      </w:r>
      <w:r w:rsidR="00540457" w:rsidRPr="51C8AED4">
        <w:rPr>
          <w:lang w:val="es-ES"/>
        </w:rPr>
        <w:t>“</w:t>
      </w:r>
      <w:r w:rsidR="00540457">
        <w:rPr>
          <w:lang w:val="es-ES"/>
        </w:rPr>
        <w:t>Análisis del problema y del cambio</w:t>
      </w:r>
      <w:r w:rsidR="00540457" w:rsidRPr="51C8AED4">
        <w:rPr>
          <w:lang w:val="es-ES"/>
        </w:rPr>
        <w:t>”</w:t>
      </w:r>
      <w:r w:rsidR="00540457">
        <w:rPr>
          <w:lang w:val="es-ES"/>
        </w:rPr>
        <w:t xml:space="preserve"> </w:t>
      </w:r>
      <w:r w:rsidRPr="51C8AED4">
        <w:rPr>
          <w:lang w:val="es-ES"/>
        </w:rPr>
        <w:t xml:space="preserve">tiene todos sus campos cubiertos. </w:t>
      </w:r>
    </w:p>
    <w:p w14:paraId="1B7D9768" w14:textId="4FEFC4E7" w:rsidR="0D877BEA" w:rsidRDefault="0D877BEA" w:rsidP="002401FD">
      <w:pPr>
        <w:jc w:val="both"/>
      </w:pPr>
    </w:p>
    <w:p w14:paraId="65FF7EBA" w14:textId="0D37DFA9" w:rsidR="12015EB8" w:rsidRDefault="7B704895" w:rsidP="002401FD">
      <w:pPr>
        <w:pStyle w:val="Ttulo3"/>
        <w:jc w:val="both"/>
        <w:rPr>
          <w:lang w:val="es-ES"/>
        </w:rPr>
      </w:pPr>
      <w:bookmarkStart w:id="12" w:name="_Toc1230545434"/>
      <w:r w:rsidRPr="52E2490C">
        <w:rPr>
          <w:lang w:val="es-ES"/>
        </w:rPr>
        <w:t xml:space="preserve">Actividad </w:t>
      </w:r>
      <w:r w:rsidR="3C4E23DF" w:rsidRPr="52E2490C">
        <w:rPr>
          <w:lang w:val="es-ES"/>
        </w:rPr>
        <w:t>3</w:t>
      </w:r>
      <w:r w:rsidRPr="52E2490C">
        <w:rPr>
          <w:lang w:val="es-ES"/>
        </w:rPr>
        <w:t xml:space="preserve">: </w:t>
      </w:r>
      <w:r w:rsidR="659738B3" w:rsidRPr="52E2490C">
        <w:rPr>
          <w:lang w:val="es-ES"/>
        </w:rPr>
        <w:t>Evaluación</w:t>
      </w:r>
      <w:r w:rsidRPr="52E2490C">
        <w:rPr>
          <w:lang w:val="es-ES"/>
        </w:rPr>
        <w:t xml:space="preserve"> del cambio</w:t>
      </w:r>
      <w:bookmarkEnd w:id="12"/>
    </w:p>
    <w:p w14:paraId="4F94C662" w14:textId="08FC2F0E" w:rsidR="00610A8B" w:rsidRDefault="00610A8B" w:rsidP="00610A8B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Descripción: </w:t>
      </w:r>
      <w:r>
        <w:rPr>
          <w:lang w:val="es-ES"/>
        </w:rPr>
        <w:t>partiendo de la plantilla de la actividad anterior, se evalúan los resultados del análisis</w:t>
      </w:r>
      <w:r w:rsidR="00801EFC">
        <w:rPr>
          <w:lang w:val="es-ES"/>
        </w:rPr>
        <w:t>, justificación del cambio, etc., y se toma una decisión acerca del futuro del cambio</w:t>
      </w:r>
      <w:r w:rsidR="00E83A75">
        <w:rPr>
          <w:lang w:val="es-ES"/>
        </w:rPr>
        <w:t xml:space="preserve">: se acepta o se rechaza. En ambas situaciones, se le comunica la decisión al cliente con una breve </w:t>
      </w:r>
      <w:r w:rsidR="00911BE1">
        <w:rPr>
          <w:lang w:val="es-ES"/>
        </w:rPr>
        <w:t>explicación.</w:t>
      </w:r>
      <w:r w:rsidR="00801EFC">
        <w:rPr>
          <w:lang w:val="es-ES"/>
        </w:rPr>
        <w:t xml:space="preserve"> </w:t>
      </w:r>
    </w:p>
    <w:p w14:paraId="198B8322" w14:textId="31AA16BF" w:rsidR="00610A8B" w:rsidRDefault="00610A8B" w:rsidP="00610A8B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Involucrados: </w:t>
      </w:r>
      <w:r>
        <w:rPr>
          <w:lang w:val="es-ES"/>
        </w:rPr>
        <w:t>Equipo de análisis del proyecto</w:t>
      </w:r>
      <w:r w:rsidR="00C842F2">
        <w:rPr>
          <w:lang w:val="es-ES"/>
        </w:rPr>
        <w:t>, persona que abrió el cambio</w:t>
      </w:r>
      <w:r>
        <w:rPr>
          <w:lang w:val="es-ES"/>
        </w:rPr>
        <w:t>.</w:t>
      </w:r>
      <w:r w:rsidRPr="51C8AED4">
        <w:rPr>
          <w:lang w:val="es-ES"/>
        </w:rPr>
        <w:t xml:space="preserve"> </w:t>
      </w:r>
    </w:p>
    <w:p w14:paraId="1832678D" w14:textId="4A54B985" w:rsidR="00610A8B" w:rsidRPr="000F173C" w:rsidRDefault="00610A8B" w:rsidP="00610A8B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>Entradas requeridas</w:t>
      </w:r>
      <w:r>
        <w:rPr>
          <w:lang w:val="es-ES"/>
        </w:rPr>
        <w:t xml:space="preserve">: </w:t>
      </w:r>
      <w:r w:rsidRPr="000F173C">
        <w:rPr>
          <w:lang w:val="es-ES"/>
        </w:rPr>
        <w:t xml:space="preserve">Plantilla </w:t>
      </w:r>
      <w:r w:rsidR="00B07D77">
        <w:rPr>
          <w:lang w:val="es-ES"/>
        </w:rPr>
        <w:t>“Análisis del problema y del cambio”</w:t>
      </w:r>
      <w:r>
        <w:rPr>
          <w:lang w:val="es-ES"/>
        </w:rPr>
        <w:t>.</w:t>
      </w:r>
    </w:p>
    <w:p w14:paraId="60BB488A" w14:textId="6C4202D8" w:rsidR="00610A8B" w:rsidRDefault="00610A8B" w:rsidP="00610A8B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>Productos de trabajo: Plantilla “</w:t>
      </w:r>
      <w:r w:rsidR="00B07D77">
        <w:rPr>
          <w:lang w:val="es-ES"/>
        </w:rPr>
        <w:t>Evaluación</w:t>
      </w:r>
      <w:r>
        <w:rPr>
          <w:lang w:val="es-ES"/>
        </w:rPr>
        <w:t xml:space="preserve"> del cambio</w:t>
      </w:r>
      <w:r w:rsidRPr="51C8AED4">
        <w:rPr>
          <w:lang w:val="es-ES"/>
        </w:rPr>
        <w:t>”.</w:t>
      </w:r>
    </w:p>
    <w:p w14:paraId="0BDAB871" w14:textId="6FB52995" w:rsidR="00610A8B" w:rsidRPr="00540457" w:rsidRDefault="00610A8B" w:rsidP="00610A8B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Criterios de entrada: </w:t>
      </w:r>
      <w:r w:rsidRPr="000F173C">
        <w:rPr>
          <w:lang w:val="es-ES"/>
        </w:rPr>
        <w:t xml:space="preserve">Plantilla </w:t>
      </w:r>
      <w:r w:rsidR="00B07D77">
        <w:rPr>
          <w:lang w:val="es-ES"/>
        </w:rPr>
        <w:t>“Análisis del problema y del cambio”</w:t>
      </w:r>
      <w:r>
        <w:rPr>
          <w:lang w:val="es-ES"/>
        </w:rPr>
        <w:t xml:space="preserve"> completa</w:t>
      </w:r>
      <w:r w:rsidR="00B07D77">
        <w:rPr>
          <w:lang w:val="es-ES"/>
        </w:rPr>
        <w:t>.</w:t>
      </w:r>
    </w:p>
    <w:p w14:paraId="60E28683" w14:textId="79BBAA7A" w:rsidR="00610A8B" w:rsidRPr="00540457" w:rsidRDefault="00610A8B" w:rsidP="00610A8B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51C8AED4">
        <w:rPr>
          <w:lang w:val="es-ES"/>
        </w:rPr>
        <w:t xml:space="preserve">Criterios de salida: La plantilla </w:t>
      </w:r>
      <w:r w:rsidR="00B07D77" w:rsidRPr="51C8AED4">
        <w:rPr>
          <w:lang w:val="es-ES"/>
        </w:rPr>
        <w:t>“</w:t>
      </w:r>
      <w:r w:rsidR="00B07D77">
        <w:rPr>
          <w:lang w:val="es-ES"/>
        </w:rPr>
        <w:t>Evaluación del cambio</w:t>
      </w:r>
      <w:r w:rsidR="00B07D77" w:rsidRPr="51C8AED4">
        <w:rPr>
          <w:lang w:val="es-ES"/>
        </w:rPr>
        <w:t>”</w:t>
      </w:r>
      <w:r w:rsidR="00B07D77">
        <w:rPr>
          <w:lang w:val="es-ES"/>
        </w:rPr>
        <w:t xml:space="preserve"> </w:t>
      </w:r>
      <w:r w:rsidRPr="51C8AED4">
        <w:rPr>
          <w:lang w:val="es-ES"/>
        </w:rPr>
        <w:t xml:space="preserve">tiene todos sus campos cubiertos. </w:t>
      </w:r>
    </w:p>
    <w:p w14:paraId="52EF7261" w14:textId="77777777" w:rsidR="00610A8B" w:rsidRDefault="00610A8B" w:rsidP="002401FD">
      <w:pPr>
        <w:jc w:val="both"/>
        <w:rPr>
          <w:lang w:val="es-ES"/>
        </w:rPr>
      </w:pPr>
    </w:p>
    <w:p w14:paraId="1772FA67" w14:textId="30594FB4" w:rsidR="07FC2654" w:rsidRDefault="6F6A655B" w:rsidP="51C8AED4">
      <w:pPr>
        <w:pStyle w:val="Ttulo3"/>
        <w:spacing w:line="259" w:lineRule="auto"/>
        <w:rPr>
          <w:lang w:val="es-ES"/>
        </w:rPr>
      </w:pPr>
      <w:bookmarkStart w:id="13" w:name="_Toc807931056"/>
      <w:r w:rsidRPr="52E2490C">
        <w:rPr>
          <w:lang w:val="es-ES"/>
        </w:rPr>
        <w:t>Actividad 4: Planificación del cambio</w:t>
      </w:r>
      <w:bookmarkEnd w:id="13"/>
    </w:p>
    <w:p w14:paraId="6D2E6E7A" w14:textId="7C3C3B7C" w:rsidR="3F0BFEC5" w:rsidRDefault="3F0BFEC5" w:rsidP="51C8AED4">
      <w:pPr>
        <w:pStyle w:val="Prrafodelista"/>
        <w:numPr>
          <w:ilvl w:val="0"/>
          <w:numId w:val="7"/>
        </w:numPr>
        <w:rPr>
          <w:lang w:val="es-ES"/>
        </w:rPr>
      </w:pPr>
      <w:r w:rsidRPr="51C8AED4">
        <w:rPr>
          <w:lang w:val="es-ES"/>
        </w:rPr>
        <w:t xml:space="preserve">Descripción: </w:t>
      </w:r>
      <w:r w:rsidR="00561572" w:rsidRPr="51C8AED4">
        <w:rPr>
          <w:lang w:val="es-ES"/>
        </w:rPr>
        <w:t xml:space="preserve">en esta actividad se construye un plan con </w:t>
      </w:r>
      <w:r w:rsidRPr="51C8AED4">
        <w:rPr>
          <w:lang w:val="es-ES"/>
        </w:rPr>
        <w:t>las tareas q</w:t>
      </w:r>
      <w:r w:rsidR="3904CE0A" w:rsidRPr="51C8AED4">
        <w:rPr>
          <w:lang w:val="es-ES"/>
        </w:rPr>
        <w:t xml:space="preserve">ue </w:t>
      </w:r>
      <w:r w:rsidR="504B0FFA" w:rsidRPr="51C8AED4">
        <w:rPr>
          <w:lang w:val="es-ES"/>
        </w:rPr>
        <w:t>el</w:t>
      </w:r>
      <w:r w:rsidR="3904CE0A" w:rsidRPr="51C8AED4">
        <w:rPr>
          <w:lang w:val="es-ES"/>
        </w:rPr>
        <w:t xml:space="preserve"> </w:t>
      </w:r>
      <w:r w:rsidR="504B0FFA" w:rsidRPr="51C8AED4">
        <w:rPr>
          <w:lang w:val="es-ES"/>
        </w:rPr>
        <w:t xml:space="preserve">equipo de desarrollo tiene </w:t>
      </w:r>
      <w:r w:rsidR="3904CE0A" w:rsidRPr="51C8AED4">
        <w:rPr>
          <w:lang w:val="es-ES"/>
        </w:rPr>
        <w:t>que realizar para implementar el cambio. Se asignan recursos, trabajadores y plazos</w:t>
      </w:r>
      <w:r w:rsidR="7237B41E" w:rsidRPr="51C8AED4">
        <w:rPr>
          <w:lang w:val="es-ES"/>
        </w:rPr>
        <w:t xml:space="preserve"> para cada tarea.</w:t>
      </w:r>
    </w:p>
    <w:p w14:paraId="3B2D1096" w14:textId="5C3B3E00" w:rsidR="3F0BFEC5" w:rsidRDefault="3F0BFEC5" w:rsidP="51C8AED4">
      <w:pPr>
        <w:pStyle w:val="Prrafodelista"/>
        <w:numPr>
          <w:ilvl w:val="0"/>
          <w:numId w:val="7"/>
        </w:numPr>
        <w:rPr>
          <w:lang w:val="es-ES"/>
        </w:rPr>
      </w:pPr>
      <w:r w:rsidRPr="51C8AED4">
        <w:rPr>
          <w:lang w:val="es-ES"/>
        </w:rPr>
        <w:t xml:space="preserve">Involucrados: </w:t>
      </w:r>
      <w:r w:rsidR="2DD0CFA1" w:rsidRPr="51C8AED4">
        <w:rPr>
          <w:lang w:val="es-ES"/>
        </w:rPr>
        <w:t>el director del proyecto y el equipo de desarrollo.</w:t>
      </w:r>
    </w:p>
    <w:p w14:paraId="07CBD8C4" w14:textId="776133E1" w:rsidR="3F0BFEC5" w:rsidRDefault="3F0BFEC5" w:rsidP="51C8AED4">
      <w:pPr>
        <w:pStyle w:val="Prrafodelista"/>
        <w:numPr>
          <w:ilvl w:val="0"/>
          <w:numId w:val="7"/>
        </w:numPr>
        <w:rPr>
          <w:lang w:val="es-ES"/>
        </w:rPr>
      </w:pPr>
      <w:r w:rsidRPr="51C8AED4">
        <w:rPr>
          <w:lang w:val="es-ES"/>
        </w:rPr>
        <w:lastRenderedPageBreak/>
        <w:t>Entradas requeridas: Una plantilla</w:t>
      </w:r>
      <w:r w:rsidR="41A49847" w:rsidRPr="51C8AED4">
        <w:rPr>
          <w:lang w:val="es-ES"/>
        </w:rPr>
        <w:t xml:space="preserve"> “Análisis del cambio” </w:t>
      </w:r>
      <w:r w:rsidR="4B43F549" w:rsidRPr="51C8AED4">
        <w:rPr>
          <w:lang w:val="es-ES"/>
        </w:rPr>
        <w:t xml:space="preserve">con todos los campos completos </w:t>
      </w:r>
      <w:r w:rsidR="41A49847" w:rsidRPr="51C8AED4">
        <w:rPr>
          <w:lang w:val="es-ES"/>
        </w:rPr>
        <w:t>y</w:t>
      </w:r>
      <w:r w:rsidR="75001597" w:rsidRPr="51C8AED4">
        <w:rPr>
          <w:lang w:val="es-ES"/>
        </w:rPr>
        <w:t xml:space="preserve"> la aceptación de ese cambio (Plantilla “</w:t>
      </w:r>
      <w:r w:rsidR="2C4E0B52" w:rsidRPr="51C8AED4">
        <w:rPr>
          <w:lang w:val="es-ES"/>
        </w:rPr>
        <w:t>Evaluación del cambio” en el que se acepte dicho cambio).</w:t>
      </w:r>
    </w:p>
    <w:p w14:paraId="68882F66" w14:textId="65C6F144" w:rsidR="3F0BFEC5" w:rsidRDefault="3F0BFEC5" w:rsidP="51C8AED4">
      <w:pPr>
        <w:pStyle w:val="Prrafodelista"/>
        <w:numPr>
          <w:ilvl w:val="0"/>
          <w:numId w:val="7"/>
        </w:numPr>
        <w:rPr>
          <w:lang w:val="es-ES"/>
        </w:rPr>
      </w:pPr>
      <w:r w:rsidRPr="51C8AED4">
        <w:rPr>
          <w:lang w:val="es-ES"/>
        </w:rPr>
        <w:t>Productos de trabajo: Plantilla “</w:t>
      </w:r>
      <w:r w:rsidR="104F70DF" w:rsidRPr="51C8AED4">
        <w:rPr>
          <w:lang w:val="es-ES"/>
        </w:rPr>
        <w:t xml:space="preserve">Planificación </w:t>
      </w:r>
      <w:r w:rsidRPr="51C8AED4">
        <w:rPr>
          <w:lang w:val="es-ES"/>
        </w:rPr>
        <w:t xml:space="preserve">del </w:t>
      </w:r>
      <w:r w:rsidR="5AE8088B" w:rsidRPr="51C8AED4">
        <w:rPr>
          <w:lang w:val="es-ES"/>
        </w:rPr>
        <w:t>cambio</w:t>
      </w:r>
      <w:r w:rsidRPr="51C8AED4">
        <w:rPr>
          <w:lang w:val="es-ES"/>
        </w:rPr>
        <w:t>”.</w:t>
      </w:r>
    </w:p>
    <w:p w14:paraId="79C2A588" w14:textId="71E031A5" w:rsidR="3F0BFEC5" w:rsidRDefault="7BF47AB7" w:rsidP="51C8AED4">
      <w:pPr>
        <w:pStyle w:val="Prrafodelista"/>
        <w:numPr>
          <w:ilvl w:val="0"/>
          <w:numId w:val="7"/>
        </w:numPr>
        <w:rPr>
          <w:lang w:val="es-ES"/>
        </w:rPr>
      </w:pPr>
      <w:r w:rsidRPr="618D1EE4">
        <w:rPr>
          <w:lang w:val="es-ES"/>
        </w:rPr>
        <w:t xml:space="preserve">Criterios de entrada: </w:t>
      </w:r>
      <w:r w:rsidR="42B4F804" w:rsidRPr="618D1EE4">
        <w:rPr>
          <w:lang w:val="es-ES"/>
        </w:rPr>
        <w:t>Plantilla “Evaluación del cambio” con  dicho cambio aceptado</w:t>
      </w:r>
    </w:p>
    <w:p w14:paraId="7A76F2B3" w14:textId="24E75F63" w:rsidR="3F0BFEC5" w:rsidRDefault="3F0BFEC5" w:rsidP="51C8AED4">
      <w:pPr>
        <w:pStyle w:val="Prrafodelista"/>
        <w:numPr>
          <w:ilvl w:val="0"/>
          <w:numId w:val="7"/>
        </w:numPr>
        <w:rPr>
          <w:lang w:val="es-ES"/>
        </w:rPr>
      </w:pPr>
      <w:r w:rsidRPr="51C8AED4">
        <w:rPr>
          <w:lang w:val="es-ES"/>
        </w:rPr>
        <w:t>Criterios de salida: La plantilla “</w:t>
      </w:r>
      <w:r w:rsidR="47D551CC" w:rsidRPr="51C8AED4">
        <w:rPr>
          <w:lang w:val="es-ES"/>
        </w:rPr>
        <w:t>Planificación del cambio</w:t>
      </w:r>
      <w:r w:rsidRPr="51C8AED4">
        <w:rPr>
          <w:lang w:val="es-ES"/>
        </w:rPr>
        <w:t>” tiene todos sus campos cubiertos.</w:t>
      </w:r>
    </w:p>
    <w:p w14:paraId="20D877EF" w14:textId="27855786" w:rsidR="51C8AED4" w:rsidRDefault="51C8AED4" w:rsidP="51C8AED4">
      <w:pPr>
        <w:rPr>
          <w:lang w:val="es-ES"/>
        </w:rPr>
      </w:pPr>
    </w:p>
    <w:p w14:paraId="2D54475C" w14:textId="42EFE663" w:rsidR="647FD769" w:rsidRDefault="018FE84A" w:rsidP="76425273">
      <w:pPr>
        <w:pStyle w:val="Ttulo3"/>
        <w:rPr>
          <w:lang w:val="es-ES"/>
        </w:rPr>
      </w:pPr>
      <w:bookmarkStart w:id="14" w:name="_Toc1629460709"/>
      <w:r w:rsidRPr="52E2490C">
        <w:rPr>
          <w:lang w:val="es-ES"/>
        </w:rPr>
        <w:t xml:space="preserve">Actividad </w:t>
      </w:r>
      <w:r w:rsidR="28ECFED5" w:rsidRPr="52E2490C">
        <w:rPr>
          <w:lang w:val="es-ES"/>
        </w:rPr>
        <w:t>5</w:t>
      </w:r>
      <w:r w:rsidRPr="52E2490C">
        <w:rPr>
          <w:lang w:val="es-ES"/>
        </w:rPr>
        <w:t>: Implementación según la nueva línea base</w:t>
      </w:r>
      <w:bookmarkEnd w:id="14"/>
    </w:p>
    <w:p w14:paraId="5A7100DB" w14:textId="66468BB5" w:rsidR="18609798" w:rsidRDefault="2D23EDDC" w:rsidP="618D1EE4">
      <w:pPr>
        <w:pStyle w:val="Prrafodelista"/>
        <w:numPr>
          <w:ilvl w:val="0"/>
          <w:numId w:val="7"/>
        </w:numPr>
        <w:rPr>
          <w:lang w:val="es-ES"/>
        </w:rPr>
      </w:pPr>
      <w:r w:rsidRPr="618D1EE4">
        <w:rPr>
          <w:lang w:val="es-ES"/>
        </w:rPr>
        <w:t>Descripción: Se lleva a cabo la propia implementación de los cambios que han sido considerados y planificados.</w:t>
      </w:r>
    </w:p>
    <w:p w14:paraId="06C6FFC2" w14:textId="4D34CDBC" w:rsidR="2D23EDDC" w:rsidRDefault="2D23EDDC" w:rsidP="618D1EE4">
      <w:pPr>
        <w:pStyle w:val="Prrafodelista"/>
        <w:numPr>
          <w:ilvl w:val="0"/>
          <w:numId w:val="7"/>
        </w:numPr>
        <w:spacing w:line="259" w:lineRule="auto"/>
        <w:rPr>
          <w:lang w:val="es-ES"/>
        </w:rPr>
      </w:pPr>
      <w:r w:rsidRPr="76425273">
        <w:rPr>
          <w:lang w:val="es-ES"/>
        </w:rPr>
        <w:t xml:space="preserve">Involucrados: </w:t>
      </w:r>
      <w:r w:rsidR="172434B0" w:rsidRPr="76425273">
        <w:rPr>
          <w:lang w:val="es-ES"/>
        </w:rPr>
        <w:t>El equipo de desarrollo</w:t>
      </w:r>
      <w:r w:rsidR="35817F89" w:rsidRPr="76425273">
        <w:rPr>
          <w:lang w:val="es-ES"/>
        </w:rPr>
        <w:t xml:space="preserve"> </w:t>
      </w:r>
      <w:r w:rsidR="15933BA3" w:rsidRPr="76425273">
        <w:rPr>
          <w:lang w:val="es-ES"/>
        </w:rPr>
        <w:t>y el director de este.</w:t>
      </w:r>
    </w:p>
    <w:p w14:paraId="40BE11E6" w14:textId="43513E97" w:rsidR="2D23EDDC" w:rsidRDefault="2D23EDDC" w:rsidP="76425273">
      <w:pPr>
        <w:pStyle w:val="Prrafodelista"/>
        <w:numPr>
          <w:ilvl w:val="0"/>
          <w:numId w:val="7"/>
        </w:numPr>
        <w:rPr>
          <w:lang w:val="es-ES"/>
        </w:rPr>
      </w:pPr>
      <w:r w:rsidRPr="76425273">
        <w:rPr>
          <w:lang w:val="es-ES"/>
        </w:rPr>
        <w:t xml:space="preserve">Entradas requeridas: </w:t>
      </w:r>
      <w:r w:rsidR="70C8D247" w:rsidRPr="76425273">
        <w:rPr>
          <w:lang w:val="es-ES"/>
        </w:rPr>
        <w:t>Una plantilla “Planificación del cambio” con todos los campos completos.</w:t>
      </w:r>
    </w:p>
    <w:p w14:paraId="21D31271" w14:textId="01A81176" w:rsidR="18609798" w:rsidRDefault="2D23EDDC" w:rsidP="618D1EE4">
      <w:pPr>
        <w:pStyle w:val="Prrafodelista"/>
        <w:numPr>
          <w:ilvl w:val="0"/>
          <w:numId w:val="7"/>
        </w:numPr>
        <w:rPr>
          <w:lang w:val="es-ES"/>
        </w:rPr>
      </w:pPr>
      <w:r w:rsidRPr="76425273">
        <w:rPr>
          <w:lang w:val="es-ES"/>
        </w:rPr>
        <w:t>Productos de trabajo</w:t>
      </w:r>
      <w:r w:rsidR="68A18DE4" w:rsidRPr="76425273">
        <w:rPr>
          <w:lang w:val="es-ES"/>
        </w:rPr>
        <w:t>:</w:t>
      </w:r>
      <w:r w:rsidR="21801988" w:rsidRPr="76425273">
        <w:rPr>
          <w:lang w:val="es-ES"/>
        </w:rPr>
        <w:t xml:space="preserve"> </w:t>
      </w:r>
      <w:r w:rsidR="12DCF6D9" w:rsidRPr="76425273">
        <w:rPr>
          <w:lang w:val="es-ES"/>
        </w:rPr>
        <w:t xml:space="preserve">Plantilla “Implementación del cambio”. </w:t>
      </w:r>
      <w:r w:rsidR="21801988" w:rsidRPr="76425273">
        <w:rPr>
          <w:lang w:val="es-ES"/>
        </w:rPr>
        <w:t xml:space="preserve">El código </w:t>
      </w:r>
      <w:r w:rsidR="04A2F29E" w:rsidRPr="76425273">
        <w:rPr>
          <w:lang w:val="es-ES"/>
        </w:rPr>
        <w:t>modificado</w:t>
      </w:r>
      <w:r w:rsidR="34CECC6A" w:rsidRPr="76425273">
        <w:rPr>
          <w:lang w:val="es-ES"/>
        </w:rPr>
        <w:t>.</w:t>
      </w:r>
    </w:p>
    <w:p w14:paraId="3A9A6876" w14:textId="113B9C0D" w:rsidR="04A2F29E" w:rsidRDefault="04A2F29E" w:rsidP="618D1EE4">
      <w:pPr>
        <w:pStyle w:val="Prrafodelista"/>
        <w:numPr>
          <w:ilvl w:val="0"/>
          <w:numId w:val="7"/>
        </w:numPr>
        <w:rPr>
          <w:lang w:val="es-ES"/>
        </w:rPr>
      </w:pPr>
      <w:r w:rsidRPr="618D1EE4">
        <w:rPr>
          <w:lang w:val="es-ES"/>
        </w:rPr>
        <w:t>Criterios de entrada: Plantilla “Planificación del cambio” con las modificaciones a realizar.</w:t>
      </w:r>
    </w:p>
    <w:p w14:paraId="623C537A" w14:textId="58C6CB21" w:rsidR="04A2F29E" w:rsidRDefault="04A2F29E" w:rsidP="618D1EE4">
      <w:pPr>
        <w:pStyle w:val="Prrafodelista"/>
        <w:numPr>
          <w:ilvl w:val="0"/>
          <w:numId w:val="7"/>
        </w:numPr>
        <w:rPr>
          <w:lang w:val="es-ES"/>
        </w:rPr>
      </w:pPr>
      <w:r w:rsidRPr="76425273">
        <w:rPr>
          <w:lang w:val="es-ES"/>
        </w:rPr>
        <w:t>Criterios de salida: La plantilla “Implementación del cambio” tiene todos sus campos cubiertos.</w:t>
      </w:r>
    </w:p>
    <w:p w14:paraId="51386495" w14:textId="53B3B60B" w:rsidR="76B8C33F" w:rsidRDefault="3A995FE9" w:rsidP="76425273">
      <w:pPr>
        <w:pStyle w:val="Ttulo3"/>
        <w:rPr>
          <w:lang w:val="es-ES"/>
        </w:rPr>
      </w:pPr>
      <w:bookmarkStart w:id="15" w:name="_Toc60349143"/>
      <w:r w:rsidRPr="52E2490C">
        <w:rPr>
          <w:lang w:val="es-ES"/>
        </w:rPr>
        <w:t>Actividad 6: Revisión de l</w:t>
      </w:r>
      <w:r w:rsidR="25A3FE0F" w:rsidRPr="52E2490C">
        <w:rPr>
          <w:lang w:val="es-ES"/>
        </w:rPr>
        <w:t>os cambios</w:t>
      </w:r>
      <w:bookmarkEnd w:id="15"/>
      <w:r w:rsidR="7EF42C9F" w:rsidRPr="52E2490C">
        <w:rPr>
          <w:lang w:val="es-ES"/>
        </w:rPr>
        <w:t xml:space="preserve"> </w:t>
      </w:r>
    </w:p>
    <w:p w14:paraId="685731D6" w14:textId="21E965A5" w:rsidR="76B8C33F" w:rsidRDefault="76B8C33F" w:rsidP="76425273">
      <w:pPr>
        <w:pStyle w:val="Prrafodelista"/>
        <w:numPr>
          <w:ilvl w:val="0"/>
          <w:numId w:val="6"/>
        </w:numPr>
        <w:rPr>
          <w:lang w:val="es-ES"/>
        </w:rPr>
      </w:pPr>
      <w:r w:rsidRPr="76425273">
        <w:rPr>
          <w:lang w:val="es-ES"/>
        </w:rPr>
        <w:t xml:space="preserve">Descripción: </w:t>
      </w:r>
      <w:r w:rsidR="3787EB27" w:rsidRPr="76425273">
        <w:rPr>
          <w:lang w:val="es-ES"/>
        </w:rPr>
        <w:t xml:space="preserve">revisar y dar el visto bueno a los </w:t>
      </w:r>
      <w:r w:rsidR="3787EB27" w:rsidRPr="76425273">
        <w:rPr>
          <w:u w:val="single"/>
          <w:lang w:val="es-ES"/>
        </w:rPr>
        <w:t>cambios</w:t>
      </w:r>
      <w:r w:rsidRPr="76425273">
        <w:rPr>
          <w:lang w:val="es-ES"/>
        </w:rPr>
        <w:t xml:space="preserve">. </w:t>
      </w:r>
    </w:p>
    <w:p w14:paraId="6E8064EF" w14:textId="3DBDA0D3" w:rsidR="4DCD1CBF" w:rsidRDefault="4DCD1CBF" w:rsidP="51C8AED4">
      <w:pPr>
        <w:pStyle w:val="Prrafodelista"/>
        <w:numPr>
          <w:ilvl w:val="0"/>
          <w:numId w:val="6"/>
        </w:numPr>
        <w:rPr>
          <w:lang w:val="es-ES"/>
        </w:rPr>
      </w:pPr>
      <w:r w:rsidRPr="76425273">
        <w:rPr>
          <w:lang w:val="es-ES"/>
        </w:rPr>
        <w:t>Involucrados: todo</w:t>
      </w:r>
      <w:r w:rsidR="6BC47489" w:rsidRPr="76425273">
        <w:rPr>
          <w:lang w:val="es-ES"/>
        </w:rPr>
        <w:t>s los interesados en el proyecto.</w:t>
      </w:r>
    </w:p>
    <w:p w14:paraId="4925DACF" w14:textId="31BF4558" w:rsidR="76B8C33F" w:rsidRDefault="76B8C33F" w:rsidP="51C8AED4">
      <w:pPr>
        <w:pStyle w:val="Prrafodelista"/>
        <w:numPr>
          <w:ilvl w:val="0"/>
          <w:numId w:val="6"/>
        </w:numPr>
        <w:rPr>
          <w:lang w:val="es-ES"/>
        </w:rPr>
      </w:pPr>
      <w:r w:rsidRPr="51C8AED4">
        <w:rPr>
          <w:lang w:val="es-ES"/>
        </w:rPr>
        <w:t xml:space="preserve">Plantilla: </w:t>
      </w:r>
      <w:r w:rsidR="16DA5DC0" w:rsidRPr="51C8AED4">
        <w:rPr>
          <w:lang w:val="es-ES"/>
        </w:rPr>
        <w:t xml:space="preserve">fecha, </w:t>
      </w:r>
      <w:r w:rsidR="505EDFD4" w:rsidRPr="51C8AED4">
        <w:rPr>
          <w:lang w:val="es-ES"/>
        </w:rPr>
        <w:t xml:space="preserve">revisión y aceptación de los documentos afectados, </w:t>
      </w:r>
      <w:r w:rsidR="16DA5DC0" w:rsidRPr="51C8AED4">
        <w:rPr>
          <w:lang w:val="es-ES"/>
        </w:rPr>
        <w:t>comentarios</w:t>
      </w:r>
      <w:r w:rsidR="406FDF32" w:rsidRPr="51C8AED4">
        <w:rPr>
          <w:lang w:val="es-ES"/>
        </w:rPr>
        <w:t xml:space="preserve"> y elementos afectados</w:t>
      </w:r>
      <w:r w:rsidR="077702C7" w:rsidRPr="51C8AED4">
        <w:rPr>
          <w:lang w:val="es-ES"/>
        </w:rPr>
        <w:t>.</w:t>
      </w:r>
    </w:p>
    <w:p w14:paraId="27004403" w14:textId="71B7DDAF" w:rsidR="79E4792A" w:rsidRDefault="79E4792A" w:rsidP="51C8AED4">
      <w:pPr>
        <w:pStyle w:val="Prrafodelista"/>
        <w:numPr>
          <w:ilvl w:val="0"/>
          <w:numId w:val="6"/>
        </w:numPr>
        <w:rPr>
          <w:lang w:val="es-ES"/>
        </w:rPr>
      </w:pPr>
      <w:r w:rsidRPr="51C8AED4">
        <w:rPr>
          <w:lang w:val="es-ES"/>
        </w:rPr>
        <w:t xml:space="preserve">Entradas requeridas: </w:t>
      </w:r>
      <w:r w:rsidR="3FEBAD10" w:rsidRPr="51C8AED4">
        <w:rPr>
          <w:lang w:val="es-ES"/>
        </w:rPr>
        <w:t xml:space="preserve">Cambio implementado </w:t>
      </w:r>
      <w:r w:rsidR="6231AF80" w:rsidRPr="51C8AED4">
        <w:rPr>
          <w:lang w:val="es-ES"/>
        </w:rPr>
        <w:t xml:space="preserve">según la nueva línea base </w:t>
      </w:r>
      <w:r w:rsidR="3FEBAD10" w:rsidRPr="51C8AED4">
        <w:rPr>
          <w:lang w:val="es-ES"/>
        </w:rPr>
        <w:t>con su plan</w:t>
      </w:r>
      <w:r w:rsidR="4A3D96FF" w:rsidRPr="51C8AED4">
        <w:rPr>
          <w:lang w:val="es-ES"/>
        </w:rPr>
        <w:t>tilla cubierta</w:t>
      </w:r>
      <w:r w:rsidRPr="51C8AED4">
        <w:rPr>
          <w:lang w:val="es-ES"/>
        </w:rPr>
        <w:t xml:space="preserve">. Plantilla “Revisión de los cambios” </w:t>
      </w:r>
    </w:p>
    <w:p w14:paraId="56628060" w14:textId="710E0256" w:rsidR="79E4792A" w:rsidRDefault="79E4792A" w:rsidP="51C8AED4">
      <w:pPr>
        <w:pStyle w:val="Prrafodelista"/>
        <w:numPr>
          <w:ilvl w:val="0"/>
          <w:numId w:val="6"/>
        </w:numPr>
        <w:rPr>
          <w:lang w:val="es-ES"/>
        </w:rPr>
      </w:pPr>
      <w:r w:rsidRPr="51C8AED4">
        <w:rPr>
          <w:lang w:val="es-ES"/>
        </w:rPr>
        <w:t>Productos de trabajo: Plantilla “</w:t>
      </w:r>
      <w:r w:rsidR="4F456C82" w:rsidRPr="51C8AED4">
        <w:rPr>
          <w:lang w:val="es-ES"/>
        </w:rPr>
        <w:t>Revisión de los cambios</w:t>
      </w:r>
      <w:r w:rsidRPr="51C8AED4">
        <w:rPr>
          <w:lang w:val="es-ES"/>
        </w:rPr>
        <w:t>”.</w:t>
      </w:r>
    </w:p>
    <w:p w14:paraId="4A5F5FC5" w14:textId="74524B68" w:rsidR="79E4792A" w:rsidRDefault="79E4792A" w:rsidP="51C8AED4">
      <w:pPr>
        <w:pStyle w:val="Prrafodelista"/>
        <w:numPr>
          <w:ilvl w:val="0"/>
          <w:numId w:val="6"/>
        </w:numPr>
        <w:rPr>
          <w:lang w:val="es-ES"/>
        </w:rPr>
      </w:pPr>
      <w:r w:rsidRPr="51C8AED4">
        <w:rPr>
          <w:lang w:val="es-ES"/>
        </w:rPr>
        <w:t xml:space="preserve">Criterios de entrada: </w:t>
      </w:r>
      <w:r w:rsidR="257A1EBA" w:rsidRPr="51C8AED4">
        <w:rPr>
          <w:lang w:val="es-ES"/>
        </w:rPr>
        <w:t>El cambio se ha implementado según la nueva línea base.</w:t>
      </w:r>
      <w:r w:rsidRPr="51C8AED4">
        <w:rPr>
          <w:lang w:val="es-ES"/>
        </w:rPr>
        <w:t xml:space="preserve"> </w:t>
      </w:r>
    </w:p>
    <w:p w14:paraId="1E00E03D" w14:textId="7605F320" w:rsidR="79E4792A" w:rsidRDefault="79E4792A" w:rsidP="51C8AED4">
      <w:pPr>
        <w:pStyle w:val="Prrafodelista"/>
        <w:numPr>
          <w:ilvl w:val="0"/>
          <w:numId w:val="6"/>
        </w:numPr>
        <w:rPr>
          <w:lang w:val="es-ES"/>
        </w:rPr>
      </w:pPr>
      <w:r w:rsidRPr="51C8AED4">
        <w:rPr>
          <w:lang w:val="es-ES"/>
        </w:rPr>
        <w:t>Criterios de salida: La plantilla “</w:t>
      </w:r>
      <w:r w:rsidR="70B8109E" w:rsidRPr="51C8AED4">
        <w:rPr>
          <w:lang w:val="es-ES"/>
        </w:rPr>
        <w:t>Revisión de los cambios</w:t>
      </w:r>
      <w:r w:rsidRPr="51C8AED4">
        <w:rPr>
          <w:lang w:val="es-ES"/>
        </w:rPr>
        <w:t xml:space="preserve">” tiene todos sus campos cubiertos. </w:t>
      </w:r>
    </w:p>
    <w:p w14:paraId="77959917" w14:textId="25EAD5CC" w:rsidR="51C8AED4" w:rsidRDefault="51C8AED4" w:rsidP="51C8AED4">
      <w:pPr>
        <w:rPr>
          <w:lang w:val="es-ES"/>
        </w:rPr>
      </w:pPr>
    </w:p>
    <w:p w14:paraId="5BBDE33C" w14:textId="77CB8A47" w:rsidR="51C8AED4" w:rsidRDefault="51C8AED4" w:rsidP="51C8AED4">
      <w:pPr>
        <w:rPr>
          <w:lang w:val="es-ES"/>
        </w:rPr>
      </w:pPr>
    </w:p>
    <w:p w14:paraId="51F235E1" w14:textId="01043A5F" w:rsidR="51C8AED4" w:rsidRDefault="51C8AED4" w:rsidP="51C8AED4">
      <w:pPr>
        <w:rPr>
          <w:lang w:val="es-ES"/>
        </w:rPr>
      </w:pPr>
    </w:p>
    <w:p w14:paraId="0B57E982" w14:textId="6D5E1757" w:rsidR="618D1EE4" w:rsidRDefault="618D1EE4">
      <w:r>
        <w:br w:type="page"/>
      </w:r>
    </w:p>
    <w:p w14:paraId="493729F4" w14:textId="692931CB" w:rsidR="5D081384" w:rsidRDefault="5D081384" w:rsidP="5D081384">
      <w:pPr>
        <w:rPr>
          <w:lang w:val="es-ES"/>
        </w:rPr>
      </w:pPr>
    </w:p>
    <w:p w14:paraId="4B3207B3" w14:textId="77777777" w:rsidR="00F512EB" w:rsidRDefault="353F85F7" w:rsidP="51C8AED4">
      <w:pPr>
        <w:pStyle w:val="Ttulo2"/>
        <w:rPr>
          <w:lang w:val="es-ES"/>
        </w:rPr>
      </w:pPr>
      <w:bookmarkStart w:id="16" w:name="_Toc1071793464"/>
      <w:r w:rsidRPr="52E2490C">
        <w:rPr>
          <w:lang w:val="es-ES"/>
        </w:rPr>
        <w:t>Plantillas del proceso</w:t>
      </w:r>
      <w:bookmarkEnd w:id="16"/>
    </w:p>
    <w:p w14:paraId="4B0346F1" w14:textId="19B87EBD" w:rsidR="00F512EB" w:rsidRDefault="353F85F7" w:rsidP="51C8AED4">
      <w:pPr>
        <w:pStyle w:val="Ttulo3"/>
        <w:rPr>
          <w:lang w:val="es-ES"/>
        </w:rPr>
      </w:pPr>
      <w:bookmarkStart w:id="17" w:name="_Toc968652578"/>
      <w:r w:rsidRPr="52E2490C">
        <w:rPr>
          <w:lang w:val="es-ES"/>
        </w:rPr>
        <w:t xml:space="preserve">Plantilla </w:t>
      </w:r>
      <w:r w:rsidR="29762445" w:rsidRPr="52E2490C">
        <w:rPr>
          <w:lang w:val="es-ES"/>
        </w:rPr>
        <w:t>Identificación del problema</w:t>
      </w:r>
      <w:bookmarkEnd w:id="17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5743"/>
        <w:gridCol w:w="2747"/>
      </w:tblGrid>
      <w:tr w:rsidR="618D1EE4" w14:paraId="42E7FE95" w14:textId="77777777" w:rsidTr="618D1EE4">
        <w:trPr>
          <w:trHeight w:val="300"/>
        </w:trPr>
        <w:tc>
          <w:tcPr>
            <w:tcW w:w="5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7FD8054C" w14:textId="24F28710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Id: (identificación única)</w:t>
            </w:r>
          </w:p>
        </w:tc>
        <w:tc>
          <w:tcPr>
            <w:tcW w:w="2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1DE5EBD8" w14:textId="03561426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Fecha: (control del tiempo)</w:t>
            </w:r>
          </w:p>
        </w:tc>
      </w:tr>
      <w:tr w:rsidR="618D1EE4" w14:paraId="429A4042" w14:textId="77777777" w:rsidTr="618D1EE4">
        <w:trPr>
          <w:trHeight w:val="285"/>
        </w:trPr>
        <w:tc>
          <w:tcPr>
            <w:tcW w:w="5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96D5593" w14:textId="4A2A1DAE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Nombre: (nombre de la persona, para identificar el origen)</w:t>
            </w:r>
          </w:p>
        </w:tc>
        <w:tc>
          <w:tcPr>
            <w:tcW w:w="2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B8E3C87" w14:textId="6DA69923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Rol: (rol de la persona)</w:t>
            </w:r>
          </w:p>
        </w:tc>
      </w:tr>
      <w:tr w:rsidR="618D1EE4" w14:paraId="78AD3CF1" w14:textId="77777777" w:rsidTr="618D1EE4">
        <w:trPr>
          <w:trHeight w:val="285"/>
        </w:trPr>
        <w:tc>
          <w:tcPr>
            <w:tcW w:w="57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4503A4F3" w14:textId="4D9A3DA5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Correo eléctronico: (contacto de la persona)</w:t>
            </w:r>
          </w:p>
        </w:tc>
        <w:tc>
          <w:tcPr>
            <w:tcW w:w="2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111D1CD9" w14:textId="4A95CF77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Teléfono: (contacto)</w:t>
            </w:r>
          </w:p>
        </w:tc>
      </w:tr>
      <w:tr w:rsidR="618D1EE4" w14:paraId="68456FA5" w14:textId="77777777" w:rsidTr="618D1EE4">
        <w:trPr>
          <w:trHeight w:val="1230"/>
        </w:trPr>
        <w:tc>
          <w:tcPr>
            <w:tcW w:w="84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7760DFC" w14:textId="5651D06B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Descripción: (descripción del problema, situación en la que se detecta, justificación, etc.)</w:t>
            </w:r>
          </w:p>
        </w:tc>
      </w:tr>
      <w:tr w:rsidR="618D1EE4" w14:paraId="15DD740B" w14:textId="77777777" w:rsidTr="618D1EE4">
        <w:trPr>
          <w:trHeight w:val="285"/>
        </w:trPr>
        <w:tc>
          <w:tcPr>
            <w:tcW w:w="5743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368ED17D" w14:textId="384E421C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Importancia: (relevancia del problema según el autor, del 1 al 5)</w:t>
            </w:r>
          </w:p>
        </w:tc>
        <w:tc>
          <w:tcPr>
            <w:tcW w:w="274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283F1049" w14:textId="3B060E66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Referencia: (id del cambio)</w:t>
            </w:r>
          </w:p>
        </w:tc>
      </w:tr>
      <w:tr w:rsidR="618D1EE4" w14:paraId="624F133F" w14:textId="77777777" w:rsidTr="618D1EE4">
        <w:trPr>
          <w:trHeight w:val="300"/>
        </w:trPr>
        <w:tc>
          <w:tcPr>
            <w:tcW w:w="84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7F84719" w14:textId="578F39BE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Identificación del problema 1/1 (nº página relativo)</w:t>
            </w:r>
          </w:p>
        </w:tc>
      </w:tr>
    </w:tbl>
    <w:p w14:paraId="3555F910" w14:textId="5CE81749" w:rsidR="1E434361" w:rsidRDefault="1E434361" w:rsidP="618D1EE4"/>
    <w:p w14:paraId="14635947" w14:textId="77777777" w:rsidR="00F512EB" w:rsidRDefault="353F85F7" w:rsidP="004D546D">
      <w:pPr>
        <w:pStyle w:val="Ttulo4"/>
        <w:rPr>
          <w:lang w:val="es-ES_tradnl"/>
        </w:rPr>
      </w:pPr>
      <w:r w:rsidRPr="618D1EE4">
        <w:rPr>
          <w:lang w:val="es-ES"/>
        </w:rPr>
        <w:t>Modelo</w:t>
      </w:r>
    </w:p>
    <w:p w14:paraId="5439BE2F" w14:textId="04EDBC68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a. Fecha: dd/mm/aa (Automática) </w:t>
      </w:r>
    </w:p>
    <w:p w14:paraId="065FFF13" w14:textId="17D48316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b. Identificador: IdfPrbl+Número identificación correlativo (Automático) </w:t>
      </w:r>
    </w:p>
    <w:p w14:paraId="021075AC" w14:textId="2FD06050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c. Nombre: Nombre de la persona que abre el problema </w:t>
      </w:r>
    </w:p>
    <w:p w14:paraId="4F931AD4" w14:textId="3EDF59E0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>d. Rol: Nombre del rol que desempeña la persona que abre el problema.</w:t>
      </w:r>
    </w:p>
    <w:p w14:paraId="30593F69" w14:textId="2736A3E8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>e. Correo electrónico: dirección de correo de la persona que abre el problema.</w:t>
      </w:r>
    </w:p>
    <w:p w14:paraId="7D039F3F" w14:textId="4FCA4B1F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>f. Teléfono: número de teléfono de la persona que abre el problema.</w:t>
      </w:r>
    </w:p>
    <w:p w14:paraId="5A447649" w14:textId="26FD7B76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g. Descripción. Podría tener subcampos: </w:t>
      </w:r>
    </w:p>
    <w:p w14:paraId="2E43E064" w14:textId="1447FFD1" w:rsidR="70BC474F" w:rsidRPr="00BC326B" w:rsidRDefault="00BC326B" w:rsidP="00BC326B">
      <w:pPr>
        <w:ind w:left="708"/>
        <w:jc w:val="both"/>
        <w:rPr>
          <w:lang w:val="es-ES"/>
        </w:rPr>
      </w:pPr>
      <w:r>
        <w:rPr>
          <w:lang w:val="es-ES"/>
        </w:rPr>
        <w:t>g.</w:t>
      </w:r>
      <w:r w:rsidR="70BC474F" w:rsidRPr="00BC326B">
        <w:rPr>
          <w:lang w:val="es-ES"/>
        </w:rPr>
        <w:t xml:space="preserve">a. Situación en la que se detecta </w:t>
      </w:r>
    </w:p>
    <w:p w14:paraId="25D22755" w14:textId="08E722AA" w:rsidR="70BC474F" w:rsidRPr="00BC326B" w:rsidRDefault="008D0B2B" w:rsidP="00BC326B">
      <w:pPr>
        <w:ind w:left="708"/>
        <w:jc w:val="both"/>
        <w:rPr>
          <w:lang w:val="es-ES"/>
        </w:rPr>
      </w:pPr>
      <w:r>
        <w:rPr>
          <w:lang w:val="es-ES"/>
        </w:rPr>
        <w:t>g.</w:t>
      </w:r>
      <w:r w:rsidR="70BC474F" w:rsidRPr="00BC326B">
        <w:rPr>
          <w:lang w:val="es-ES"/>
        </w:rPr>
        <w:t xml:space="preserve">b. Descripción </w:t>
      </w:r>
    </w:p>
    <w:p w14:paraId="488E10CF" w14:textId="216403E9" w:rsidR="70BC474F" w:rsidRPr="00BC326B" w:rsidRDefault="008D0B2B" w:rsidP="00BC326B">
      <w:pPr>
        <w:ind w:left="708"/>
        <w:jc w:val="both"/>
        <w:rPr>
          <w:lang w:val="es-ES"/>
        </w:rPr>
      </w:pPr>
      <w:r>
        <w:rPr>
          <w:lang w:val="es-ES"/>
        </w:rPr>
        <w:t>g.</w:t>
      </w:r>
      <w:r w:rsidR="70BC474F" w:rsidRPr="00BC326B">
        <w:rPr>
          <w:lang w:val="es-ES"/>
        </w:rPr>
        <w:t xml:space="preserve">c. Justificación: Situación si no se corrige. </w:t>
      </w:r>
    </w:p>
    <w:p w14:paraId="15435EED" w14:textId="7877156E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 xml:space="preserve">h. Importancia: número del 1 al 5 según la urgencia y </w:t>
      </w:r>
      <w:r w:rsidR="453CEC30" w:rsidRPr="00BC326B">
        <w:rPr>
          <w:lang w:val="es-ES"/>
        </w:rPr>
        <w:t>el alcance del problema, desde el punto de vista de la persona que aber el problema.</w:t>
      </w:r>
    </w:p>
    <w:p w14:paraId="31CC1917" w14:textId="4CF4DEDF" w:rsidR="21A63470" w:rsidRPr="00BC326B" w:rsidRDefault="21A63470" w:rsidP="00BC326B">
      <w:pPr>
        <w:jc w:val="both"/>
        <w:rPr>
          <w:lang w:val="es-ES"/>
        </w:rPr>
      </w:pPr>
      <w:r w:rsidRPr="00BC326B">
        <w:rPr>
          <w:lang w:val="es-ES"/>
        </w:rPr>
        <w:t>i</w:t>
      </w:r>
      <w:r w:rsidR="70BC474F" w:rsidRPr="00BC326B">
        <w:rPr>
          <w:lang w:val="es-ES"/>
        </w:rPr>
        <w:t xml:space="preserve">. Referencia al cambio: Número de identificación del cambio propuesto para resolver el problema (Cubrir en la actividad de análisis del problema. null: sin procesar, -1: No genera cambio) </w:t>
      </w:r>
    </w:p>
    <w:p w14:paraId="11FF1C70" w14:textId="0CE04F4F" w:rsidR="51C8AED4" w:rsidRPr="00BC326B" w:rsidRDefault="51C8AED4" w:rsidP="00BC326B">
      <w:pPr>
        <w:jc w:val="both"/>
        <w:rPr>
          <w:lang w:val="es-ES"/>
        </w:rPr>
      </w:pPr>
    </w:p>
    <w:p w14:paraId="641F5AD9" w14:textId="12A307B7" w:rsidR="70BC474F" w:rsidRPr="00BC326B" w:rsidRDefault="70BC474F" w:rsidP="00BC326B">
      <w:pPr>
        <w:jc w:val="both"/>
        <w:rPr>
          <w:lang w:val="es-ES"/>
        </w:rPr>
      </w:pPr>
      <w:r w:rsidRPr="00BC326B">
        <w:rPr>
          <w:lang w:val="es-ES"/>
        </w:rPr>
        <w:t>• Pie de plantilla – Identificador + Nº pág de Nº págs</w:t>
      </w:r>
    </w:p>
    <w:p w14:paraId="03A6E673" w14:textId="49C252BB" w:rsidR="51C8AED4" w:rsidRDefault="51C8AED4" w:rsidP="51C8AED4">
      <w:pPr>
        <w:rPr>
          <w:lang w:val="es-ES"/>
        </w:rPr>
      </w:pPr>
    </w:p>
    <w:p w14:paraId="2D639A43" w14:textId="77777777" w:rsidR="00F512EB" w:rsidRPr="00F63D22" w:rsidRDefault="353F85F7" w:rsidP="004D546D">
      <w:pPr>
        <w:pStyle w:val="Ttulo4"/>
        <w:rPr>
          <w:lang w:val="es-ES_tradnl"/>
        </w:rPr>
      </w:pPr>
      <w:r w:rsidRPr="618D1EE4">
        <w:rPr>
          <w:lang w:val="es-ES"/>
        </w:rPr>
        <w:t>Justificación de sus campos</w:t>
      </w:r>
    </w:p>
    <w:p w14:paraId="54CDD87F" w14:textId="267913A2" w:rsidR="17DB4779" w:rsidRDefault="17DB4779" w:rsidP="00717EDF">
      <w:pPr>
        <w:jc w:val="both"/>
      </w:pPr>
      <w:r w:rsidRPr="51C8AED4">
        <w:rPr>
          <w:lang w:val="es-ES"/>
        </w:rPr>
        <w:t xml:space="preserve">a. Controlar cuando se pidió (Tiempo de resolución) </w:t>
      </w:r>
    </w:p>
    <w:p w14:paraId="452978AC" w14:textId="6A86F8AF" w:rsidR="17DB4779" w:rsidRDefault="17DB4779" w:rsidP="00717EDF">
      <w:pPr>
        <w:jc w:val="both"/>
      </w:pPr>
      <w:r w:rsidRPr="51C8AED4">
        <w:rPr>
          <w:lang w:val="es-ES"/>
        </w:rPr>
        <w:t xml:space="preserve">b. Evitar pérdidas de solicitudes </w:t>
      </w:r>
    </w:p>
    <w:p w14:paraId="06274E54" w14:textId="281A161D" w:rsidR="17DB4779" w:rsidRDefault="17DB4779" w:rsidP="00717EDF">
      <w:pPr>
        <w:jc w:val="both"/>
        <w:rPr>
          <w:lang w:val="es-ES"/>
        </w:rPr>
      </w:pPr>
      <w:r w:rsidRPr="51C8AED4">
        <w:rPr>
          <w:lang w:val="es-ES"/>
        </w:rPr>
        <w:t>c.</w:t>
      </w:r>
      <w:r w:rsidR="2F6C08DF" w:rsidRPr="51C8AED4">
        <w:rPr>
          <w:lang w:val="es-ES"/>
        </w:rPr>
        <w:t xml:space="preserve">, d., e. y f. </w:t>
      </w:r>
      <w:r w:rsidRPr="51C8AED4">
        <w:rPr>
          <w:lang w:val="es-ES"/>
        </w:rPr>
        <w:t xml:space="preserve">Origen del problema </w:t>
      </w:r>
      <w:r w:rsidR="7C94DB82" w:rsidRPr="51C8AED4">
        <w:rPr>
          <w:lang w:val="es-ES"/>
        </w:rPr>
        <w:t>y contacto para un futuro por si se necesita más información.</w:t>
      </w:r>
    </w:p>
    <w:p w14:paraId="7037A5DF" w14:textId="25969347" w:rsidR="7C94DB82" w:rsidRDefault="7C94DB82" w:rsidP="00717EDF">
      <w:pPr>
        <w:jc w:val="both"/>
        <w:rPr>
          <w:lang w:val="es-ES"/>
        </w:rPr>
      </w:pPr>
      <w:r w:rsidRPr="51C8AED4">
        <w:rPr>
          <w:lang w:val="es-ES"/>
        </w:rPr>
        <w:t>g</w:t>
      </w:r>
      <w:r w:rsidR="17DB4779" w:rsidRPr="51C8AED4">
        <w:rPr>
          <w:lang w:val="es-ES"/>
        </w:rPr>
        <w:t xml:space="preserve">. Descripción del problema </w:t>
      </w:r>
    </w:p>
    <w:p w14:paraId="0BD3D174" w14:textId="54E9626A" w:rsidR="35D29F43" w:rsidRDefault="35D29F43" w:rsidP="00717EDF">
      <w:pPr>
        <w:jc w:val="both"/>
        <w:rPr>
          <w:lang w:val="es-ES"/>
        </w:rPr>
      </w:pPr>
      <w:r w:rsidRPr="51C8AED4">
        <w:rPr>
          <w:lang w:val="es-ES"/>
        </w:rPr>
        <w:t>h. Valoración de la urgencia del problema y la necesidad de realizar el cambio</w:t>
      </w:r>
    </w:p>
    <w:p w14:paraId="0D2C7AFC" w14:textId="74C8E589" w:rsidR="35D29F43" w:rsidRDefault="35D29F43" w:rsidP="00717EDF">
      <w:pPr>
        <w:jc w:val="both"/>
        <w:rPr>
          <w:lang w:val="es-ES"/>
        </w:rPr>
      </w:pPr>
      <w:r w:rsidRPr="51C8AED4">
        <w:rPr>
          <w:lang w:val="es-ES"/>
        </w:rPr>
        <w:t>i</w:t>
      </w:r>
      <w:r w:rsidR="17DB4779" w:rsidRPr="51C8AED4">
        <w:rPr>
          <w:lang w:val="es-ES"/>
        </w:rPr>
        <w:t>. Trazabilidad hacia adelante. Garantizar que todos los problemas se analizan y pueden seguirse hasta el cambio que generan.</w:t>
      </w:r>
    </w:p>
    <w:p w14:paraId="5C54E0F8" w14:textId="77777777" w:rsidR="008D0B2B" w:rsidRDefault="008D0B2B" w:rsidP="00717EDF">
      <w:pPr>
        <w:jc w:val="both"/>
      </w:pPr>
    </w:p>
    <w:p w14:paraId="7D0A03B7" w14:textId="3D410DDA" w:rsidR="17DB4779" w:rsidRDefault="17DB4779" w:rsidP="00717EDF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5E86B4FF" w14:textId="77777777" w:rsidR="00482C12" w:rsidRDefault="00482C12" w:rsidP="51C8AED4"/>
    <w:p w14:paraId="089686B1" w14:textId="55E2DEB8" w:rsidR="26CF9B5E" w:rsidRDefault="37FBE289" w:rsidP="51C8AED4">
      <w:pPr>
        <w:pStyle w:val="Ttulo3"/>
        <w:rPr>
          <w:lang w:val="es-ES"/>
        </w:rPr>
      </w:pPr>
      <w:bookmarkStart w:id="18" w:name="_Toc1782247830"/>
      <w:r w:rsidRPr="52E2490C">
        <w:rPr>
          <w:lang w:val="es-ES"/>
        </w:rPr>
        <w:t xml:space="preserve">Plantilla </w:t>
      </w:r>
      <w:r w:rsidR="33D5E11B" w:rsidRPr="52E2490C">
        <w:rPr>
          <w:lang w:val="es-ES"/>
        </w:rPr>
        <w:t>Análisis del problema y del cambio</w:t>
      </w:r>
      <w:bookmarkEnd w:id="18"/>
    </w:p>
    <w:tbl>
      <w:tblPr>
        <w:tblW w:w="85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  <w:gridCol w:w="2835"/>
      </w:tblGrid>
      <w:tr w:rsidR="00482C12" w14:paraId="7143EDF9" w14:textId="77777777" w:rsidTr="00154770">
        <w:trPr>
          <w:trHeight w:val="300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3DA911D" w14:textId="77777777" w:rsidR="00482C12" w:rsidRDefault="00482C12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Id: (identificación única)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52FDE4EB" w14:textId="77777777" w:rsidR="00482C12" w:rsidRDefault="00482C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Fecha: (control del tiempo)</w:t>
            </w:r>
          </w:p>
        </w:tc>
      </w:tr>
      <w:tr w:rsidR="00482C12" w14:paraId="0CF86D41" w14:textId="77777777" w:rsidTr="00154770">
        <w:trPr>
          <w:trHeight w:val="300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0D6B28" w14:textId="77777777" w:rsidR="00482C12" w:rsidRDefault="00482C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Nombre: (identificación de la persona que hace el análisis)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D4C78E" w14:textId="77777777" w:rsidR="00482C12" w:rsidRDefault="00482C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Rol: (rol de la persona)</w:t>
            </w:r>
          </w:p>
        </w:tc>
      </w:tr>
      <w:tr w:rsidR="00482C12" w14:paraId="49DAF3F6" w14:textId="77777777" w:rsidTr="00154770">
        <w:trPr>
          <w:trHeight w:val="300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18401D9" w14:textId="77777777" w:rsidR="00482C12" w:rsidRDefault="00482C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Correo eléctronico: (contacto de la persona)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047B441" w14:textId="77777777" w:rsidR="00482C12" w:rsidRDefault="00482C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Teléfono: (contacto)</w:t>
            </w:r>
          </w:p>
        </w:tc>
      </w:tr>
      <w:tr w:rsidR="00482C12" w14:paraId="4A7341E3" w14:textId="77777777" w:rsidTr="00154770">
        <w:trPr>
          <w:trHeight w:val="1200"/>
        </w:trPr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FCDEFBE" w14:textId="77777777" w:rsidR="00482C12" w:rsidRDefault="00482C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Descripción del problema: (descripción detallada del problema, de la forma en la que lo ha entendido el analista)</w:t>
            </w:r>
          </w:p>
        </w:tc>
      </w:tr>
      <w:tr w:rsidR="00482C12" w14:paraId="78F6035E" w14:textId="77777777" w:rsidTr="00154770">
        <w:trPr>
          <w:trHeight w:val="1200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70AA" w14:textId="77777777" w:rsidR="00482C12" w:rsidRDefault="00482C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Justificación del cambio: (descripción de las razones por las que se podría requerir el cambio)</w:t>
            </w:r>
          </w:p>
        </w:tc>
      </w:tr>
      <w:tr w:rsidR="00482C12" w14:paraId="50F91768" w14:textId="77777777" w:rsidTr="00154770">
        <w:trPr>
          <w:trHeight w:val="1200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36A5" w14:textId="77777777" w:rsidR="00482C12" w:rsidRDefault="00482C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9" w:name="_Hlk15794290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Modificaciones en el alcance del proyecto: (partes del proyecto que se verían afectadas por el cambio, o nuevas áreas introducidas por el cambio)</w:t>
            </w:r>
            <w:bookmarkEnd w:id="19"/>
          </w:p>
        </w:tc>
      </w:tr>
      <w:tr w:rsidR="00482C12" w14:paraId="4EA3B164" w14:textId="77777777" w:rsidTr="00154770">
        <w:trPr>
          <w:trHeight w:val="1200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C4D9" w14:textId="77777777" w:rsidR="00482C12" w:rsidRDefault="00482C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Modificaciones en el tiempo y coste del proyecto: (variaciones en la planificación y presupuesto iniciales del proyecto, análisis de las implicaciones que esto podría tener en el proyecto)</w:t>
            </w:r>
          </w:p>
        </w:tc>
      </w:tr>
      <w:tr w:rsidR="00482C12" w14:paraId="543855FC" w14:textId="77777777" w:rsidTr="00154770">
        <w:trPr>
          <w:trHeight w:val="300"/>
        </w:trPr>
        <w:tc>
          <w:tcPr>
            <w:tcW w:w="566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8D92D34" w14:textId="77777777" w:rsidR="00482C12" w:rsidRDefault="00482C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Importancia: (relevancia del problema según el analista, del 1 al 5)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EA828F7" w14:textId="77777777" w:rsidR="00482C12" w:rsidRDefault="00482C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Referencia: (id del cambio)</w:t>
            </w:r>
          </w:p>
        </w:tc>
      </w:tr>
      <w:tr w:rsidR="00482C12" w14:paraId="21D10D40" w14:textId="77777777" w:rsidTr="00154770">
        <w:trPr>
          <w:trHeight w:val="300"/>
        </w:trPr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0477E9D" w14:textId="77777777" w:rsidR="00482C12" w:rsidRDefault="00482C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Identificación del problema 1/1 (nº página relativo)</w:t>
            </w:r>
          </w:p>
        </w:tc>
      </w:tr>
    </w:tbl>
    <w:p w14:paraId="06F0403E" w14:textId="77777777" w:rsidR="00482C12" w:rsidRPr="00482C12" w:rsidRDefault="00482C12" w:rsidP="00482C12">
      <w:pPr>
        <w:rPr>
          <w:lang w:val="es-ES"/>
        </w:rPr>
      </w:pPr>
    </w:p>
    <w:p w14:paraId="5CA76471" w14:textId="77777777" w:rsidR="26CF9B5E" w:rsidRDefault="37FBE289" w:rsidP="51C8AED4">
      <w:pPr>
        <w:pStyle w:val="Ttulo4"/>
        <w:rPr>
          <w:lang w:val="es-ES"/>
        </w:rPr>
      </w:pPr>
      <w:r w:rsidRPr="618D1EE4">
        <w:rPr>
          <w:lang w:val="es-ES"/>
        </w:rPr>
        <w:t>Modelo</w:t>
      </w:r>
    </w:p>
    <w:p w14:paraId="78E5D88F" w14:textId="77777777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a. Fecha: dd/mm/aa (Automática) </w:t>
      </w:r>
    </w:p>
    <w:p w14:paraId="24B1EF4B" w14:textId="77777777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b. Identificador: IdfPrbl+Número identificación correlativo (Automático) </w:t>
      </w:r>
    </w:p>
    <w:p w14:paraId="5935E823" w14:textId="5A1CE0E7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c. Nombre: Nombre de la persona que analiza el problema </w:t>
      </w:r>
    </w:p>
    <w:p w14:paraId="04176308" w14:textId="064183DE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d. Rol: Nombre del rol que desempeña la persona que analiza el problema.</w:t>
      </w:r>
    </w:p>
    <w:p w14:paraId="103ED4FE" w14:textId="1302E444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e. Correo electrónico: dirección de correo de la persona que analiza el problema.</w:t>
      </w:r>
    </w:p>
    <w:p w14:paraId="557DD8C2" w14:textId="66311765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f. Teléfono: número de teléfono de la persona que analiza el problema.</w:t>
      </w:r>
    </w:p>
    <w:p w14:paraId="57F16510" w14:textId="435529FA" w:rsidR="008955B4" w:rsidRPr="008D0B2B" w:rsidRDefault="008955B4" w:rsidP="008D0B2B">
      <w:pPr>
        <w:jc w:val="both"/>
        <w:rPr>
          <w:lang w:val="es-ES"/>
        </w:rPr>
      </w:pPr>
      <w:r w:rsidRPr="008D0B2B">
        <w:rPr>
          <w:lang w:val="es-ES"/>
        </w:rPr>
        <w:t>g. Descripción</w:t>
      </w:r>
      <w:r w:rsidR="001B1ADF" w:rsidRPr="008D0B2B">
        <w:rPr>
          <w:lang w:val="es-ES"/>
        </w:rPr>
        <w:t xml:space="preserve"> del problema: </w:t>
      </w:r>
      <w:r w:rsidR="00413E6A" w:rsidRPr="008D0B2B">
        <w:rPr>
          <w:lang w:val="es-ES"/>
        </w:rPr>
        <w:t>descripción detallada del problema, de la forma en la que lo ha entendido la persona que analiza el problema.</w:t>
      </w:r>
      <w:r w:rsidRPr="008D0B2B">
        <w:rPr>
          <w:lang w:val="es-ES"/>
        </w:rPr>
        <w:t xml:space="preserve"> Podría tener subcampos: </w:t>
      </w:r>
    </w:p>
    <w:p w14:paraId="62BF07CD" w14:textId="37BF7A73" w:rsidR="008955B4" w:rsidRPr="008D0B2B" w:rsidRDefault="008D0B2B" w:rsidP="008D0B2B">
      <w:pPr>
        <w:ind w:left="708"/>
        <w:jc w:val="both"/>
        <w:rPr>
          <w:lang w:val="es-ES"/>
        </w:rPr>
      </w:pPr>
      <w:r>
        <w:rPr>
          <w:lang w:val="es-ES"/>
        </w:rPr>
        <w:t>g.</w:t>
      </w:r>
      <w:r w:rsidR="008955B4" w:rsidRPr="008D0B2B">
        <w:rPr>
          <w:lang w:val="es-ES"/>
        </w:rPr>
        <w:t xml:space="preserve">a. Situación en la que se detecta </w:t>
      </w:r>
    </w:p>
    <w:p w14:paraId="559B4061" w14:textId="1528A39B" w:rsidR="008955B4" w:rsidRPr="008D0B2B" w:rsidRDefault="008D0B2B" w:rsidP="008D0B2B">
      <w:pPr>
        <w:ind w:left="708"/>
        <w:jc w:val="both"/>
        <w:rPr>
          <w:lang w:val="es-ES"/>
        </w:rPr>
      </w:pPr>
      <w:r>
        <w:rPr>
          <w:lang w:val="es-ES"/>
        </w:rPr>
        <w:t>g.</w:t>
      </w:r>
      <w:r w:rsidR="008955B4" w:rsidRPr="008D0B2B">
        <w:rPr>
          <w:lang w:val="es-ES"/>
        </w:rPr>
        <w:t xml:space="preserve">b. Descripción </w:t>
      </w:r>
    </w:p>
    <w:p w14:paraId="59386E8B" w14:textId="0A315BD4" w:rsidR="00F241C5" w:rsidRPr="008D0B2B" w:rsidRDefault="008D0B2B" w:rsidP="008D0B2B">
      <w:pPr>
        <w:ind w:left="708"/>
        <w:jc w:val="both"/>
        <w:rPr>
          <w:lang w:val="es-ES"/>
        </w:rPr>
      </w:pPr>
      <w:r>
        <w:rPr>
          <w:lang w:val="es-ES"/>
        </w:rPr>
        <w:t>g.</w:t>
      </w:r>
      <w:r w:rsidR="00F241C5" w:rsidRPr="008D0B2B">
        <w:rPr>
          <w:lang w:val="es-ES"/>
        </w:rPr>
        <w:t>c. Relevancia</w:t>
      </w:r>
    </w:p>
    <w:p w14:paraId="75718C72" w14:textId="7DE0EFC9" w:rsidR="00101823" w:rsidRPr="008D0B2B" w:rsidRDefault="00101823" w:rsidP="008D0B2B">
      <w:pPr>
        <w:jc w:val="both"/>
        <w:rPr>
          <w:lang w:val="es-ES"/>
        </w:rPr>
      </w:pPr>
      <w:r w:rsidRPr="008D0B2B">
        <w:rPr>
          <w:lang w:val="es-ES"/>
        </w:rPr>
        <w:t>h. Justificación del cambio: descripción de las razones por las que se podría requerir el cambio.</w:t>
      </w:r>
    </w:p>
    <w:p w14:paraId="2732D864" w14:textId="37675333" w:rsidR="00717EDF" w:rsidRDefault="00717EDF" w:rsidP="008D0B2B">
      <w:pPr>
        <w:jc w:val="both"/>
        <w:rPr>
          <w:lang w:val="es-ES"/>
        </w:rPr>
      </w:pPr>
      <w:r w:rsidRPr="008D0B2B">
        <w:rPr>
          <w:lang w:val="es-ES"/>
        </w:rPr>
        <w:t xml:space="preserve">i. </w:t>
      </w:r>
      <w:r w:rsidR="008D0B2B" w:rsidRPr="008D0B2B">
        <w:rPr>
          <w:lang w:val="es-ES"/>
        </w:rPr>
        <w:t>Modificaciones en el alcance del proyecto: partes del proyecto que se verían afectadas por el cambio, o nuevas áreas introducidas por el cambio</w:t>
      </w:r>
      <w:r w:rsidR="008D0B2B">
        <w:rPr>
          <w:lang w:val="es-ES"/>
        </w:rPr>
        <w:t>.</w:t>
      </w:r>
    </w:p>
    <w:p w14:paraId="33316F61" w14:textId="227BF550" w:rsidR="008D0B2B" w:rsidRPr="008D0B2B" w:rsidRDefault="008D0B2B" w:rsidP="008D0B2B">
      <w:pPr>
        <w:jc w:val="both"/>
        <w:rPr>
          <w:lang w:val="es-ES"/>
        </w:rPr>
      </w:pPr>
      <w:r>
        <w:rPr>
          <w:lang w:val="es-ES"/>
        </w:rPr>
        <w:t xml:space="preserve">j. </w:t>
      </w:r>
      <w:r w:rsidRPr="008D0B2B">
        <w:rPr>
          <w:lang w:val="es-ES"/>
        </w:rPr>
        <w:t>Modificaciones en el tiempo y coste del proyecto: variaciones en la planificación y presupuesto iniciales del proyecto, análisis de las implicaciones que esto podría tener en el proyecto</w:t>
      </w:r>
      <w:r>
        <w:rPr>
          <w:lang w:val="es-ES"/>
        </w:rPr>
        <w:t>.</w:t>
      </w:r>
    </w:p>
    <w:p w14:paraId="18AC3585" w14:textId="7CD5A755" w:rsidR="008955B4" w:rsidRPr="008D0B2B" w:rsidRDefault="72D7AEB6" w:rsidP="008D0B2B">
      <w:pPr>
        <w:jc w:val="both"/>
        <w:rPr>
          <w:lang w:val="es-ES"/>
        </w:rPr>
      </w:pPr>
      <w:r w:rsidRPr="618D1EE4">
        <w:rPr>
          <w:lang w:val="es-ES"/>
        </w:rPr>
        <w:lastRenderedPageBreak/>
        <w:t>k</w:t>
      </w:r>
      <w:r w:rsidR="7FADE307" w:rsidRPr="618D1EE4">
        <w:rPr>
          <w:lang w:val="es-ES"/>
        </w:rPr>
        <w:t>. Importancia: número del 1 al 5 según la urgencia y el alcance del problema, desde el punto de vista de la persona que ab</w:t>
      </w:r>
      <w:r w:rsidR="0FE3B7ED" w:rsidRPr="618D1EE4">
        <w:rPr>
          <w:lang w:val="es-ES"/>
        </w:rPr>
        <w:t>re</w:t>
      </w:r>
      <w:r w:rsidR="7FADE307" w:rsidRPr="618D1EE4">
        <w:rPr>
          <w:lang w:val="es-ES"/>
        </w:rPr>
        <w:t xml:space="preserve"> el problema.</w:t>
      </w:r>
    </w:p>
    <w:p w14:paraId="218DED0F" w14:textId="00EEF1F3" w:rsidR="008955B4" w:rsidRPr="008D0B2B" w:rsidRDefault="008D0B2B" w:rsidP="008D0B2B">
      <w:pPr>
        <w:jc w:val="both"/>
        <w:rPr>
          <w:lang w:val="es-ES"/>
        </w:rPr>
      </w:pPr>
      <w:r>
        <w:rPr>
          <w:lang w:val="es-ES"/>
        </w:rPr>
        <w:t>l</w:t>
      </w:r>
      <w:r w:rsidR="008955B4" w:rsidRPr="008D0B2B">
        <w:rPr>
          <w:lang w:val="es-ES"/>
        </w:rPr>
        <w:t xml:space="preserve">. Referencia al cambio: Número de identificación del cambio propuesto para resolver el problema (Cubrir en la actividad de análisis del problema. null: sin procesar, -1: No genera cambio) </w:t>
      </w:r>
    </w:p>
    <w:p w14:paraId="5CCC25B3" w14:textId="77777777" w:rsidR="008955B4" w:rsidRPr="008D0B2B" w:rsidRDefault="008955B4" w:rsidP="008D0B2B">
      <w:pPr>
        <w:jc w:val="both"/>
        <w:rPr>
          <w:lang w:val="es-ES"/>
        </w:rPr>
      </w:pPr>
    </w:p>
    <w:p w14:paraId="3B02E3B1" w14:textId="1562175C" w:rsidR="008955B4" w:rsidRPr="008955B4" w:rsidRDefault="008955B4" w:rsidP="000375D2">
      <w:pPr>
        <w:jc w:val="both"/>
        <w:rPr>
          <w:lang w:val="es-ES"/>
        </w:rPr>
      </w:pPr>
      <w:r w:rsidRPr="008D0B2B">
        <w:rPr>
          <w:lang w:val="es-ES"/>
        </w:rPr>
        <w:t>• Pie de plantilla – Identificador + Nº pág de Nº págs</w:t>
      </w:r>
    </w:p>
    <w:p w14:paraId="16E43B61" w14:textId="77777777" w:rsidR="26CF9B5E" w:rsidRDefault="37FBE289" w:rsidP="51C8AED4">
      <w:pPr>
        <w:pStyle w:val="Ttulo4"/>
        <w:rPr>
          <w:lang w:val="es-ES"/>
        </w:rPr>
      </w:pPr>
      <w:r w:rsidRPr="618D1EE4">
        <w:rPr>
          <w:lang w:val="es-ES"/>
        </w:rPr>
        <w:t>Justificación de sus campos</w:t>
      </w:r>
    </w:p>
    <w:p w14:paraId="5FB44BF6" w14:textId="77777777" w:rsidR="000375D2" w:rsidRDefault="000375D2" w:rsidP="000375D2">
      <w:pPr>
        <w:jc w:val="both"/>
      </w:pPr>
      <w:r w:rsidRPr="51C8AED4">
        <w:rPr>
          <w:lang w:val="es-ES"/>
        </w:rPr>
        <w:t xml:space="preserve">a. Controlar cuando se pidió (Tiempo de resolución) </w:t>
      </w:r>
    </w:p>
    <w:p w14:paraId="22D2FEFA" w14:textId="77777777" w:rsidR="000375D2" w:rsidRDefault="000375D2" w:rsidP="000375D2">
      <w:pPr>
        <w:jc w:val="both"/>
      </w:pPr>
      <w:r w:rsidRPr="51C8AED4">
        <w:rPr>
          <w:lang w:val="es-ES"/>
        </w:rPr>
        <w:t xml:space="preserve">b. Evitar pérdidas de solicitudes </w:t>
      </w:r>
    </w:p>
    <w:p w14:paraId="138C71CC" w14:textId="109D4F30" w:rsidR="000375D2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>c., d., e. y f. Origen de</w:t>
      </w:r>
      <w:r>
        <w:rPr>
          <w:lang w:val="es-ES"/>
        </w:rPr>
        <w:t xml:space="preserve"> la plantilla </w:t>
      </w:r>
      <w:r w:rsidRPr="51C8AED4">
        <w:rPr>
          <w:lang w:val="es-ES"/>
        </w:rPr>
        <w:t>y contacto para un futuro por si se necesita más información.</w:t>
      </w:r>
    </w:p>
    <w:p w14:paraId="0DF662B3" w14:textId="71BEC67C" w:rsidR="000375D2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>g.</w:t>
      </w:r>
      <w:r w:rsidR="002C4226">
        <w:rPr>
          <w:lang w:val="es-ES"/>
        </w:rPr>
        <w:t>, h.</w:t>
      </w:r>
      <w:r w:rsidRPr="51C8AED4">
        <w:rPr>
          <w:lang w:val="es-ES"/>
        </w:rPr>
        <w:t xml:space="preserve"> Descripción del problema</w:t>
      </w:r>
      <w:r w:rsidR="002C4226">
        <w:rPr>
          <w:lang w:val="es-ES"/>
        </w:rPr>
        <w:t>, justificación de su importancia</w:t>
      </w:r>
      <w:r w:rsidR="000C3C30">
        <w:rPr>
          <w:lang w:val="es-ES"/>
        </w:rPr>
        <w:t>.</w:t>
      </w:r>
      <w:r w:rsidR="002C4226">
        <w:rPr>
          <w:lang w:val="es-ES"/>
        </w:rPr>
        <w:t xml:space="preserve"> </w:t>
      </w:r>
    </w:p>
    <w:p w14:paraId="5528E810" w14:textId="28BEB3D9" w:rsidR="000C3C30" w:rsidRDefault="000C3C30" w:rsidP="000375D2">
      <w:pPr>
        <w:jc w:val="both"/>
        <w:rPr>
          <w:lang w:val="es-ES"/>
        </w:rPr>
      </w:pPr>
      <w:r>
        <w:rPr>
          <w:lang w:val="es-ES"/>
        </w:rPr>
        <w:t>i., j. Implicaciones en el proyecto, variaciones en el tiempo, coste y alcance que afectan directamente al proyecto.</w:t>
      </w:r>
    </w:p>
    <w:p w14:paraId="40351A5C" w14:textId="29EB45B4" w:rsidR="000375D2" w:rsidRDefault="000C3C30" w:rsidP="000375D2">
      <w:pPr>
        <w:jc w:val="both"/>
        <w:rPr>
          <w:lang w:val="es-ES"/>
        </w:rPr>
      </w:pPr>
      <w:r>
        <w:rPr>
          <w:lang w:val="es-ES"/>
        </w:rPr>
        <w:t>k</w:t>
      </w:r>
      <w:r w:rsidR="000375D2" w:rsidRPr="51C8AED4">
        <w:rPr>
          <w:lang w:val="es-ES"/>
        </w:rPr>
        <w:t>. Valoración de la urgencia del problema y la necesidad de realizar el cambio</w:t>
      </w:r>
    </w:p>
    <w:p w14:paraId="50411124" w14:textId="7533C383" w:rsidR="000375D2" w:rsidRDefault="000C3C30" w:rsidP="000375D2">
      <w:pPr>
        <w:jc w:val="both"/>
        <w:rPr>
          <w:lang w:val="es-ES"/>
        </w:rPr>
      </w:pPr>
      <w:r>
        <w:rPr>
          <w:lang w:val="es-ES"/>
        </w:rPr>
        <w:t>l</w:t>
      </w:r>
      <w:r w:rsidR="000375D2" w:rsidRPr="51C8AED4">
        <w:rPr>
          <w:lang w:val="es-ES"/>
        </w:rPr>
        <w:t>. Trazabilidad hacia adelante. Garantizar que todos los problemas se analizan y pueden seguirse hasta el cambio que generan.</w:t>
      </w:r>
    </w:p>
    <w:p w14:paraId="6B3B641F" w14:textId="77777777" w:rsidR="000375D2" w:rsidRDefault="000375D2" w:rsidP="000375D2">
      <w:pPr>
        <w:jc w:val="both"/>
      </w:pPr>
    </w:p>
    <w:p w14:paraId="607CF57E" w14:textId="77777777" w:rsidR="000375D2" w:rsidRDefault="000375D2" w:rsidP="000375D2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42A07207" w14:textId="486F62DA" w:rsidR="51C8AED4" w:rsidRDefault="51C8AED4" w:rsidP="51C8AED4">
      <w:pPr>
        <w:rPr>
          <w:lang w:val="es-ES"/>
        </w:rPr>
      </w:pPr>
    </w:p>
    <w:p w14:paraId="00EA0544" w14:textId="0A69C6DB" w:rsidR="004137AB" w:rsidRPr="004137AB" w:rsidRDefault="37FBE289" w:rsidP="004137AB">
      <w:pPr>
        <w:pStyle w:val="Ttulo3"/>
        <w:rPr>
          <w:lang w:val="es-ES"/>
        </w:rPr>
      </w:pPr>
      <w:bookmarkStart w:id="20" w:name="_Toc1519641720"/>
      <w:r w:rsidRPr="52E2490C">
        <w:rPr>
          <w:lang w:val="es-ES"/>
        </w:rPr>
        <w:t xml:space="preserve">Plantilla </w:t>
      </w:r>
      <w:r w:rsidR="254B47CD" w:rsidRPr="52E2490C">
        <w:rPr>
          <w:lang w:val="es-ES"/>
        </w:rPr>
        <w:t>Evaluación del cambio</w:t>
      </w:r>
      <w:bookmarkEnd w:id="20"/>
    </w:p>
    <w:p w14:paraId="11D0AA32" w14:textId="77777777" w:rsidR="004137AB" w:rsidRPr="004137AB" w:rsidRDefault="004137AB" w:rsidP="004137AB">
      <w:pPr>
        <w:rPr>
          <w:lang w:val="es-ES"/>
        </w:rPr>
      </w:pPr>
    </w:p>
    <w:tbl>
      <w:tblPr>
        <w:tblW w:w="8631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  <w:gridCol w:w="2962"/>
      </w:tblGrid>
      <w:tr w:rsidR="004137AB" w14:paraId="19AF40F2" w14:textId="77777777" w:rsidTr="618D1EE4">
        <w:trPr>
          <w:trHeight w:val="253"/>
        </w:trPr>
        <w:tc>
          <w:tcPr>
            <w:tcW w:w="5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hideMark/>
          </w:tcPr>
          <w:p w14:paraId="4D25A0E0" w14:textId="77777777" w:rsidR="004137AB" w:rsidRDefault="7D773031" w:rsidP="618D1EE4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618D1EE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Id: (identificación única)</w:t>
            </w: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hideMark/>
          </w:tcPr>
          <w:p w14:paraId="37999328" w14:textId="77777777" w:rsidR="004137AB" w:rsidRDefault="7D773031" w:rsidP="618D1E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18D1EE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Fecha: (control del tiempo)</w:t>
            </w:r>
          </w:p>
        </w:tc>
      </w:tr>
      <w:tr w:rsidR="004137AB" w14:paraId="34AB44DD" w14:textId="77777777" w:rsidTr="618D1EE4">
        <w:trPr>
          <w:trHeight w:val="253"/>
        </w:trPr>
        <w:tc>
          <w:tcPr>
            <w:tcW w:w="5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35B4E77" w14:textId="77777777" w:rsidR="004137AB" w:rsidRDefault="7D773031" w:rsidP="618D1E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18D1EE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Nombre: (nombre de la persona, para identificar el origen)</w:t>
            </w: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0DE212C" w14:textId="77777777" w:rsidR="004137AB" w:rsidRDefault="7D773031" w:rsidP="618D1E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18D1EE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Rol: (rol de la persona)</w:t>
            </w:r>
          </w:p>
        </w:tc>
      </w:tr>
      <w:tr w:rsidR="004137AB" w14:paraId="5114CC2C" w14:textId="77777777" w:rsidTr="618D1EE4">
        <w:trPr>
          <w:trHeight w:val="216"/>
        </w:trPr>
        <w:tc>
          <w:tcPr>
            <w:tcW w:w="5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hideMark/>
          </w:tcPr>
          <w:p w14:paraId="297DAEC0" w14:textId="77777777" w:rsidR="004137AB" w:rsidRDefault="7D773031" w:rsidP="618D1E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18D1EE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Correo eléctronico: (contacto de la persona)</w:t>
            </w: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noWrap/>
            <w:hideMark/>
          </w:tcPr>
          <w:p w14:paraId="55A5B4C5" w14:textId="77777777" w:rsidR="004137AB" w:rsidRDefault="7D773031" w:rsidP="618D1E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18D1EE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Teléfono: (contacto)</w:t>
            </w:r>
          </w:p>
        </w:tc>
      </w:tr>
      <w:tr w:rsidR="004137AB" w14:paraId="0C2C26BE" w14:textId="77777777" w:rsidTr="618D1EE4">
        <w:trPr>
          <w:trHeight w:val="1339"/>
        </w:trPr>
        <w:tc>
          <w:tcPr>
            <w:tcW w:w="8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98F53" w14:textId="77777777" w:rsidR="004137AB" w:rsidRDefault="7D773031" w:rsidP="618D1E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18D1EE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Justificación: (razones por las que se acepta o rechaza la solicitud de cambio, indicando los elementos analizados, importancia, etc.)</w:t>
            </w:r>
          </w:p>
        </w:tc>
      </w:tr>
      <w:tr w:rsidR="004137AB" w14:paraId="7C81D056" w14:textId="77777777" w:rsidTr="618D1EE4">
        <w:trPr>
          <w:trHeight w:val="522"/>
        </w:trPr>
        <w:tc>
          <w:tcPr>
            <w:tcW w:w="5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14D6F45C" w14:textId="77777777" w:rsidR="004137AB" w:rsidRDefault="7D773031" w:rsidP="618D1E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18D1EE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Resolución: (aceptado o rechazado. Según la resolución, la casilla aparece de color verde o rojo)</w:t>
            </w: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noWrap/>
            <w:hideMark/>
          </w:tcPr>
          <w:p w14:paraId="15691CC8" w14:textId="77777777" w:rsidR="004137AB" w:rsidRDefault="7D773031" w:rsidP="618D1E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18D1EE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Referencia: (id del cambio)</w:t>
            </w:r>
          </w:p>
        </w:tc>
      </w:tr>
      <w:tr w:rsidR="004137AB" w14:paraId="131B5518" w14:textId="77777777" w:rsidTr="618D1EE4">
        <w:trPr>
          <w:trHeight w:val="233"/>
        </w:trPr>
        <w:tc>
          <w:tcPr>
            <w:tcW w:w="8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B226F7A" w14:textId="77777777" w:rsidR="004137AB" w:rsidRDefault="004137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Identificación del problema 1/1 (nº página relativo)</w:t>
            </w:r>
          </w:p>
        </w:tc>
      </w:tr>
    </w:tbl>
    <w:p w14:paraId="4F2233E3" w14:textId="77777777" w:rsidR="00167C17" w:rsidRPr="00167C17" w:rsidRDefault="00167C17" w:rsidP="00167C17">
      <w:pPr>
        <w:rPr>
          <w:lang w:val="es-ES"/>
        </w:rPr>
      </w:pPr>
    </w:p>
    <w:p w14:paraId="02CD57D1" w14:textId="77777777" w:rsidR="26CF9B5E" w:rsidRDefault="37FBE289" w:rsidP="51C8AED4">
      <w:pPr>
        <w:pStyle w:val="Ttulo4"/>
        <w:rPr>
          <w:lang w:val="es-ES"/>
        </w:rPr>
      </w:pPr>
      <w:r w:rsidRPr="618D1EE4">
        <w:rPr>
          <w:lang w:val="es-ES"/>
        </w:rPr>
        <w:t>Modelo</w:t>
      </w:r>
    </w:p>
    <w:p w14:paraId="243628DE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a. Fecha: dd/mm/aa (Automática) </w:t>
      </w:r>
    </w:p>
    <w:p w14:paraId="4CCA8991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b. Identificador: IdfPrbl+Número identificación correlativo (Automático) </w:t>
      </w:r>
    </w:p>
    <w:p w14:paraId="110C4D01" w14:textId="4838B5C2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c. Nombre: Nombre de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 </w:t>
      </w:r>
    </w:p>
    <w:p w14:paraId="1FF2E43A" w14:textId="42CF5E30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d. Rol: Nombre del rol que desempeña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problema.</w:t>
      </w:r>
    </w:p>
    <w:p w14:paraId="442A35C6" w14:textId="5C50A9CA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e. Correo electrónico: dirección de correo de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problema.</w:t>
      </w:r>
    </w:p>
    <w:p w14:paraId="225DC952" w14:textId="203BF6E8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f. Teléfono: número de teléfono de la persona que </w:t>
      </w:r>
      <w:r>
        <w:rPr>
          <w:lang w:val="es-ES"/>
        </w:rPr>
        <w:t>evalúa</w:t>
      </w:r>
      <w:r w:rsidRPr="00BC326B">
        <w:rPr>
          <w:lang w:val="es-ES"/>
        </w:rPr>
        <w:t xml:space="preserve"> el problema.</w:t>
      </w:r>
    </w:p>
    <w:p w14:paraId="030100D8" w14:textId="02EDA263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g. </w:t>
      </w:r>
      <w:r>
        <w:rPr>
          <w:lang w:val="es-ES"/>
        </w:rPr>
        <w:t>Justificación</w:t>
      </w:r>
      <w:r w:rsidR="007C5096">
        <w:rPr>
          <w:lang w:val="es-ES"/>
        </w:rPr>
        <w:t xml:space="preserve">: </w:t>
      </w:r>
      <w:r w:rsidR="00AB0269" w:rsidRPr="00AB0269">
        <w:rPr>
          <w:lang w:val="es-ES"/>
        </w:rPr>
        <w:t>razones por las que se acepta o rechaza la solicitud de cambio</w:t>
      </w:r>
      <w:r w:rsidR="00AB0269">
        <w:rPr>
          <w:lang w:val="es-ES"/>
        </w:rPr>
        <w:t>.</w:t>
      </w:r>
      <w:r w:rsidRPr="00BC326B">
        <w:rPr>
          <w:lang w:val="es-ES"/>
        </w:rPr>
        <w:t xml:space="preserve"> Podría tener subcampos: </w:t>
      </w:r>
    </w:p>
    <w:p w14:paraId="588A1ED5" w14:textId="0364076A" w:rsidR="004137AB" w:rsidRPr="00BC326B" w:rsidRDefault="004137AB" w:rsidP="004137AB">
      <w:pPr>
        <w:ind w:left="708"/>
        <w:jc w:val="both"/>
        <w:rPr>
          <w:lang w:val="es-ES"/>
        </w:rPr>
      </w:pPr>
      <w:r>
        <w:rPr>
          <w:lang w:val="es-ES"/>
        </w:rPr>
        <w:t>g.</w:t>
      </w:r>
      <w:r w:rsidRPr="00BC326B">
        <w:rPr>
          <w:lang w:val="es-ES"/>
        </w:rPr>
        <w:t xml:space="preserve">a. </w:t>
      </w:r>
      <w:r w:rsidR="00AB0269">
        <w:rPr>
          <w:lang w:val="es-ES"/>
        </w:rPr>
        <w:t>Elementos analizados</w:t>
      </w:r>
      <w:r w:rsidRPr="00BC326B">
        <w:rPr>
          <w:lang w:val="es-ES"/>
        </w:rPr>
        <w:t xml:space="preserve"> </w:t>
      </w:r>
    </w:p>
    <w:p w14:paraId="45CDAC58" w14:textId="4EA545FA" w:rsidR="004137AB" w:rsidRPr="00BC326B" w:rsidRDefault="004137AB" w:rsidP="004137AB">
      <w:pPr>
        <w:ind w:left="708"/>
        <w:jc w:val="both"/>
        <w:rPr>
          <w:lang w:val="es-ES"/>
        </w:rPr>
      </w:pPr>
      <w:r>
        <w:rPr>
          <w:lang w:val="es-ES"/>
        </w:rPr>
        <w:lastRenderedPageBreak/>
        <w:t>g.</w:t>
      </w:r>
      <w:r w:rsidRPr="00BC326B">
        <w:rPr>
          <w:lang w:val="es-ES"/>
        </w:rPr>
        <w:t xml:space="preserve">b. </w:t>
      </w:r>
      <w:r w:rsidR="00AB0269">
        <w:rPr>
          <w:lang w:val="es-ES"/>
        </w:rPr>
        <w:t>Impacto en el tiempo, coste o alcance del proyecto</w:t>
      </w:r>
      <w:r w:rsidRPr="00BC326B">
        <w:rPr>
          <w:lang w:val="es-ES"/>
        </w:rPr>
        <w:t xml:space="preserve"> </w:t>
      </w:r>
    </w:p>
    <w:p w14:paraId="7E598A13" w14:textId="329C4860" w:rsidR="004137AB" w:rsidRPr="00BC326B" w:rsidRDefault="004137AB" w:rsidP="004137AB">
      <w:pPr>
        <w:ind w:left="708"/>
        <w:jc w:val="both"/>
        <w:rPr>
          <w:lang w:val="es-ES"/>
        </w:rPr>
      </w:pPr>
      <w:r>
        <w:rPr>
          <w:lang w:val="es-ES"/>
        </w:rPr>
        <w:t>g.</w:t>
      </w:r>
      <w:r w:rsidRPr="00BC326B">
        <w:rPr>
          <w:lang w:val="es-ES"/>
        </w:rPr>
        <w:t xml:space="preserve">c. </w:t>
      </w:r>
      <w:r w:rsidR="00514921">
        <w:rPr>
          <w:lang w:val="es-ES"/>
        </w:rPr>
        <w:t>Relevancia</w:t>
      </w:r>
      <w:r w:rsidRPr="00BC326B">
        <w:rPr>
          <w:lang w:val="es-ES"/>
        </w:rPr>
        <w:t xml:space="preserve"> </w:t>
      </w:r>
    </w:p>
    <w:p w14:paraId="4C130080" w14:textId="74B50363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h. </w:t>
      </w:r>
      <w:r w:rsidR="00514921" w:rsidRPr="00514921">
        <w:rPr>
          <w:lang w:val="es-ES"/>
        </w:rPr>
        <w:t xml:space="preserve">Resolución: </w:t>
      </w:r>
      <w:r w:rsidR="00687E35">
        <w:rPr>
          <w:lang w:val="es-ES"/>
        </w:rPr>
        <w:t>se indica se acepta o se rechaza el cambio</w:t>
      </w:r>
      <w:r w:rsidR="00514921" w:rsidRPr="00514921">
        <w:rPr>
          <w:lang w:val="es-ES"/>
        </w:rPr>
        <w:t>. Según la resolución, la casilla aparece de color verde o rojo</w:t>
      </w:r>
      <w:r w:rsidR="00C238CE">
        <w:rPr>
          <w:lang w:val="es-ES"/>
        </w:rPr>
        <w:t>.</w:t>
      </w:r>
    </w:p>
    <w:p w14:paraId="1007033F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 xml:space="preserve">i. Referencia al cambio: Número de identificación del cambio propuesto para resolver el problema (Cubrir en la actividad de análisis del problema. null: sin procesar, -1: No genera cambio) </w:t>
      </w:r>
    </w:p>
    <w:p w14:paraId="78144C12" w14:textId="77777777" w:rsidR="004137AB" w:rsidRPr="00BC326B" w:rsidRDefault="004137AB" w:rsidP="004137AB">
      <w:pPr>
        <w:jc w:val="both"/>
        <w:rPr>
          <w:lang w:val="es-ES"/>
        </w:rPr>
      </w:pPr>
    </w:p>
    <w:p w14:paraId="3DB7339E" w14:textId="77777777" w:rsidR="004137AB" w:rsidRPr="00BC326B" w:rsidRDefault="004137AB" w:rsidP="004137AB">
      <w:pPr>
        <w:jc w:val="both"/>
        <w:rPr>
          <w:lang w:val="es-ES"/>
        </w:rPr>
      </w:pPr>
      <w:r w:rsidRPr="00BC326B">
        <w:rPr>
          <w:lang w:val="es-ES"/>
        </w:rPr>
        <w:t>• Pie de plantilla – Identificador + Nº pág de Nº págs</w:t>
      </w:r>
    </w:p>
    <w:p w14:paraId="785D092E" w14:textId="77777777" w:rsidR="004137AB" w:rsidRPr="004137AB" w:rsidRDefault="004137AB" w:rsidP="004137AB">
      <w:pPr>
        <w:rPr>
          <w:lang w:val="es-ES"/>
        </w:rPr>
      </w:pPr>
    </w:p>
    <w:p w14:paraId="5C639D81" w14:textId="77777777" w:rsidR="26CF9B5E" w:rsidRDefault="37FBE289" w:rsidP="51C8AED4">
      <w:pPr>
        <w:pStyle w:val="Ttulo4"/>
        <w:rPr>
          <w:lang w:val="es-ES"/>
        </w:rPr>
      </w:pPr>
      <w:r w:rsidRPr="618D1EE4">
        <w:rPr>
          <w:lang w:val="es-ES"/>
        </w:rPr>
        <w:t>Justificación de sus campos</w:t>
      </w:r>
    </w:p>
    <w:p w14:paraId="36132A14" w14:textId="77777777" w:rsidR="00C238CE" w:rsidRDefault="00C238CE" w:rsidP="00C238CE">
      <w:pPr>
        <w:jc w:val="both"/>
      </w:pPr>
      <w:r w:rsidRPr="51C8AED4">
        <w:rPr>
          <w:lang w:val="es-ES"/>
        </w:rPr>
        <w:t xml:space="preserve">a. Controlar cuando se pidió (Tiempo de resolución) </w:t>
      </w:r>
    </w:p>
    <w:p w14:paraId="1842059A" w14:textId="77777777" w:rsidR="00C238CE" w:rsidRDefault="00C238CE" w:rsidP="00C238CE">
      <w:pPr>
        <w:jc w:val="both"/>
      </w:pPr>
      <w:r w:rsidRPr="51C8AED4">
        <w:rPr>
          <w:lang w:val="es-ES"/>
        </w:rPr>
        <w:t xml:space="preserve">b. Evitar pérdidas de solicitudes </w:t>
      </w:r>
    </w:p>
    <w:p w14:paraId="37DDB199" w14:textId="77777777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>c., d., e. y f. Origen del problema y contacto para un futuro por si se necesita más información.</w:t>
      </w:r>
    </w:p>
    <w:p w14:paraId="4EF30D74" w14:textId="65377C3E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g. </w:t>
      </w:r>
      <w:r>
        <w:rPr>
          <w:lang w:val="es-ES"/>
        </w:rPr>
        <w:t xml:space="preserve">Justificación de </w:t>
      </w:r>
      <w:r w:rsidR="008642EA">
        <w:rPr>
          <w:lang w:val="es-ES"/>
        </w:rPr>
        <w:t>la decisión tomada</w:t>
      </w:r>
      <w:r w:rsidR="00C842F2">
        <w:rPr>
          <w:lang w:val="es-ES"/>
        </w:rPr>
        <w:t>, informa a los involucrados.</w:t>
      </w:r>
    </w:p>
    <w:p w14:paraId="5D57F0EF" w14:textId="22893D29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h. </w:t>
      </w:r>
      <w:r w:rsidR="00A53EDC">
        <w:rPr>
          <w:lang w:val="es-ES"/>
        </w:rPr>
        <w:t xml:space="preserve">Indica de forma visual </w:t>
      </w:r>
      <w:r w:rsidR="007B5C1A">
        <w:rPr>
          <w:lang w:val="es-ES"/>
        </w:rPr>
        <w:t>la decisión tomada sobre el cambio.</w:t>
      </w:r>
    </w:p>
    <w:p w14:paraId="11C2D9D8" w14:textId="77777777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>i. Trazabilidad hacia adelante. Garantizar que todos los problemas se analizan y pueden seguirse hasta el cambio que generan.</w:t>
      </w:r>
    </w:p>
    <w:p w14:paraId="7B2BDED9" w14:textId="77777777" w:rsidR="00C238CE" w:rsidRDefault="00C238CE" w:rsidP="00C238CE">
      <w:pPr>
        <w:jc w:val="both"/>
      </w:pPr>
    </w:p>
    <w:p w14:paraId="5D11318D" w14:textId="77777777" w:rsidR="00C238CE" w:rsidRDefault="00C238CE" w:rsidP="00C238CE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47BD794D" w14:textId="26862303" w:rsidR="00C238CE" w:rsidRDefault="00C238CE" w:rsidP="618D1EE4">
      <w:pPr>
        <w:rPr>
          <w:lang w:val="es-ES"/>
        </w:rPr>
      </w:pPr>
    </w:p>
    <w:p w14:paraId="49A38540" w14:textId="721F0C5B" w:rsidR="26CF9B5E" w:rsidRDefault="37FBE289" w:rsidP="51C8AED4">
      <w:pPr>
        <w:pStyle w:val="Ttulo3"/>
        <w:rPr>
          <w:lang w:val="es-ES"/>
        </w:rPr>
      </w:pPr>
      <w:bookmarkStart w:id="21" w:name="_Toc1641791734"/>
      <w:r w:rsidRPr="52E2490C">
        <w:rPr>
          <w:lang w:val="es-ES"/>
        </w:rPr>
        <w:t>Plantilla Planificación del cambio.</w:t>
      </w:r>
      <w:bookmarkEnd w:id="21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5"/>
        <w:gridCol w:w="1701"/>
      </w:tblGrid>
      <w:tr w:rsidR="618D1EE4" w14:paraId="3DDC796C" w14:textId="77777777" w:rsidTr="618D1EE4">
        <w:trPr>
          <w:trHeight w:val="375"/>
        </w:trPr>
        <w:tc>
          <w:tcPr>
            <w:tcW w:w="33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6F1EC726" w14:textId="3689567B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Id: (identificación única)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06AB9E4B" w14:textId="1866CD99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Fecha: (control de tiempo)</w:t>
            </w:r>
          </w:p>
        </w:tc>
        <w:tc>
          <w:tcPr>
            <w:tcW w:w="33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2C8AE9DF" w14:textId="2E80412A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Referencia (id del cambio)</w:t>
            </w:r>
          </w:p>
        </w:tc>
      </w:tr>
      <w:tr w:rsidR="618D1EE4" w14:paraId="7702D878" w14:textId="77777777" w:rsidTr="618D1EE4">
        <w:trPr>
          <w:trHeight w:val="360"/>
        </w:trPr>
        <w:tc>
          <w:tcPr>
            <w:tcW w:w="33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7513406" w14:textId="46D444FC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Nombre: (de la persona que construye la planificación)</w:t>
            </w:r>
          </w:p>
        </w:tc>
        <w:tc>
          <w:tcPr>
            <w:tcW w:w="509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2FBBDF3" w14:textId="0FE0FFE9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Correo electrónico: (para contactar con quien la hizo)</w:t>
            </w:r>
          </w:p>
        </w:tc>
      </w:tr>
      <w:tr w:rsidR="618D1EE4" w14:paraId="42D11B10" w14:textId="77777777" w:rsidTr="618D1EE4">
        <w:trPr>
          <w:trHeight w:val="465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D16FD0C" w14:textId="2E0C701E" w:rsidR="618D1EE4" w:rsidRDefault="618D1EE4" w:rsidP="618D1EE4">
            <w:pPr>
              <w:jc w:val="center"/>
            </w:pPr>
          </w:p>
        </w:tc>
        <w:tc>
          <w:tcPr>
            <w:tcW w:w="1698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14:paraId="71305595" w14:textId="418FD100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Tarea (pequeña descripción de tareas para el cambio)</w:t>
            </w:r>
          </w:p>
        </w:tc>
        <w:tc>
          <w:tcPr>
            <w:tcW w:w="1698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14:paraId="4809B2D2" w14:textId="0EEF02FA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Presupuesto (costo estimado en euros)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14:paraId="24D6FF10" w14:textId="77899E8D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Fecha de fin ( plazo estimado)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54C6695" w14:textId="619F513E" w:rsidR="618D1EE4" w:rsidRDefault="618D1EE4" w:rsidP="618D1EE4">
            <w:pPr>
              <w:jc w:val="center"/>
            </w:pPr>
          </w:p>
        </w:tc>
      </w:tr>
      <w:tr w:rsidR="618D1EE4" w14:paraId="4CB993F3" w14:textId="77777777" w:rsidTr="618D1EE4">
        <w:trPr>
          <w:trHeight w:val="225"/>
        </w:trPr>
        <w:tc>
          <w:tcPr>
            <w:tcW w:w="169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F3912AA" w14:textId="14226342" w:rsidR="618D1EE4" w:rsidRDefault="618D1EE4" w:rsidP="618D1EE4">
            <w:pPr>
              <w:jc w:val="center"/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0B085291" w14:textId="61F6707B" w:rsidR="618D1EE4" w:rsidRDefault="618D1EE4" w:rsidP="618D1EE4">
            <w:pPr>
              <w:jc w:val="center"/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23AB635F" w14:textId="31B90243" w:rsidR="618D1EE4" w:rsidRDefault="618D1EE4" w:rsidP="618D1EE4">
            <w:pPr>
              <w:jc w:val="center"/>
            </w:pPr>
          </w:p>
        </w:tc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330A3848" w14:textId="0C936433" w:rsidR="618D1EE4" w:rsidRDefault="618D1EE4" w:rsidP="618D1EE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120EFEE" w14:textId="6AD31622" w:rsidR="618D1EE4" w:rsidRDefault="618D1EE4" w:rsidP="618D1EE4">
            <w:pPr>
              <w:jc w:val="center"/>
            </w:pPr>
          </w:p>
        </w:tc>
      </w:tr>
      <w:tr w:rsidR="618D1EE4" w14:paraId="6EBA39C1" w14:textId="77777777" w:rsidTr="618D1EE4">
        <w:trPr>
          <w:trHeight w:val="225"/>
        </w:trPr>
        <w:tc>
          <w:tcPr>
            <w:tcW w:w="169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2212DAA" w14:textId="4DF69AE8" w:rsidR="618D1EE4" w:rsidRDefault="618D1EE4" w:rsidP="618D1EE4">
            <w:pPr>
              <w:jc w:val="center"/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1C22215E" w14:textId="527D0361" w:rsidR="618D1EE4" w:rsidRDefault="618D1EE4" w:rsidP="618D1EE4">
            <w:pPr>
              <w:jc w:val="center"/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7677E1CA" w14:textId="667F84A2" w:rsidR="618D1EE4" w:rsidRDefault="618D1EE4" w:rsidP="618D1EE4">
            <w:pPr>
              <w:jc w:val="center"/>
            </w:pPr>
          </w:p>
        </w:tc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018A41AF" w14:textId="6A301FB6" w:rsidR="618D1EE4" w:rsidRDefault="618D1EE4" w:rsidP="618D1EE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FB9B55F" w14:textId="54AFAC24" w:rsidR="618D1EE4" w:rsidRDefault="618D1EE4" w:rsidP="618D1EE4">
            <w:pPr>
              <w:jc w:val="center"/>
            </w:pPr>
          </w:p>
        </w:tc>
      </w:tr>
      <w:tr w:rsidR="618D1EE4" w14:paraId="395EEA37" w14:textId="77777777" w:rsidTr="618D1EE4">
        <w:trPr>
          <w:trHeight w:val="210"/>
        </w:trPr>
        <w:tc>
          <w:tcPr>
            <w:tcW w:w="169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DC211C2" w14:textId="7CBA1C92" w:rsidR="618D1EE4" w:rsidRDefault="618D1EE4" w:rsidP="618D1EE4">
            <w:pPr>
              <w:jc w:val="center"/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59DB3D68" w14:textId="299D4FCE" w:rsidR="618D1EE4" w:rsidRDefault="618D1EE4" w:rsidP="618D1EE4">
            <w:pPr>
              <w:jc w:val="center"/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2FB5DCAA" w14:textId="0BB90BEE" w:rsidR="618D1EE4" w:rsidRDefault="618D1EE4" w:rsidP="618D1EE4">
            <w:pPr>
              <w:jc w:val="center"/>
            </w:pPr>
          </w:p>
        </w:tc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215F223B" w14:textId="5CFE1794" w:rsidR="618D1EE4" w:rsidRDefault="618D1EE4" w:rsidP="618D1EE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92F3FC9" w14:textId="7728D69E" w:rsidR="618D1EE4" w:rsidRDefault="618D1EE4" w:rsidP="618D1EE4">
            <w:pPr>
              <w:jc w:val="center"/>
            </w:pPr>
          </w:p>
        </w:tc>
      </w:tr>
      <w:tr w:rsidR="618D1EE4" w14:paraId="1A44C09C" w14:textId="77777777" w:rsidTr="618D1EE4">
        <w:trPr>
          <w:trHeight w:val="210"/>
        </w:trPr>
        <w:tc>
          <w:tcPr>
            <w:tcW w:w="169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0027E25" w14:textId="0F2356D6" w:rsidR="618D1EE4" w:rsidRDefault="618D1EE4" w:rsidP="618D1EE4">
            <w:pPr>
              <w:jc w:val="center"/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50049B6F" w14:textId="41B11CF2" w:rsidR="618D1EE4" w:rsidRDefault="618D1EE4" w:rsidP="618D1EE4">
            <w:pPr>
              <w:jc w:val="center"/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60DAE1F1" w14:textId="36135D1E" w:rsidR="618D1EE4" w:rsidRDefault="618D1EE4" w:rsidP="618D1EE4">
            <w:pPr>
              <w:jc w:val="center"/>
            </w:pPr>
          </w:p>
        </w:tc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14:paraId="29BB1A62" w14:textId="2D4C2D55" w:rsidR="618D1EE4" w:rsidRDefault="618D1EE4" w:rsidP="618D1EE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93A61D0" w14:textId="7AAD7560" w:rsidR="618D1EE4" w:rsidRDefault="618D1EE4" w:rsidP="618D1EE4">
            <w:pPr>
              <w:jc w:val="center"/>
            </w:pPr>
          </w:p>
        </w:tc>
      </w:tr>
      <w:tr w:rsidR="618D1EE4" w14:paraId="30BD2327" w14:textId="77777777" w:rsidTr="618D1EE4">
        <w:trPr>
          <w:trHeight w:val="435"/>
        </w:trPr>
        <w:tc>
          <w:tcPr>
            <w:tcW w:w="509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E50C7DF" w14:textId="3DEF3A75" w:rsidR="618D1EE4" w:rsidRDefault="618D1EE4" w:rsidP="618D1EE4">
            <w:pPr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Planificación del cambio</w:t>
            </w:r>
          </w:p>
        </w:tc>
        <w:tc>
          <w:tcPr>
            <w:tcW w:w="339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3B902F9" w14:textId="57C8FDA2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1/1 (Nº de página relativo)</w:t>
            </w:r>
          </w:p>
        </w:tc>
      </w:tr>
    </w:tbl>
    <w:p w14:paraId="6B17B17F" w14:textId="750D8AF8" w:rsidR="1A9C3246" w:rsidRDefault="1A9C3246" w:rsidP="618D1EE4"/>
    <w:p w14:paraId="449F9456" w14:textId="77777777" w:rsidR="26CF9B5E" w:rsidRDefault="37FBE289" w:rsidP="51C8AED4">
      <w:pPr>
        <w:pStyle w:val="Ttulo4"/>
        <w:rPr>
          <w:lang w:val="es-ES"/>
        </w:rPr>
      </w:pPr>
      <w:r w:rsidRPr="618D1EE4">
        <w:rPr>
          <w:lang w:val="es-ES"/>
        </w:rPr>
        <w:t>Modelo</w:t>
      </w:r>
    </w:p>
    <w:p w14:paraId="77C27228" w14:textId="04EDBC68" w:rsidR="2C5CA2F9" w:rsidRPr="002D433C" w:rsidRDefault="2C5CA2F9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 xml:space="preserve">a. Fecha: dd/mm/aa (Automática) </w:t>
      </w:r>
    </w:p>
    <w:p w14:paraId="71288D70" w14:textId="17D48316" w:rsidR="2C5CA2F9" w:rsidRPr="002D433C" w:rsidRDefault="2C5CA2F9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 xml:space="preserve">b. Identificador: IdfPrbl+Número identificación correlativo (Automático) </w:t>
      </w:r>
    </w:p>
    <w:p w14:paraId="0BD56AA2" w14:textId="029C3528" w:rsidR="6F73EFDC" w:rsidRPr="002D433C" w:rsidRDefault="1A4594F3" w:rsidP="51C8AED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c. Referencia al cambio: Número de identificación del cambio propuesto para resolver el problema </w:t>
      </w:r>
    </w:p>
    <w:p w14:paraId="1C0B16C3" w14:textId="126B47FB" w:rsidR="6F73EFDC" w:rsidRPr="002D433C" w:rsidRDefault="6F73EFDC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>d</w:t>
      </w:r>
      <w:r w:rsidR="2C5CA2F9" w:rsidRPr="002D433C">
        <w:rPr>
          <w:lang w:val="es-ES"/>
        </w:rPr>
        <w:t>. Nombre: Nombre de la persona que hace la planificación.</w:t>
      </w:r>
    </w:p>
    <w:p w14:paraId="1D3FF2A9" w14:textId="6D1A13F2" w:rsidR="05279FBD" w:rsidRPr="002D433C" w:rsidRDefault="41C46CBC" w:rsidP="51C8AED4">
      <w:pPr>
        <w:spacing w:line="259" w:lineRule="auto"/>
        <w:rPr>
          <w:lang w:val="es-ES"/>
        </w:rPr>
      </w:pPr>
      <w:r w:rsidRPr="618D1EE4">
        <w:rPr>
          <w:lang w:val="es-ES"/>
        </w:rPr>
        <w:t>e</w:t>
      </w:r>
      <w:r w:rsidR="06D23B0E" w:rsidRPr="618D1EE4">
        <w:rPr>
          <w:lang w:val="es-ES"/>
        </w:rPr>
        <w:t>. Correo electrónico: dirección de correo de la persona que</w:t>
      </w:r>
      <w:r w:rsidR="16B54F28" w:rsidRPr="618D1EE4">
        <w:rPr>
          <w:lang w:val="es-ES"/>
        </w:rPr>
        <w:t xml:space="preserve"> hace la planificación.</w:t>
      </w:r>
    </w:p>
    <w:p w14:paraId="6F72B90D" w14:textId="739C19E2" w:rsidR="2C5CA2F9" w:rsidRPr="002D433C" w:rsidRDefault="2C5CA2F9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lastRenderedPageBreak/>
        <w:t xml:space="preserve">f. </w:t>
      </w:r>
      <w:r w:rsidR="5B0F5D1B" w:rsidRPr="002D433C">
        <w:rPr>
          <w:lang w:val="es-ES"/>
        </w:rPr>
        <w:t>Tarea</w:t>
      </w:r>
      <w:r w:rsidRPr="002D433C">
        <w:rPr>
          <w:lang w:val="es-ES"/>
        </w:rPr>
        <w:t xml:space="preserve">: </w:t>
      </w:r>
      <w:r w:rsidR="1D40186B" w:rsidRPr="002D433C">
        <w:rPr>
          <w:lang w:val="es-ES"/>
        </w:rPr>
        <w:t>listado de tareas a realizar, pequeña descripción de cada una</w:t>
      </w:r>
      <w:r w:rsidR="2E18D50E" w:rsidRPr="002D433C">
        <w:rPr>
          <w:lang w:val="es-ES"/>
        </w:rPr>
        <w:t>.</w:t>
      </w:r>
    </w:p>
    <w:p w14:paraId="622AC3D1" w14:textId="6C5FC87B" w:rsidR="2C5CA2F9" w:rsidRPr="002D433C" w:rsidRDefault="2C5CA2F9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 xml:space="preserve">g. </w:t>
      </w:r>
      <w:r w:rsidR="0A2D61AC" w:rsidRPr="002D433C">
        <w:rPr>
          <w:lang w:val="es-ES"/>
        </w:rPr>
        <w:t>Pres</w:t>
      </w:r>
      <w:r w:rsidR="716702B2" w:rsidRPr="002D433C">
        <w:rPr>
          <w:lang w:val="es-ES"/>
        </w:rPr>
        <w:t>u</w:t>
      </w:r>
      <w:r w:rsidR="0A2D61AC" w:rsidRPr="002D433C">
        <w:rPr>
          <w:lang w:val="es-ES"/>
        </w:rPr>
        <w:t>puesto: costo estimado aproximadamente de cada tarea.</w:t>
      </w:r>
    </w:p>
    <w:p w14:paraId="7BA2E361" w14:textId="27082105" w:rsidR="7906B4E5" w:rsidRPr="002D433C" w:rsidRDefault="7906B4E5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>h</w:t>
      </w:r>
      <w:r w:rsidR="2C5CA2F9" w:rsidRPr="002D433C">
        <w:rPr>
          <w:lang w:val="es-ES"/>
        </w:rPr>
        <w:t xml:space="preserve">. </w:t>
      </w:r>
      <w:r w:rsidR="40C86618" w:rsidRPr="002D433C">
        <w:rPr>
          <w:lang w:val="es-ES"/>
        </w:rPr>
        <w:t>Fecha de fi</w:t>
      </w:r>
      <w:r w:rsidR="2C5CA2F9" w:rsidRPr="002D433C">
        <w:rPr>
          <w:lang w:val="es-ES"/>
        </w:rPr>
        <w:t xml:space="preserve">n: </w:t>
      </w:r>
      <w:r w:rsidR="64C8BB57" w:rsidRPr="002D433C">
        <w:rPr>
          <w:lang w:val="es-ES"/>
        </w:rPr>
        <w:t>plazo en el que se estima que cada tarea debe estar terminada.</w:t>
      </w:r>
    </w:p>
    <w:p w14:paraId="74A7C324" w14:textId="0CE04F4F" w:rsidR="51C8AED4" w:rsidRPr="002D433C" w:rsidRDefault="51C8AED4" w:rsidP="51C8AED4">
      <w:pPr>
        <w:spacing w:line="259" w:lineRule="auto"/>
        <w:rPr>
          <w:lang w:val="es-ES"/>
        </w:rPr>
      </w:pPr>
    </w:p>
    <w:p w14:paraId="76597F72" w14:textId="1FA809C9" w:rsidR="51C8AED4" w:rsidRDefault="06D23B0E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>• Pie de plantilla – Identificador + Nº pág de Nº págs</w:t>
      </w:r>
    </w:p>
    <w:p w14:paraId="397F28BE" w14:textId="77777777" w:rsidR="26CF9B5E" w:rsidRDefault="37FBE289" w:rsidP="51C8AED4">
      <w:pPr>
        <w:pStyle w:val="Ttulo4"/>
        <w:rPr>
          <w:lang w:val="es-ES"/>
        </w:rPr>
      </w:pPr>
      <w:r w:rsidRPr="618D1EE4">
        <w:rPr>
          <w:lang w:val="es-ES"/>
        </w:rPr>
        <w:t>Justificación de sus campos</w:t>
      </w:r>
    </w:p>
    <w:p w14:paraId="118E3726" w14:textId="26EE8ADA" w:rsidR="70EB1CCA" w:rsidRPr="002D433C" w:rsidRDefault="70EB1CCA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>a. Controlar cuando se realizó (tiempo de implementación desde que se planificó)</w:t>
      </w:r>
    </w:p>
    <w:p w14:paraId="0AF018DF" w14:textId="4A2925BC" w:rsidR="70EB1CCA" w:rsidRPr="002D433C" w:rsidRDefault="70EB1CCA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>b. Organizar las planificaciones para distintos camb</w:t>
      </w:r>
      <w:r w:rsidR="16FE0CB0" w:rsidRPr="002D433C">
        <w:rPr>
          <w:lang w:val="es-ES"/>
        </w:rPr>
        <w:t>ios y evitar que se pierdan</w:t>
      </w:r>
    </w:p>
    <w:p w14:paraId="00DACA2E" w14:textId="3DF85CA7" w:rsidR="70EB1CCA" w:rsidRPr="002D433C" w:rsidRDefault="70EB1CCA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 xml:space="preserve">c. </w:t>
      </w:r>
      <w:r w:rsidR="029979EF" w:rsidRPr="002D433C">
        <w:rPr>
          <w:lang w:val="es-ES"/>
        </w:rPr>
        <w:t xml:space="preserve">Trazabilidad hacia adelante.  </w:t>
      </w:r>
      <w:r w:rsidR="237273A2" w:rsidRPr="002D433C">
        <w:rPr>
          <w:lang w:val="es-ES"/>
        </w:rPr>
        <w:t>Garantizar que las planificaciones puedan seguirse hasta la implementación del cambio que planifican.</w:t>
      </w:r>
    </w:p>
    <w:p w14:paraId="0E82F391" w14:textId="6E2BBC55" w:rsidR="70EB1CCA" w:rsidRPr="002D433C" w:rsidRDefault="70EB1CCA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 xml:space="preserve">d. </w:t>
      </w:r>
      <w:r w:rsidR="0C88CC71" w:rsidRPr="002D433C">
        <w:rPr>
          <w:lang w:val="es-ES"/>
        </w:rPr>
        <w:t>Origen y responsabilidad de la planificación</w:t>
      </w:r>
    </w:p>
    <w:p w14:paraId="1DF5FE17" w14:textId="005D896F" w:rsidR="70EB1CCA" w:rsidRPr="002D433C" w:rsidRDefault="70EB1CCA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 xml:space="preserve">e. </w:t>
      </w:r>
      <w:r w:rsidR="40AF222B" w:rsidRPr="002D433C">
        <w:rPr>
          <w:lang w:val="es-ES"/>
        </w:rPr>
        <w:t>Origen de la planificación, sirve de contacto por si surgen dudas al ver la planificación.</w:t>
      </w:r>
    </w:p>
    <w:p w14:paraId="2AAF7972" w14:textId="655158E9" w:rsidR="70EB1CCA" w:rsidRPr="002D433C" w:rsidRDefault="70EB1CCA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>f.</w:t>
      </w:r>
      <w:r w:rsidR="2C4A8F6A" w:rsidRPr="002D433C">
        <w:rPr>
          <w:lang w:val="es-ES"/>
        </w:rPr>
        <w:t>, g., h: información necesaria para la planificación de la implementación</w:t>
      </w:r>
    </w:p>
    <w:p w14:paraId="27F069E7" w14:textId="72F7D43C" w:rsidR="70EB1CCA" w:rsidRPr="002D433C" w:rsidRDefault="460E5188" w:rsidP="51C8AED4">
      <w:pPr>
        <w:rPr>
          <w:lang w:val="es-ES"/>
        </w:rPr>
      </w:pPr>
      <w:r w:rsidRPr="618D1EE4">
        <w:rPr>
          <w:lang w:val="es-ES"/>
        </w:rPr>
        <w:t xml:space="preserve">• Pie de plantilla – </w:t>
      </w:r>
      <w:r w:rsidR="220612BF" w:rsidRPr="618D1EE4">
        <w:rPr>
          <w:lang w:val="es-ES"/>
        </w:rPr>
        <w:t>Permite el rastreo de hojas sueltas e identificar pérdidas.</w:t>
      </w:r>
    </w:p>
    <w:p w14:paraId="440BD4E7" w14:textId="60EC7A02" w:rsidR="51C8AED4" w:rsidRDefault="7BE82397" w:rsidP="618D1EE4">
      <w:pPr>
        <w:pStyle w:val="Ttulo3"/>
        <w:rPr>
          <w:lang w:val="es-ES"/>
        </w:rPr>
      </w:pPr>
      <w:bookmarkStart w:id="22" w:name="_Toc1905103096"/>
      <w:r w:rsidRPr="52E2490C">
        <w:rPr>
          <w:lang w:val="es-ES"/>
        </w:rPr>
        <w:t>Plantilla Implementación del cambio</w:t>
      </w:r>
      <w:bookmarkEnd w:id="22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342"/>
        <w:gridCol w:w="2464"/>
        <w:gridCol w:w="1615"/>
        <w:gridCol w:w="3023"/>
        <w:gridCol w:w="50"/>
      </w:tblGrid>
      <w:tr w:rsidR="618D1EE4" w14:paraId="3810708C" w14:textId="77777777" w:rsidTr="618D1EE4">
        <w:trPr>
          <w:trHeight w:val="300"/>
        </w:trPr>
        <w:tc>
          <w:tcPr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A0AF036" w14:textId="0F6EC869" w:rsidR="618D1EE4" w:rsidRDefault="618D1EE4" w:rsidP="618D1EE4"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Id: (ident</w:t>
            </w:r>
            <w:r w:rsidR="795B11DF"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if.</w:t>
            </w: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única)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868D890" w14:textId="3BD6AD0D" w:rsidR="618D1EE4" w:rsidRDefault="618D1EE4"/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FCD5697" w14:textId="3F5169E3" w:rsidR="618D1EE4" w:rsidRDefault="618D1EE4" w:rsidP="618D1EE4"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Fecha: (control de tiempo)</w:t>
            </w:r>
          </w:p>
        </w:tc>
        <w:tc>
          <w:tcPr>
            <w:tcW w:w="30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E10B594" w14:textId="117369EB" w:rsidR="618D1EE4" w:rsidRDefault="618D1EE4" w:rsidP="618D1EE4">
            <w:pPr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Referencia (id del cambio)</w:t>
            </w:r>
          </w:p>
        </w:tc>
      </w:tr>
      <w:tr w:rsidR="618D1EE4" w14:paraId="01CF790B" w14:textId="77777777" w:rsidTr="618D1EE4">
        <w:trPr>
          <w:trHeight w:val="300"/>
        </w:trPr>
        <w:tc>
          <w:tcPr>
            <w:tcW w:w="38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14C67D" w14:textId="1E48CD58" w:rsidR="618D1EE4" w:rsidRDefault="618D1EE4" w:rsidP="618D1EE4">
            <w:pPr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Nombre: (director del equipo de desarrollo)</w:t>
            </w:r>
          </w:p>
        </w:tc>
        <w:tc>
          <w:tcPr>
            <w:tcW w:w="46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BEEA08" w14:textId="200346E6" w:rsidR="618D1EE4" w:rsidRDefault="618D1EE4" w:rsidP="618D1EE4">
            <w:pPr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Correo electrónico: (contacto del responsable)</w:t>
            </w:r>
          </w:p>
        </w:tc>
      </w:tr>
      <w:tr w:rsidR="618D1EE4" w14:paraId="6F1190AD" w14:textId="77777777" w:rsidTr="618D1EE4">
        <w:trPr>
          <w:trHeight w:val="300"/>
        </w:trPr>
        <w:tc>
          <w:tcPr>
            <w:tcW w:w="1342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78272B" w14:textId="397F1925" w:rsidR="618D1EE4" w:rsidRDefault="618D1EE4"/>
        </w:tc>
        <w:tc>
          <w:tcPr>
            <w:tcW w:w="2464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14:paraId="4F990FA7" w14:textId="7227F1FE" w:rsidR="618D1EE4" w:rsidRDefault="618D1EE4" w:rsidP="618D1EE4"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Tarea (nombres de la anterior actividad)</w:t>
            </w:r>
          </w:p>
        </w:tc>
        <w:tc>
          <w:tcPr>
            <w:tcW w:w="161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14:paraId="4C0BB168" w14:textId="4D0C816E" w:rsidR="618D1EE4" w:rsidRDefault="618D1EE4" w:rsidP="618D1EE4"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Duración (fecha inicio y fin)</w:t>
            </w:r>
          </w:p>
        </w:tc>
        <w:tc>
          <w:tcPr>
            <w:tcW w:w="302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14:paraId="325D64C9" w14:textId="5C353487" w:rsidR="618D1EE4" w:rsidRDefault="618D1EE4" w:rsidP="618D1EE4"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Comentarios (imprevistos o detalles no considerados)</w:t>
            </w:r>
          </w:p>
        </w:tc>
        <w:tc>
          <w:tcPr>
            <w:tcW w:w="4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02D4A6" w14:textId="03FE24BA" w:rsidR="618D1EE4" w:rsidRDefault="618D1EE4"/>
        </w:tc>
      </w:tr>
      <w:tr w:rsidR="618D1EE4" w14:paraId="38BF65AD" w14:textId="77777777" w:rsidTr="618D1EE4">
        <w:trPr>
          <w:trHeight w:val="240"/>
        </w:trPr>
        <w:tc>
          <w:tcPr>
            <w:tcW w:w="134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FF8CE4" w14:textId="1DE883D8" w:rsidR="618D1EE4" w:rsidRDefault="618D1EE4"/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095A8C7" w14:textId="6AF88F29" w:rsidR="618D1EE4" w:rsidRDefault="618D1EE4"/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6ACB8FB" w14:textId="082DBB40" w:rsidR="618D1EE4" w:rsidRDefault="618D1EE4"/>
        </w:tc>
        <w:tc>
          <w:tcPr>
            <w:tcW w:w="3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7336C37" w14:textId="2E014B7B" w:rsidR="618D1EE4" w:rsidRDefault="618D1EE4"/>
        </w:tc>
        <w:tc>
          <w:tcPr>
            <w:tcW w:w="4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B2C697" w14:textId="3287B4AF" w:rsidR="618D1EE4" w:rsidRDefault="618D1EE4"/>
        </w:tc>
      </w:tr>
      <w:tr w:rsidR="618D1EE4" w14:paraId="3C90BAD7" w14:textId="77777777" w:rsidTr="618D1EE4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DE6399" w14:textId="02D832FA" w:rsidR="618D1EE4" w:rsidRDefault="618D1EE4"/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C824969" w14:textId="1C3B4C56" w:rsidR="618D1EE4" w:rsidRDefault="618D1EE4"/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8B7B3F8" w14:textId="0FB37EDF" w:rsidR="618D1EE4" w:rsidRDefault="618D1EE4"/>
        </w:tc>
        <w:tc>
          <w:tcPr>
            <w:tcW w:w="3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16BE940" w14:textId="7A2FBDD4" w:rsidR="618D1EE4" w:rsidRDefault="618D1EE4"/>
        </w:tc>
        <w:tc>
          <w:tcPr>
            <w:tcW w:w="4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B2745E" w14:textId="78CE6E5B" w:rsidR="618D1EE4" w:rsidRDefault="618D1EE4"/>
        </w:tc>
      </w:tr>
      <w:tr w:rsidR="618D1EE4" w14:paraId="6E32CDD4" w14:textId="77777777" w:rsidTr="618D1EE4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BEBFC3" w14:textId="18C3CF04" w:rsidR="618D1EE4" w:rsidRDefault="618D1EE4"/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947C47E" w14:textId="24E76006" w:rsidR="618D1EE4" w:rsidRDefault="618D1EE4"/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4C7BC65" w14:textId="744A1877" w:rsidR="618D1EE4" w:rsidRDefault="618D1EE4"/>
        </w:tc>
        <w:tc>
          <w:tcPr>
            <w:tcW w:w="3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AC62129" w14:textId="3C103DBA" w:rsidR="618D1EE4" w:rsidRDefault="618D1EE4"/>
        </w:tc>
        <w:tc>
          <w:tcPr>
            <w:tcW w:w="4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166727" w14:textId="2B8D7E09" w:rsidR="618D1EE4" w:rsidRDefault="618D1EE4"/>
        </w:tc>
      </w:tr>
      <w:tr w:rsidR="618D1EE4" w14:paraId="6B2A0173" w14:textId="77777777" w:rsidTr="618D1EE4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081DE9" w14:textId="3B1A7DCA" w:rsidR="618D1EE4" w:rsidRDefault="618D1EE4"/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8EE7ECB" w14:textId="33242ADB" w:rsidR="618D1EE4" w:rsidRDefault="618D1EE4"/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A73C0A0" w14:textId="23A947BF" w:rsidR="618D1EE4" w:rsidRDefault="618D1EE4"/>
        </w:tc>
        <w:tc>
          <w:tcPr>
            <w:tcW w:w="3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6ACC694" w14:textId="1361EBF2" w:rsidR="618D1EE4" w:rsidRDefault="618D1EE4"/>
        </w:tc>
        <w:tc>
          <w:tcPr>
            <w:tcW w:w="4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ABC6FF" w14:textId="4EBA6B44" w:rsidR="618D1EE4" w:rsidRDefault="618D1EE4"/>
        </w:tc>
      </w:tr>
      <w:tr w:rsidR="618D1EE4" w14:paraId="7CD7CDF3" w14:textId="77777777" w:rsidTr="618D1EE4">
        <w:trPr>
          <w:trHeight w:val="300"/>
        </w:trPr>
        <w:tc>
          <w:tcPr>
            <w:tcW w:w="542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58CA0F" w14:textId="29B84CA7" w:rsidR="618D1EE4" w:rsidRDefault="618D1EE4" w:rsidP="618D1EE4">
            <w:pPr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Implementación del cambio</w:t>
            </w:r>
          </w:p>
        </w:tc>
        <w:tc>
          <w:tcPr>
            <w:tcW w:w="306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8C5105" w14:textId="5379EB0D" w:rsidR="618D1EE4" w:rsidRDefault="618D1EE4" w:rsidP="618D1EE4">
            <w:pPr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1/1 (Nº de página relativo)</w:t>
            </w:r>
          </w:p>
        </w:tc>
      </w:tr>
    </w:tbl>
    <w:p w14:paraId="189D1148" w14:textId="3BDEDB13" w:rsidR="51C8AED4" w:rsidRDefault="51C8AED4" w:rsidP="618D1EE4">
      <w:pPr>
        <w:rPr>
          <w:lang w:val="es-ES"/>
        </w:rPr>
      </w:pPr>
    </w:p>
    <w:p w14:paraId="3F987671" w14:textId="77777777" w:rsidR="51C8AED4" w:rsidRDefault="7BE82397" w:rsidP="618D1EE4">
      <w:pPr>
        <w:pStyle w:val="Ttulo4"/>
        <w:rPr>
          <w:lang w:val="es-ES"/>
        </w:rPr>
      </w:pPr>
      <w:r w:rsidRPr="618D1EE4">
        <w:rPr>
          <w:lang w:val="es-ES"/>
        </w:rPr>
        <w:t>Modelo</w:t>
      </w:r>
    </w:p>
    <w:p w14:paraId="27BE2242" w14:textId="04EDBC68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a. Fecha: dd/mm/aa (Automática) </w:t>
      </w:r>
    </w:p>
    <w:p w14:paraId="0C214A10" w14:textId="17D48316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b. Identificador: IdfPrbl+Número identificación correlativo (Automático) </w:t>
      </w:r>
    </w:p>
    <w:p w14:paraId="38CEE968" w14:textId="708D0787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>c. Referencia al cambio: Número de identificación del cambio propuesto para resolver el problema (Cubrir en la actividad de análisis del problema. null: sin procesar, -1: No genera cambio)</w:t>
      </w:r>
    </w:p>
    <w:p w14:paraId="7D61D502" w14:textId="48B84F33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>d. Nombre: Nombre de</w:t>
      </w:r>
      <w:r w:rsidR="726DA84C" w:rsidRPr="618D1EE4">
        <w:rPr>
          <w:lang w:val="es-ES"/>
        </w:rPr>
        <w:t>l director del equipo de desarrollo</w:t>
      </w:r>
      <w:r w:rsidRPr="618D1EE4">
        <w:rPr>
          <w:lang w:val="es-ES"/>
        </w:rPr>
        <w:t>.</w:t>
      </w:r>
    </w:p>
    <w:p w14:paraId="63007DB0" w14:textId="1A16F702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e. Correo electrónico: </w:t>
      </w:r>
      <w:r w:rsidR="53CAC625" w:rsidRPr="618D1EE4">
        <w:rPr>
          <w:lang w:val="es-ES"/>
        </w:rPr>
        <w:t>D</w:t>
      </w:r>
      <w:r w:rsidRPr="618D1EE4">
        <w:rPr>
          <w:lang w:val="es-ES"/>
        </w:rPr>
        <w:t>irección de correo de</w:t>
      </w:r>
      <w:r w:rsidR="397BCDCA" w:rsidRPr="618D1EE4">
        <w:rPr>
          <w:lang w:val="es-ES"/>
        </w:rPr>
        <w:t>l director</w:t>
      </w:r>
      <w:r w:rsidRPr="618D1EE4">
        <w:rPr>
          <w:lang w:val="es-ES"/>
        </w:rPr>
        <w:t>.</w:t>
      </w:r>
    </w:p>
    <w:p w14:paraId="2E964A05" w14:textId="622B7966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f. Tarea: </w:t>
      </w:r>
      <w:r w:rsidR="33996988" w:rsidRPr="618D1EE4">
        <w:rPr>
          <w:lang w:val="es-ES"/>
        </w:rPr>
        <w:t>N</w:t>
      </w:r>
      <w:r w:rsidR="1214D23F" w:rsidRPr="618D1EE4">
        <w:rPr>
          <w:lang w:val="es-ES"/>
        </w:rPr>
        <w:t>ombres de las tareas planificadas en la actividad anterior</w:t>
      </w:r>
      <w:r w:rsidRPr="618D1EE4">
        <w:rPr>
          <w:lang w:val="es-ES"/>
        </w:rPr>
        <w:t>.</w:t>
      </w:r>
    </w:p>
    <w:p w14:paraId="3AD481B4" w14:textId="4F735156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g. </w:t>
      </w:r>
      <w:r w:rsidR="2D39244C" w:rsidRPr="618D1EE4">
        <w:rPr>
          <w:lang w:val="es-ES"/>
        </w:rPr>
        <w:t>Duración</w:t>
      </w:r>
      <w:r w:rsidRPr="618D1EE4">
        <w:rPr>
          <w:lang w:val="es-ES"/>
        </w:rPr>
        <w:t xml:space="preserve">: </w:t>
      </w:r>
      <w:r w:rsidR="160C17D1" w:rsidRPr="618D1EE4">
        <w:rPr>
          <w:lang w:val="es-ES"/>
        </w:rPr>
        <w:t>Fechas de inicio y finalización de cada tarea</w:t>
      </w:r>
      <w:r w:rsidRPr="618D1EE4">
        <w:rPr>
          <w:lang w:val="es-ES"/>
        </w:rPr>
        <w:t>.</w:t>
      </w:r>
    </w:p>
    <w:p w14:paraId="2D03D974" w14:textId="73A53792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h. </w:t>
      </w:r>
      <w:r w:rsidR="677B1784" w:rsidRPr="618D1EE4">
        <w:rPr>
          <w:lang w:val="es-ES"/>
        </w:rPr>
        <w:t>Comentarios: Consideraciones acerca del proceso de implementación y cómo se ha llevado a cabo. Posibles imprevistos, dificultades, recortes en funcionalidades, etc.</w:t>
      </w:r>
    </w:p>
    <w:p w14:paraId="1A86FAEF" w14:textId="0CE04F4F" w:rsidR="51C8AED4" w:rsidRDefault="51C8AED4" w:rsidP="618D1EE4">
      <w:pPr>
        <w:spacing w:line="259" w:lineRule="auto"/>
        <w:rPr>
          <w:lang w:val="es-ES"/>
        </w:rPr>
      </w:pPr>
    </w:p>
    <w:p w14:paraId="7E59F458" w14:textId="6A2C1666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>• Pie de plantilla – Identificador + Nº pág de Nº págs</w:t>
      </w:r>
    </w:p>
    <w:p w14:paraId="76F3B4C9" w14:textId="77777777" w:rsidR="51C8AED4" w:rsidRDefault="7BE82397" w:rsidP="618D1EE4">
      <w:pPr>
        <w:pStyle w:val="Ttulo4"/>
        <w:rPr>
          <w:lang w:val="es-ES"/>
        </w:rPr>
      </w:pPr>
      <w:r w:rsidRPr="618D1EE4">
        <w:rPr>
          <w:lang w:val="es-ES"/>
        </w:rPr>
        <w:lastRenderedPageBreak/>
        <w:t>Justificación de sus campos</w:t>
      </w:r>
    </w:p>
    <w:p w14:paraId="15650F41" w14:textId="16721E32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a. </w:t>
      </w:r>
      <w:r w:rsidR="27E500AD" w:rsidRPr="618D1EE4">
        <w:rPr>
          <w:lang w:val="es-ES"/>
        </w:rPr>
        <w:t>Medir el tiempo de implementación</w:t>
      </w:r>
    </w:p>
    <w:p w14:paraId="0D1C8793" w14:textId="4A2925BC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>b. Organizar las planificaciones para distintos cambios y evitar que se pierdan</w:t>
      </w:r>
    </w:p>
    <w:p w14:paraId="1B039834" w14:textId="0FB6EB28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c. Trazabilidad hacia adelante.  </w:t>
      </w:r>
      <w:r w:rsidR="041012D3" w:rsidRPr="618D1EE4">
        <w:rPr>
          <w:lang w:val="es-ES"/>
        </w:rPr>
        <w:t>Posibilidad de referirse a los cambios en la revisión.</w:t>
      </w:r>
    </w:p>
    <w:p w14:paraId="014B0627" w14:textId="0B7A6BE5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d. Origen y responsabilidad de la </w:t>
      </w:r>
      <w:r w:rsidR="2D2AF590" w:rsidRPr="618D1EE4">
        <w:rPr>
          <w:lang w:val="es-ES"/>
        </w:rPr>
        <w:t>implementación</w:t>
      </w:r>
      <w:r w:rsidR="5B785834" w:rsidRPr="618D1EE4">
        <w:rPr>
          <w:lang w:val="es-ES"/>
        </w:rPr>
        <w:t>.</w:t>
      </w:r>
    </w:p>
    <w:p w14:paraId="5339A725" w14:textId="2D2E0DA4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e. </w:t>
      </w:r>
      <w:r w:rsidR="0A1A1D77" w:rsidRPr="618D1EE4">
        <w:rPr>
          <w:lang w:val="es-ES"/>
        </w:rPr>
        <w:t>Contacto</w:t>
      </w:r>
      <w:r w:rsidRPr="618D1EE4">
        <w:rPr>
          <w:lang w:val="es-ES"/>
        </w:rPr>
        <w:t>.</w:t>
      </w:r>
    </w:p>
    <w:p w14:paraId="2E7B8493" w14:textId="3C478229" w:rsidR="51C8AED4" w:rsidRDefault="7BE82397" w:rsidP="618D1EE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f., g., h: </w:t>
      </w:r>
      <w:r w:rsidR="1565CE3F" w:rsidRPr="618D1EE4">
        <w:rPr>
          <w:lang w:val="es-ES"/>
        </w:rPr>
        <w:t>Detalles sobre la implementación.</w:t>
      </w:r>
    </w:p>
    <w:p w14:paraId="1594973F" w14:textId="72F7D43C" w:rsidR="51C8AED4" w:rsidRDefault="7BE82397" w:rsidP="618D1EE4">
      <w:pPr>
        <w:rPr>
          <w:lang w:val="es-ES"/>
        </w:rPr>
      </w:pPr>
      <w:r w:rsidRPr="618D1EE4">
        <w:rPr>
          <w:lang w:val="es-ES"/>
        </w:rPr>
        <w:t>• Pie de plantilla – Permite el rastreo de hojas sueltas e identificar pérdidas.</w:t>
      </w:r>
    </w:p>
    <w:p w14:paraId="07CE6350" w14:textId="7B8472DD" w:rsidR="51C8AED4" w:rsidRDefault="51C8AED4" w:rsidP="618D1EE4">
      <w:pPr>
        <w:rPr>
          <w:lang w:val="es-ES"/>
        </w:rPr>
      </w:pPr>
    </w:p>
    <w:p w14:paraId="1850DF73" w14:textId="313889E0" w:rsidR="1090CE78" w:rsidRDefault="5E175EA7" w:rsidP="618D1EE4">
      <w:pPr>
        <w:pStyle w:val="Ttulo3"/>
        <w:rPr>
          <w:lang w:val="es-ES"/>
        </w:rPr>
      </w:pPr>
      <w:bookmarkStart w:id="23" w:name="_Toc684472572"/>
      <w:r w:rsidRPr="52E2490C">
        <w:rPr>
          <w:lang w:val="es-ES"/>
        </w:rPr>
        <w:t>Plantilla Revisión del cambio</w:t>
      </w:r>
      <w:bookmarkEnd w:id="23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959"/>
        <w:gridCol w:w="3531"/>
      </w:tblGrid>
      <w:tr w:rsidR="618D1EE4" w14:paraId="57125BBA" w14:textId="77777777" w:rsidTr="618D1EE4">
        <w:trPr>
          <w:trHeight w:val="300"/>
        </w:trPr>
        <w:tc>
          <w:tcPr>
            <w:tcW w:w="4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7906527" w14:textId="3FA755B6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Id: (identificación única)</w:t>
            </w:r>
          </w:p>
        </w:tc>
        <w:tc>
          <w:tcPr>
            <w:tcW w:w="3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17561E1" w14:textId="24D7BBE7" w:rsidR="618D1EE4" w:rsidRDefault="618D1EE4" w:rsidP="618D1EE4">
            <w:pPr>
              <w:ind w:left="-20" w:right="-20"/>
              <w:jc w:val="right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Fecha: (de revisión de los documentos y los elementos)</w:t>
            </w:r>
          </w:p>
        </w:tc>
      </w:tr>
      <w:tr w:rsidR="618D1EE4" w14:paraId="61C814C5" w14:textId="77777777" w:rsidTr="618D1EE4">
        <w:trPr>
          <w:trHeight w:val="300"/>
        </w:trPr>
        <w:tc>
          <w:tcPr>
            <w:tcW w:w="4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2595EC" w14:textId="646EAB99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Nombre: (nombre de la persona responsable de la revisión de un elemento)</w:t>
            </w:r>
          </w:p>
        </w:tc>
        <w:tc>
          <w:tcPr>
            <w:tcW w:w="3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02E89D" w14:textId="623B2959" w:rsidR="618D1EE4" w:rsidRDefault="618D1EE4" w:rsidP="618D1EE4">
            <w:pPr>
              <w:ind w:left="-20" w:right="-20"/>
              <w:jc w:val="right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Rol: (rol de la persona)</w:t>
            </w:r>
          </w:p>
        </w:tc>
      </w:tr>
      <w:tr w:rsidR="618D1EE4" w14:paraId="645B7CA5" w14:textId="77777777" w:rsidTr="618D1EE4">
        <w:trPr>
          <w:trHeight w:val="300"/>
        </w:trPr>
        <w:tc>
          <w:tcPr>
            <w:tcW w:w="4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EA5136" w14:textId="3E1AA283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Correo eléctronico: (contacto de la persona)</w:t>
            </w:r>
          </w:p>
        </w:tc>
        <w:tc>
          <w:tcPr>
            <w:tcW w:w="3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F0B841" w14:textId="3FF21E5E" w:rsidR="618D1EE4" w:rsidRDefault="618D1EE4" w:rsidP="618D1EE4">
            <w:pPr>
              <w:ind w:left="-20" w:right="-20"/>
              <w:jc w:val="right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Teléfono: (contacto)</w:t>
            </w:r>
          </w:p>
        </w:tc>
      </w:tr>
      <w:tr w:rsidR="618D1EE4" w14:paraId="0539FE02" w14:textId="77777777" w:rsidTr="618D1EE4">
        <w:trPr>
          <w:trHeight w:val="300"/>
        </w:trPr>
        <w:tc>
          <w:tcPr>
            <w:tcW w:w="84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5542DC0" w14:textId="2B850A4C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Comentarios: (comentarios sobre posibles defectos de los cambios implementados)</w:t>
            </w:r>
          </w:p>
        </w:tc>
      </w:tr>
      <w:tr w:rsidR="618D1EE4" w14:paraId="0DEB34D9" w14:textId="77777777" w:rsidTr="618D1EE4">
        <w:trPr>
          <w:trHeight w:val="300"/>
        </w:trPr>
        <w:tc>
          <w:tcPr>
            <w:tcW w:w="4959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C8349CE" w14:textId="5F5AAC61" w:rsidR="618D1EE4" w:rsidRDefault="618D1EE4" w:rsidP="618D1EE4">
            <w:pPr>
              <w:ind w:left="-20" w:right="-20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Elementos: (todo elemento que ha sido revisado)</w:t>
            </w:r>
          </w:p>
        </w:tc>
        <w:tc>
          <w:tcPr>
            <w:tcW w:w="3531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3A4EAED" w14:textId="6C6863B5" w:rsidR="618D1EE4" w:rsidRDefault="618D1EE4" w:rsidP="618D1EE4">
            <w:pPr>
              <w:ind w:left="-20" w:right="-20"/>
              <w:jc w:val="right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Referencia: (identificadores de los elementos)</w:t>
            </w:r>
          </w:p>
        </w:tc>
      </w:tr>
      <w:tr w:rsidR="618D1EE4" w14:paraId="69B0F6C2" w14:textId="77777777" w:rsidTr="618D1EE4">
        <w:trPr>
          <w:trHeight w:val="300"/>
        </w:trPr>
        <w:tc>
          <w:tcPr>
            <w:tcW w:w="8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3E0810" w14:textId="4F7B9342" w:rsidR="618D1EE4" w:rsidRDefault="618D1EE4" w:rsidP="618D1EE4">
            <w:pPr>
              <w:ind w:left="-20" w:right="-20"/>
              <w:jc w:val="center"/>
            </w:pPr>
            <w:r w:rsidRPr="618D1EE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1/1 (Nº de página relativo)</w:t>
            </w:r>
          </w:p>
        </w:tc>
      </w:tr>
    </w:tbl>
    <w:p w14:paraId="5A65DFAD" w14:textId="3D59BDDE" w:rsidR="1090CE78" w:rsidRDefault="1090CE78" w:rsidP="618D1EE4"/>
    <w:p w14:paraId="3BD6BA43" w14:textId="77777777" w:rsidR="0A780EBA" w:rsidRDefault="5E175EA7" w:rsidP="51C8AED4">
      <w:pPr>
        <w:pStyle w:val="Ttulo4"/>
        <w:rPr>
          <w:lang w:val="es-ES"/>
        </w:rPr>
      </w:pPr>
      <w:r w:rsidRPr="618D1EE4">
        <w:rPr>
          <w:lang w:val="es-ES"/>
        </w:rPr>
        <w:t>Modelo</w:t>
      </w:r>
    </w:p>
    <w:p w14:paraId="7688A325" w14:textId="31B1E5EC" w:rsidR="0CE79E0F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a. </w:t>
      </w:r>
      <w:r w:rsidR="793FAA9D" w:rsidRPr="00001902">
        <w:rPr>
          <w:lang w:val="es-ES"/>
        </w:rPr>
        <w:t>Fecha: dd/mm/aa (Automática)</w:t>
      </w:r>
      <w:r w:rsidR="167A6318" w:rsidRPr="00001902">
        <w:rPr>
          <w:lang w:val="es-ES"/>
        </w:rPr>
        <w:t>.</w:t>
      </w:r>
    </w:p>
    <w:p w14:paraId="432F5398" w14:textId="1CCAEC18" w:rsidR="793FAA9D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b. </w:t>
      </w:r>
      <w:r w:rsidR="793FAA9D" w:rsidRPr="00001902">
        <w:rPr>
          <w:lang w:val="es-ES"/>
        </w:rPr>
        <w:t>Identificador: IdfPrbl+Número identificación correlativo (Automático)</w:t>
      </w:r>
      <w:r w:rsidR="167A6318" w:rsidRPr="00001902">
        <w:rPr>
          <w:lang w:val="es-ES"/>
        </w:rPr>
        <w:t>.</w:t>
      </w:r>
    </w:p>
    <w:p w14:paraId="133101E4" w14:textId="69580B45" w:rsidR="793FAA9D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c. </w:t>
      </w:r>
      <w:r w:rsidR="793FAA9D" w:rsidRPr="00001902">
        <w:rPr>
          <w:lang w:val="es-ES"/>
        </w:rPr>
        <w:t>Nombre: Nombre de la persona responsable de la revisión de un elemento.</w:t>
      </w:r>
    </w:p>
    <w:p w14:paraId="560B1610" w14:textId="078AB6B2" w:rsidR="793FAA9D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d. </w:t>
      </w:r>
      <w:r w:rsidR="793FAA9D" w:rsidRPr="00001902">
        <w:rPr>
          <w:lang w:val="es-ES"/>
        </w:rPr>
        <w:t xml:space="preserve">Correo electrónico: dirección de correo de la persona que </w:t>
      </w:r>
      <w:r w:rsidR="2A5AC3B7" w:rsidRPr="00001902">
        <w:rPr>
          <w:lang w:val="es-ES"/>
        </w:rPr>
        <w:t>revisa un elemento.</w:t>
      </w:r>
    </w:p>
    <w:p w14:paraId="0B8DE070" w14:textId="3FB84CE6" w:rsidR="21592C08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e. </w:t>
      </w:r>
      <w:r w:rsidR="21592C08" w:rsidRPr="00001902">
        <w:rPr>
          <w:lang w:val="es-ES"/>
        </w:rPr>
        <w:t>Teléfono: número de teléfono de la persona que revisa un elemento.</w:t>
      </w:r>
    </w:p>
    <w:p w14:paraId="01D38D84" w14:textId="17569732" w:rsidR="17DD6AB8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f. </w:t>
      </w:r>
      <w:r w:rsidR="24785F75" w:rsidRPr="00001902">
        <w:rPr>
          <w:lang w:val="es-ES"/>
        </w:rPr>
        <w:t>Rol: Nombre del rol que desempeña la persona que abre el problema.</w:t>
      </w:r>
    </w:p>
    <w:p w14:paraId="292CE526" w14:textId="49B2F9D7" w:rsidR="00AB9EA1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g. </w:t>
      </w:r>
      <w:r w:rsidR="24785F75" w:rsidRPr="00001902">
        <w:rPr>
          <w:lang w:val="es-ES"/>
        </w:rPr>
        <w:t>Comentarios: comentarios sobre el elemento revisado.</w:t>
      </w:r>
    </w:p>
    <w:p w14:paraId="3D3C405B" w14:textId="0E698248" w:rsidR="17DD6AB8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h. </w:t>
      </w:r>
      <w:r w:rsidR="03CAD20E" w:rsidRPr="00001902">
        <w:rPr>
          <w:lang w:val="es-ES"/>
        </w:rPr>
        <w:t>Elementos: nombre + breve descripición del elemento revisado.</w:t>
      </w:r>
    </w:p>
    <w:p w14:paraId="2A474449" w14:textId="09375E63" w:rsidR="1097FED6" w:rsidRPr="00001902" w:rsidRDefault="00001902" w:rsidP="00001902">
      <w:pPr>
        <w:spacing w:line="259" w:lineRule="auto"/>
        <w:rPr>
          <w:lang w:val="es-ES"/>
        </w:rPr>
      </w:pPr>
      <w:r>
        <w:rPr>
          <w:lang w:val="es-ES"/>
        </w:rPr>
        <w:t xml:space="preserve">i. </w:t>
      </w:r>
      <w:r w:rsidR="1097FED6" w:rsidRPr="00001902">
        <w:rPr>
          <w:lang w:val="es-ES"/>
        </w:rPr>
        <w:t>Referencia: identificador del elemento revisado</w:t>
      </w:r>
    </w:p>
    <w:p w14:paraId="4DCE37BB" w14:textId="68EDE197" w:rsidR="51C8AED4" w:rsidRDefault="51C8AED4" w:rsidP="51C8AED4">
      <w:pPr>
        <w:spacing w:line="259" w:lineRule="auto"/>
        <w:rPr>
          <w:lang w:val="es-ES"/>
        </w:rPr>
      </w:pPr>
    </w:p>
    <w:p w14:paraId="5574C37B" w14:textId="04202CC2" w:rsidR="005650E2" w:rsidRDefault="005650E2" w:rsidP="51C8AED4">
      <w:pPr>
        <w:spacing w:line="259" w:lineRule="auto"/>
        <w:rPr>
          <w:lang w:val="es-ES"/>
        </w:rPr>
      </w:pPr>
      <w:r w:rsidRPr="002D433C">
        <w:rPr>
          <w:lang w:val="es-ES"/>
        </w:rPr>
        <w:t>• Pie de plantilla – Identificador + Nº pág de Nº págs</w:t>
      </w:r>
    </w:p>
    <w:p w14:paraId="1402117E" w14:textId="1391FD73" w:rsidR="72774C36" w:rsidRDefault="72774C36" w:rsidP="51C8AED4">
      <w:pPr>
        <w:spacing w:line="259" w:lineRule="auto"/>
        <w:ind w:firstLine="708"/>
        <w:rPr>
          <w:sz w:val="22"/>
          <w:szCs w:val="22"/>
          <w:lang w:val="es-ES"/>
        </w:rPr>
      </w:pPr>
      <w:r w:rsidRPr="51C8AED4">
        <w:rPr>
          <w:sz w:val="22"/>
          <w:szCs w:val="22"/>
          <w:lang w:val="es-ES"/>
        </w:rPr>
        <w:t xml:space="preserve"> </w:t>
      </w:r>
    </w:p>
    <w:p w14:paraId="3061F47D" w14:textId="77777777" w:rsidR="0A780EBA" w:rsidRDefault="5E175EA7" w:rsidP="51C8AED4">
      <w:pPr>
        <w:pStyle w:val="Ttulo4"/>
        <w:rPr>
          <w:lang w:val="es-ES"/>
        </w:rPr>
      </w:pPr>
      <w:r w:rsidRPr="618D1EE4">
        <w:rPr>
          <w:lang w:val="es-ES"/>
        </w:rPr>
        <w:t>Justificación de sus campos</w:t>
      </w:r>
    </w:p>
    <w:p w14:paraId="7350BD51" w14:textId="5F45D33E" w:rsidR="3471BAE2" w:rsidRPr="00951946" w:rsidRDefault="00951946" w:rsidP="00951946">
      <w:pPr>
        <w:rPr>
          <w:lang w:val="es-ES"/>
        </w:rPr>
      </w:pPr>
      <w:r>
        <w:rPr>
          <w:lang w:val="es-ES"/>
        </w:rPr>
        <w:t xml:space="preserve">a. </w:t>
      </w:r>
      <w:r w:rsidR="3471BAE2" w:rsidRPr="00951946">
        <w:rPr>
          <w:lang w:val="es-ES"/>
        </w:rPr>
        <w:t>Controlar cuando se revisó.</w:t>
      </w:r>
    </w:p>
    <w:p w14:paraId="42D2C90E" w14:textId="7D4FEF74" w:rsidR="3471BAE2" w:rsidRPr="00951946" w:rsidRDefault="00951946" w:rsidP="00951946">
      <w:pPr>
        <w:rPr>
          <w:lang w:val="es-ES"/>
        </w:rPr>
      </w:pPr>
      <w:r>
        <w:rPr>
          <w:lang w:val="es-ES"/>
        </w:rPr>
        <w:t xml:space="preserve">b. </w:t>
      </w:r>
      <w:r w:rsidR="3471BAE2" w:rsidRPr="00951946">
        <w:rPr>
          <w:lang w:val="es-ES"/>
        </w:rPr>
        <w:t>Organizar la revisión de todos los elementos implicados en el cambio.</w:t>
      </w:r>
    </w:p>
    <w:p w14:paraId="624E3A35" w14:textId="6772C48B" w:rsidR="3471BAE2" w:rsidRPr="00951946" w:rsidRDefault="00951946" w:rsidP="00951946">
      <w:pPr>
        <w:rPr>
          <w:lang w:val="es-ES"/>
        </w:rPr>
      </w:pPr>
      <w:r>
        <w:rPr>
          <w:lang w:val="es-ES"/>
        </w:rPr>
        <w:t xml:space="preserve">c. </w:t>
      </w:r>
      <w:r w:rsidR="3471BAE2" w:rsidRPr="00951946">
        <w:rPr>
          <w:lang w:val="es-ES"/>
        </w:rPr>
        <w:t>Origen y responsabilidad de la revisión.</w:t>
      </w:r>
    </w:p>
    <w:p w14:paraId="1762A52E" w14:textId="5F8D0753" w:rsidR="0AEB8539" w:rsidRPr="00951946" w:rsidRDefault="00951946" w:rsidP="00951946">
      <w:pPr>
        <w:rPr>
          <w:lang w:val="es-ES"/>
        </w:rPr>
      </w:pPr>
      <w:r>
        <w:rPr>
          <w:lang w:val="es-ES"/>
        </w:rPr>
        <w:t xml:space="preserve">d. </w:t>
      </w:r>
      <w:r w:rsidR="0AEB8539" w:rsidRPr="00951946">
        <w:rPr>
          <w:lang w:val="es-ES"/>
        </w:rPr>
        <w:t>Punto de contacto por si surgen dudas respecto de la revisión.</w:t>
      </w:r>
    </w:p>
    <w:p w14:paraId="5E44E14D" w14:textId="65C3CBE1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e. </w:t>
      </w:r>
      <w:r w:rsidR="4D6E6630" w:rsidRPr="00951946">
        <w:rPr>
          <w:lang w:val="es-ES"/>
        </w:rPr>
        <w:t>Punto de contacto alternativo.</w:t>
      </w:r>
    </w:p>
    <w:p w14:paraId="2347A525" w14:textId="173313DB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f. </w:t>
      </w:r>
      <w:r w:rsidR="4D6E6630" w:rsidRPr="00951946">
        <w:rPr>
          <w:lang w:val="es-ES"/>
        </w:rPr>
        <w:t>Asignación de responsabilidades.</w:t>
      </w:r>
    </w:p>
    <w:p w14:paraId="774A4129" w14:textId="287F51BA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g. </w:t>
      </w:r>
      <w:r w:rsidR="4D6E6630" w:rsidRPr="00951946">
        <w:rPr>
          <w:lang w:val="es-ES"/>
        </w:rPr>
        <w:t xml:space="preserve">Rápida identificación del elemento revisado. </w:t>
      </w:r>
    </w:p>
    <w:p w14:paraId="1B5FF2E7" w14:textId="761AD529" w:rsidR="4D6E6630" w:rsidRPr="00951946" w:rsidRDefault="00951946" w:rsidP="00951946">
      <w:pPr>
        <w:rPr>
          <w:lang w:val="es-ES"/>
        </w:rPr>
      </w:pPr>
      <w:r>
        <w:rPr>
          <w:lang w:val="es-ES"/>
        </w:rPr>
        <w:t xml:space="preserve">h. </w:t>
      </w:r>
      <w:r w:rsidR="4D6E6630" w:rsidRPr="00951946">
        <w:rPr>
          <w:lang w:val="es-ES"/>
        </w:rPr>
        <w:t>Reconocimiento único del elemento revisado.</w:t>
      </w:r>
    </w:p>
    <w:p w14:paraId="78D9CF25" w14:textId="3AD3F822" w:rsidR="006476E8" w:rsidRDefault="006476E8" w:rsidP="006476E8">
      <w:pPr>
        <w:jc w:val="both"/>
        <w:rPr>
          <w:lang w:val="es-ES"/>
        </w:rPr>
      </w:pPr>
      <w:r>
        <w:rPr>
          <w:lang w:val="es-ES"/>
        </w:rPr>
        <w:t>i</w:t>
      </w:r>
      <w:r w:rsidRPr="51C8AED4">
        <w:rPr>
          <w:lang w:val="es-ES"/>
        </w:rPr>
        <w:t>. Trazabilidad hacia adelante</w:t>
      </w:r>
      <w:r w:rsidR="00BB2F09">
        <w:rPr>
          <w:lang w:val="es-ES"/>
        </w:rPr>
        <w:t>.</w:t>
      </w:r>
    </w:p>
    <w:p w14:paraId="56ECBD12" w14:textId="77777777" w:rsidR="006476E8" w:rsidRDefault="006476E8" w:rsidP="006476E8">
      <w:pPr>
        <w:jc w:val="both"/>
      </w:pPr>
    </w:p>
    <w:p w14:paraId="531E4B68" w14:textId="77777777" w:rsidR="006476E8" w:rsidRDefault="006476E8" w:rsidP="006476E8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14:paraId="1D36777B" w14:textId="03A57B4F" w:rsidR="51C8AED4" w:rsidRDefault="51C8AED4" w:rsidP="51C8AED4">
      <w:pPr>
        <w:rPr>
          <w:lang w:val="es-ES"/>
        </w:rPr>
      </w:pPr>
    </w:p>
    <w:p w14:paraId="59377B8C" w14:textId="6179F25B" w:rsidR="51C8AED4" w:rsidRDefault="51C8AED4" w:rsidP="51C8AED4">
      <w:pPr>
        <w:spacing w:line="259" w:lineRule="auto"/>
        <w:rPr>
          <w:sz w:val="22"/>
          <w:szCs w:val="22"/>
          <w:lang w:val="es-ES"/>
        </w:rPr>
      </w:pPr>
    </w:p>
    <w:p w14:paraId="37B25562" w14:textId="10CEE4B4" w:rsidR="51C8AED4" w:rsidRDefault="51C8AED4" w:rsidP="51C8AED4">
      <w:pPr>
        <w:rPr>
          <w:lang w:val="es-ES"/>
        </w:rPr>
      </w:pPr>
    </w:p>
    <w:p w14:paraId="5A17919B" w14:textId="5267B86E" w:rsidR="00405635" w:rsidRDefault="029A413B" w:rsidP="51C8AED4">
      <w:pPr>
        <w:pStyle w:val="Ttulo1"/>
        <w:spacing w:line="259" w:lineRule="auto"/>
      </w:pPr>
      <w:bookmarkStart w:id="24" w:name="_Toc2099922657"/>
      <w:r>
        <w:t>ANEXOS</w:t>
      </w:r>
      <w:bookmarkEnd w:id="24"/>
    </w:p>
    <w:p w14:paraId="763C1422" w14:textId="77777777" w:rsidR="008D16F2" w:rsidRDefault="108573D4" w:rsidP="51C8AED4">
      <w:pPr>
        <w:pStyle w:val="Ttulo2"/>
        <w:rPr>
          <w:lang w:val="es-ES"/>
        </w:rPr>
      </w:pPr>
      <w:bookmarkStart w:id="25" w:name="_Toc1405690723"/>
      <w:r w:rsidRPr="52E2490C">
        <w:rPr>
          <w:lang w:val="es-ES"/>
        </w:rPr>
        <w:t>Anexo</w:t>
      </w:r>
      <w:r w:rsidR="004D546D" w:rsidRPr="52E2490C">
        <w:rPr>
          <w:lang w:val="es-ES"/>
        </w:rPr>
        <w:t xml:space="preserve"> </w:t>
      </w:r>
      <w:r w:rsidRPr="52E2490C">
        <w:rPr>
          <w:lang w:val="es-ES"/>
        </w:rPr>
        <w:t>1.</w:t>
      </w:r>
      <w:r w:rsidR="004D546D" w:rsidRPr="52E2490C">
        <w:rPr>
          <w:lang w:val="es-ES"/>
        </w:rPr>
        <w:t>-</w:t>
      </w:r>
      <w:r w:rsidRPr="52E2490C">
        <w:rPr>
          <w:lang w:val="es-ES"/>
        </w:rPr>
        <w:t xml:space="preserve"> Cambios propuestos por cada miembro del grupo</w:t>
      </w:r>
      <w:bookmarkEnd w:id="25"/>
    </w:p>
    <w:p w14:paraId="6BF75B83" w14:textId="0B64D4AC" w:rsidR="008D16F2" w:rsidRPr="008D16F2" w:rsidRDefault="66FA49EF" w:rsidP="038E3D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Yago</w:t>
      </w:r>
    </w:p>
    <w:p w14:paraId="22874FFA" w14:textId="7F71BB76" w:rsidR="008D16F2" w:rsidRPr="008D16F2" w:rsidRDefault="66FA49EF" w:rsidP="038E3D7E">
      <w:pPr>
        <w:pStyle w:val="Prrafodelista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Requisito funcional: valorar actividades</w:t>
      </w:r>
    </w:p>
    <w:p w14:paraId="5643EF3D" w14:textId="762F86D3" w:rsidR="008D16F2" w:rsidRPr="008D16F2" w:rsidRDefault="66FA49EF" w:rsidP="038E3D7E">
      <w:pPr>
        <w:pStyle w:val="Prrafodelista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Requisito no funcional: versión web de la aplicación</w:t>
      </w:r>
    </w:p>
    <w:p w14:paraId="29B41B32" w14:textId="1DD1ED8E" w:rsidR="008D16F2" w:rsidRPr="008D16F2" w:rsidRDefault="66FA49EF" w:rsidP="038E3D7E">
      <w:pPr>
        <w:pStyle w:val="Prrafodelista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Problema en los documentos: compartir mensajes no es objetivo del producto, ya que no hay un objetivo de negocio que lo justifique.</w:t>
      </w:r>
    </w:p>
    <w:p w14:paraId="28BC837F" w14:textId="78843F9E" w:rsidR="008D16F2" w:rsidRPr="008D16F2" w:rsidRDefault="66FA49EF" w:rsidP="038E3D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Carlos</w:t>
      </w:r>
    </w:p>
    <w:p w14:paraId="6CE55CBE" w14:textId="0304F046" w:rsidR="008D16F2" w:rsidRPr="008D16F2" w:rsidRDefault="66FA49EF" w:rsidP="038E3D7E">
      <w:pPr>
        <w:pStyle w:val="Prrafodelista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Requisito funcional: ofertar servicio</w:t>
      </w:r>
    </w:p>
    <w:p w14:paraId="7DA03B96" w14:textId="238E0EF5" w:rsidR="008D16F2" w:rsidRPr="008D16F2" w:rsidRDefault="66FA49EF" w:rsidP="038E3D7E">
      <w:pPr>
        <w:pStyle w:val="Prrafodelista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Requisito no funcional: versión claro/oscuro</w:t>
      </w:r>
    </w:p>
    <w:p w14:paraId="064702B0" w14:textId="23384D4D" w:rsidR="008D16F2" w:rsidRPr="008D16F2" w:rsidRDefault="66FA49EF" w:rsidP="038E3D7E">
      <w:pPr>
        <w:pStyle w:val="Prrafodelista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Problema en los documentos:</w:t>
      </w:r>
    </w:p>
    <w:p w14:paraId="3408561B" w14:textId="56A0E487" w:rsidR="008D16F2" w:rsidRPr="008D16F2" w:rsidRDefault="008D16F2" w:rsidP="038E3D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</w:pPr>
    </w:p>
    <w:p w14:paraId="50CE54DC" w14:textId="3FF5C3BB" w:rsidR="008D16F2" w:rsidRPr="008D16F2" w:rsidRDefault="66FA49EF" w:rsidP="038E3D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Piqueras</w:t>
      </w:r>
    </w:p>
    <w:p w14:paraId="25C4120B" w14:textId="1EBEEA22" w:rsidR="008D16F2" w:rsidRPr="008D16F2" w:rsidRDefault="66FA49EF" w:rsidP="038E3D7E">
      <w:pPr>
        <w:pStyle w:val="Prrafodelista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Requisito funcional: mapa de establecimientos</w:t>
      </w:r>
    </w:p>
    <w:p w14:paraId="30F9C615" w14:textId="07F7D7A2" w:rsidR="008D16F2" w:rsidRPr="008D16F2" w:rsidRDefault="66FA49EF" w:rsidP="038E3D7E">
      <w:pPr>
        <w:pStyle w:val="Prrafodelista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Requisito no funcional: bajo consumo de datos/batería</w:t>
      </w:r>
    </w:p>
    <w:p w14:paraId="762242F6" w14:textId="6A1A4883" w:rsidR="008D16F2" w:rsidRPr="008D16F2" w:rsidRDefault="66FA49EF" w:rsidP="038E3D7E">
      <w:pPr>
        <w:pStyle w:val="Prrafodelista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Problema en los documentos:</w:t>
      </w:r>
      <w:r w:rsidR="00805B8C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 xml:space="preserve"> los conceptos de gasto y pago son confusos</w:t>
      </w:r>
    </w:p>
    <w:p w14:paraId="710168D2" w14:textId="51F24D74" w:rsidR="008D16F2" w:rsidRPr="008D16F2" w:rsidRDefault="008D16F2" w:rsidP="038E3D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</w:pPr>
    </w:p>
    <w:p w14:paraId="6450D6B9" w14:textId="617BDC57" w:rsidR="008D16F2" w:rsidRPr="008D16F2" w:rsidRDefault="66FA49EF" w:rsidP="038E3D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Celtia</w:t>
      </w:r>
    </w:p>
    <w:p w14:paraId="58BA248D" w14:textId="0E3C821C" w:rsidR="008D16F2" w:rsidRPr="008D16F2" w:rsidRDefault="66FA49EF" w:rsidP="038E3D7E">
      <w:pPr>
        <w:pStyle w:val="Prrafodelista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Requisito funcional: reservar actividades directamente a través de la aplicación</w:t>
      </w:r>
    </w:p>
    <w:p w14:paraId="5834B717" w14:textId="4A2D19AE" w:rsidR="008D16F2" w:rsidRPr="008D16F2" w:rsidRDefault="66FA49EF" w:rsidP="038E3D7E">
      <w:pPr>
        <w:pStyle w:val="Prrafodelista"/>
        <w:numPr>
          <w:ilvl w:val="0"/>
          <w:numId w:val="38"/>
        </w:num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Requisito no funcional: versión accesible para personas con discapacidad visual</w:t>
      </w:r>
    </w:p>
    <w:p w14:paraId="599A236F" w14:textId="0C96613D" w:rsidR="008D16F2" w:rsidRPr="008D16F2" w:rsidRDefault="66FA49EF" w:rsidP="038E3D7E">
      <w:pPr>
        <w:pStyle w:val="Prrafodelista"/>
        <w:numPr>
          <w:ilvl w:val="0"/>
          <w:numId w:val="38"/>
        </w:numPr>
        <w:spacing w:before="220" w:after="220"/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</w:pPr>
      <w:r w:rsidRPr="038E3D7E">
        <w:rPr>
          <w:rFonts w:ascii="Calibri" w:eastAsia="Calibri" w:hAnsi="Calibri" w:cs="Calibri"/>
          <w:color w:val="000000" w:themeColor="text1"/>
          <w:sz w:val="22"/>
          <w:szCs w:val="22"/>
          <w:lang w:val="gl-ES"/>
        </w:rPr>
        <w:t>Problema en los documentos: diagrama de contexto mal descrito, falta especificar la información que se transmite</w:t>
      </w:r>
    </w:p>
    <w:p w14:paraId="4B1F511A" w14:textId="2681210F" w:rsidR="008D16F2" w:rsidRPr="008D16F2" w:rsidRDefault="008D16F2" w:rsidP="008D16F2">
      <w:pPr>
        <w:rPr>
          <w:lang w:val="es-ES"/>
        </w:rPr>
      </w:pPr>
    </w:p>
    <w:p w14:paraId="081BC670" w14:textId="77777777" w:rsidR="001061FB" w:rsidRPr="00F63D22" w:rsidRDefault="21458B54" w:rsidP="51C8AED4">
      <w:pPr>
        <w:pStyle w:val="Ttulo2"/>
        <w:rPr>
          <w:lang w:val="es-ES"/>
        </w:rPr>
      </w:pPr>
      <w:bookmarkStart w:id="26" w:name="_Toc1162545482"/>
      <w:r w:rsidRPr="52E2490C">
        <w:rPr>
          <w:lang w:val="es-ES"/>
        </w:rPr>
        <w:t>A</w:t>
      </w:r>
      <w:r w:rsidR="02AA1BF1" w:rsidRPr="52E2490C">
        <w:rPr>
          <w:lang w:val="es-ES"/>
        </w:rPr>
        <w:t xml:space="preserve">nexo </w:t>
      </w:r>
      <w:r w:rsidR="5A8275C7" w:rsidRPr="52E2490C">
        <w:rPr>
          <w:lang w:val="es-ES"/>
        </w:rPr>
        <w:t>2</w:t>
      </w:r>
      <w:r w:rsidR="02AA1BF1" w:rsidRPr="52E2490C">
        <w:rPr>
          <w:lang w:val="es-ES"/>
        </w:rPr>
        <w:t>.</w:t>
      </w:r>
      <w:r w:rsidR="4337D1B3" w:rsidRPr="52E2490C">
        <w:rPr>
          <w:lang w:val="es-ES"/>
        </w:rPr>
        <w:t>-</w:t>
      </w:r>
      <w:r w:rsidR="02AA1BF1" w:rsidRPr="52E2490C">
        <w:rPr>
          <w:lang w:val="es-ES"/>
        </w:rPr>
        <w:t xml:space="preserve"> </w:t>
      </w:r>
      <w:r w:rsidRPr="52E2490C">
        <w:rPr>
          <w:lang w:val="es-ES"/>
        </w:rPr>
        <w:t>Bibliografía y material utilizado</w:t>
      </w:r>
      <w:bookmarkEnd w:id="26"/>
    </w:p>
    <w:p w14:paraId="2B93D3D6" w14:textId="68289ADA" w:rsidR="009F4572" w:rsidRPr="00F63D22" w:rsidRDefault="0CEA203E" w:rsidP="618D1EE4">
      <w:pPr>
        <w:jc w:val="both"/>
        <w:rPr>
          <w:lang w:val="es-ES"/>
        </w:rPr>
      </w:pPr>
      <w:r w:rsidRPr="618D1EE4">
        <w:rPr>
          <w:i/>
          <w:iCs/>
          <w:color w:val="000000" w:themeColor="text1"/>
          <w:lang w:val="es-ES"/>
        </w:rPr>
        <w:t xml:space="preserve">Gestión de la configuración. Día 1. </w:t>
      </w:r>
      <w:r w:rsidRPr="618D1EE4">
        <w:rPr>
          <w:color w:val="000000" w:themeColor="text1"/>
          <w:lang w:val="es-ES"/>
        </w:rPr>
        <w:t xml:space="preserve">Enxeñaría do Software [G4012325]. </w:t>
      </w:r>
      <w:r w:rsidRPr="618D1EE4">
        <w:rPr>
          <w:color w:val="000000" w:themeColor="text1"/>
          <w:lang w:val="pt-PT"/>
        </w:rPr>
        <w:t>Universidade de Santiago de Compostela.</w:t>
      </w:r>
    </w:p>
    <w:p w14:paraId="65F9C3DC" w14:textId="2BEAE253" w:rsidR="009F4572" w:rsidRPr="00F63D22" w:rsidRDefault="009F4572" w:rsidP="618D1EE4">
      <w:pPr>
        <w:rPr>
          <w:lang w:val="es-ES"/>
        </w:rPr>
      </w:pPr>
    </w:p>
    <w:p w14:paraId="5023141B" w14:textId="77777777" w:rsidR="009F4572" w:rsidRPr="00F63D22" w:rsidRDefault="009F4572" w:rsidP="001061FB">
      <w:pPr>
        <w:rPr>
          <w:szCs w:val="18"/>
          <w:lang w:val="es-ES_tradnl"/>
        </w:rPr>
      </w:pPr>
    </w:p>
    <w:p w14:paraId="1F3B1409" w14:textId="77777777" w:rsidR="009F4572" w:rsidRPr="00F63D22" w:rsidRDefault="009F4572" w:rsidP="001061FB">
      <w:pPr>
        <w:rPr>
          <w:szCs w:val="18"/>
          <w:lang w:val="es-ES_tradnl"/>
        </w:rPr>
      </w:pPr>
    </w:p>
    <w:p w14:paraId="562C75D1" w14:textId="77777777" w:rsidR="001061FB" w:rsidRPr="00F63D22" w:rsidRDefault="001061FB" w:rsidP="001061FB">
      <w:pPr>
        <w:rPr>
          <w:sz w:val="36"/>
          <w:lang w:val="es-ES_tradnl"/>
        </w:rPr>
      </w:pPr>
    </w:p>
    <w:p w14:paraId="492C8207" w14:textId="77777777" w:rsidR="00F2636E" w:rsidRPr="00F63D22" w:rsidRDefault="28B4A0CD" w:rsidP="51C8AED4">
      <w:pPr>
        <w:pStyle w:val="Ttulo2"/>
        <w:rPr>
          <w:lang w:val="es-ES"/>
        </w:rPr>
      </w:pPr>
      <w:bookmarkStart w:id="27" w:name="_Toc1737463227"/>
      <w:r w:rsidRPr="52E2490C">
        <w:rPr>
          <w:lang w:val="es-ES"/>
        </w:rPr>
        <w:lastRenderedPageBreak/>
        <w:t xml:space="preserve">Anexo </w:t>
      </w:r>
      <w:r w:rsidR="108573D4" w:rsidRPr="52E2490C">
        <w:rPr>
          <w:lang w:val="es-ES"/>
        </w:rPr>
        <w:t>3</w:t>
      </w:r>
      <w:r w:rsidRPr="52E2490C">
        <w:rPr>
          <w:lang w:val="es-ES"/>
        </w:rPr>
        <w:t>.- Relatorio de documentos asociados a éste</w:t>
      </w:r>
      <w:bookmarkEnd w:id="27"/>
    </w:p>
    <w:p w14:paraId="079D394F" w14:textId="77777777" w:rsidR="001061FB" w:rsidRPr="00F63D22" w:rsidRDefault="001061FB" w:rsidP="001061FB">
      <w:pPr>
        <w:rPr>
          <w:sz w:val="18"/>
          <w:szCs w:val="18"/>
          <w:lang w:val="es-ES_tradnl"/>
        </w:rPr>
      </w:pPr>
      <w:r w:rsidRPr="00F63D22">
        <w:rPr>
          <w:sz w:val="18"/>
          <w:szCs w:val="18"/>
          <w:lang w:val="es-ES_tradnl"/>
        </w:rPr>
        <w:t>(</w:t>
      </w:r>
      <w:r w:rsidR="00F42A99" w:rsidRPr="00F63D22">
        <w:rPr>
          <w:sz w:val="18"/>
          <w:szCs w:val="18"/>
          <w:lang w:val="es-ES_tradnl"/>
        </w:rPr>
        <w:t>Describe los documentos asociados a este, que son necesarios para la corrección de la práctica y que se adjuntan como elaboración de la misma</w:t>
      </w:r>
      <w:r w:rsidRPr="00F63D22">
        <w:rPr>
          <w:sz w:val="18"/>
          <w:szCs w:val="18"/>
          <w:lang w:val="es-ES_tradnl"/>
        </w:rPr>
        <w:t>)</w:t>
      </w:r>
    </w:p>
    <w:p w14:paraId="664355AD" w14:textId="77777777" w:rsidR="001061FB" w:rsidRPr="00F63D22" w:rsidRDefault="001061FB" w:rsidP="001061FB">
      <w:pPr>
        <w:rPr>
          <w:lang w:val="es-ES_tradnl"/>
        </w:rPr>
      </w:pPr>
    </w:p>
    <w:p w14:paraId="1A965116" w14:textId="77777777" w:rsidR="001061FB" w:rsidRPr="00F63D22" w:rsidRDefault="001061FB" w:rsidP="001061FB">
      <w:pPr>
        <w:rPr>
          <w:lang w:val="es-ES_tradnl"/>
        </w:rPr>
      </w:pPr>
    </w:p>
    <w:p w14:paraId="7DF4E37C" w14:textId="77777777" w:rsidR="009F4572" w:rsidRPr="00F63D22" w:rsidRDefault="009F4572" w:rsidP="001061FB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1747"/>
        <w:gridCol w:w="4209"/>
      </w:tblGrid>
      <w:tr w:rsidR="0049326E" w:rsidRPr="00F63D22" w14:paraId="4F968CF7" w14:textId="77777777" w:rsidTr="008F7E73">
        <w:tc>
          <w:tcPr>
            <w:tcW w:w="2603" w:type="dxa"/>
            <w:vAlign w:val="center"/>
          </w:tcPr>
          <w:p w14:paraId="1EB64637" w14:textId="77777777" w:rsidR="00F42A99" w:rsidRPr="00F63D22" w:rsidRDefault="00F42A99" w:rsidP="008F7E73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Nombre del documento</w:t>
            </w:r>
          </w:p>
        </w:tc>
        <w:tc>
          <w:tcPr>
            <w:tcW w:w="1758" w:type="dxa"/>
            <w:vAlign w:val="center"/>
          </w:tcPr>
          <w:p w14:paraId="3840610F" w14:textId="77777777" w:rsidR="00F42A99" w:rsidRPr="00F63D22" w:rsidRDefault="00F42A99" w:rsidP="008F7E73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Software de visualización (versión)</w:t>
            </w:r>
          </w:p>
        </w:tc>
        <w:tc>
          <w:tcPr>
            <w:tcW w:w="4359" w:type="dxa"/>
            <w:vAlign w:val="center"/>
          </w:tcPr>
          <w:p w14:paraId="44EE15FA" w14:textId="77777777" w:rsidR="00F42A99" w:rsidRPr="00F63D22" w:rsidRDefault="00F42A99" w:rsidP="008F7E73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Descripción del documento</w:t>
            </w:r>
          </w:p>
        </w:tc>
      </w:tr>
      <w:tr w:rsidR="0049326E" w:rsidRPr="00F63D22" w14:paraId="44FB30F8" w14:textId="77777777" w:rsidTr="008F7E73">
        <w:tc>
          <w:tcPr>
            <w:tcW w:w="2603" w:type="dxa"/>
          </w:tcPr>
          <w:p w14:paraId="1DA6542E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1758" w:type="dxa"/>
          </w:tcPr>
          <w:p w14:paraId="3041E394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4359" w:type="dxa"/>
          </w:tcPr>
          <w:p w14:paraId="722B00AE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</w:tr>
      <w:tr w:rsidR="0049326E" w:rsidRPr="00F63D22" w14:paraId="42C6D796" w14:textId="77777777" w:rsidTr="008F7E73">
        <w:tc>
          <w:tcPr>
            <w:tcW w:w="2603" w:type="dxa"/>
          </w:tcPr>
          <w:p w14:paraId="6E1831B3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1758" w:type="dxa"/>
          </w:tcPr>
          <w:p w14:paraId="54E11D2A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4359" w:type="dxa"/>
          </w:tcPr>
          <w:p w14:paraId="31126E5D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</w:tr>
      <w:tr w:rsidR="0049326E" w:rsidRPr="00F63D22" w14:paraId="2DE403A5" w14:textId="77777777" w:rsidTr="008F7E73">
        <w:tc>
          <w:tcPr>
            <w:tcW w:w="2603" w:type="dxa"/>
          </w:tcPr>
          <w:p w14:paraId="62431CDC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1758" w:type="dxa"/>
          </w:tcPr>
          <w:p w14:paraId="49E398E2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4359" w:type="dxa"/>
          </w:tcPr>
          <w:p w14:paraId="16287F21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</w:tr>
      <w:tr w:rsidR="0049326E" w:rsidRPr="00F63D22" w14:paraId="5BE93A62" w14:textId="77777777" w:rsidTr="008F7E73">
        <w:tc>
          <w:tcPr>
            <w:tcW w:w="2603" w:type="dxa"/>
          </w:tcPr>
          <w:p w14:paraId="384BA73E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1758" w:type="dxa"/>
          </w:tcPr>
          <w:p w14:paraId="34B3F2EB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4359" w:type="dxa"/>
          </w:tcPr>
          <w:p w14:paraId="7D34F5C7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</w:tr>
      <w:tr w:rsidR="0049326E" w:rsidRPr="00F63D22" w14:paraId="0B4020A7" w14:textId="77777777" w:rsidTr="008F7E73">
        <w:tc>
          <w:tcPr>
            <w:tcW w:w="2603" w:type="dxa"/>
          </w:tcPr>
          <w:p w14:paraId="1D7B270A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1758" w:type="dxa"/>
          </w:tcPr>
          <w:p w14:paraId="4F904CB7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4359" w:type="dxa"/>
          </w:tcPr>
          <w:p w14:paraId="06971CD3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</w:tr>
      <w:tr w:rsidR="0049326E" w:rsidRPr="00F63D22" w14:paraId="2A1F701D" w14:textId="77777777" w:rsidTr="008F7E73">
        <w:tc>
          <w:tcPr>
            <w:tcW w:w="2603" w:type="dxa"/>
          </w:tcPr>
          <w:p w14:paraId="03EFCA41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1758" w:type="dxa"/>
          </w:tcPr>
          <w:p w14:paraId="5F96A722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4359" w:type="dxa"/>
          </w:tcPr>
          <w:p w14:paraId="5B95CD12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</w:tr>
      <w:tr w:rsidR="0049326E" w:rsidRPr="00F63D22" w14:paraId="5220BBB2" w14:textId="77777777" w:rsidTr="008F7E73">
        <w:tc>
          <w:tcPr>
            <w:tcW w:w="2603" w:type="dxa"/>
          </w:tcPr>
          <w:p w14:paraId="13CB595B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1758" w:type="dxa"/>
          </w:tcPr>
          <w:p w14:paraId="6D9C8D39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  <w:tc>
          <w:tcPr>
            <w:tcW w:w="4359" w:type="dxa"/>
          </w:tcPr>
          <w:p w14:paraId="675E05EE" w14:textId="77777777" w:rsidR="00F42A99" w:rsidRPr="00F63D22" w:rsidRDefault="00F42A99" w:rsidP="001061FB">
            <w:pPr>
              <w:rPr>
                <w:lang w:val="es-ES_tradnl"/>
              </w:rPr>
            </w:pPr>
          </w:p>
        </w:tc>
      </w:tr>
    </w:tbl>
    <w:p w14:paraId="2FC17F8B" w14:textId="77777777" w:rsidR="00F42A99" w:rsidRPr="00F63D22" w:rsidRDefault="00F42A99" w:rsidP="001061FB">
      <w:pPr>
        <w:rPr>
          <w:lang w:val="es-ES_tradnl"/>
        </w:rPr>
      </w:pPr>
    </w:p>
    <w:sectPr w:rsidR="00F42A99" w:rsidRPr="00F63D22" w:rsidSect="00D839BD">
      <w:footerReference w:type="default" r:id="rId17"/>
      <w:pgSz w:w="11906" w:h="16838"/>
      <w:pgMar w:top="1270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BBC6" w14:textId="77777777" w:rsidR="00D839BD" w:rsidRDefault="00D839BD">
      <w:r>
        <w:separator/>
      </w:r>
    </w:p>
  </w:endnote>
  <w:endnote w:type="continuationSeparator" w:id="0">
    <w:p w14:paraId="298C9404" w14:textId="77777777" w:rsidR="00D839BD" w:rsidRDefault="00D839BD">
      <w:r>
        <w:continuationSeparator/>
      </w:r>
    </w:p>
  </w:endnote>
  <w:endnote w:type="continuationNotice" w:id="1">
    <w:p w14:paraId="3DC8E26F" w14:textId="77777777" w:rsidR="00D839BD" w:rsidRDefault="00D83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28C61" w14:textId="77777777" w:rsidR="002870B0" w:rsidRDefault="002870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B0C7" w14:textId="77777777" w:rsidR="002870B0" w:rsidRDefault="002870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412C" w14:textId="5E305F43" w:rsidR="00F63D22" w:rsidRPr="00173FFA" w:rsidRDefault="00F63D22" w:rsidP="00F63D22">
    <w:pPr>
      <w:pStyle w:val="Piedepgina"/>
      <w:tabs>
        <w:tab w:val="clear" w:pos="8504"/>
        <w:tab w:val="right" w:pos="8364"/>
      </w:tabs>
      <w:rPr>
        <w:i/>
      </w:rPr>
    </w:pPr>
    <w:r w:rsidRPr="00173FFA">
      <w:rPr>
        <w:i/>
      </w:rPr>
      <w:tab/>
    </w:r>
    <w:r w:rsidRPr="00173FFA">
      <w:rPr>
        <w:i/>
      </w:rPr>
      <w:tab/>
    </w:r>
    <w:r w:rsidR="001D3128">
      <w:rPr>
        <w:i/>
        <w:lang w:val="es-ES"/>
      </w:rPr>
      <w:t>29/01/2024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AF12" w14:textId="13D47907" w:rsidR="00F63D22" w:rsidRPr="00173FFA" w:rsidRDefault="00F81243" w:rsidP="003036AA">
    <w:pPr>
      <w:pStyle w:val="Piedepgina"/>
      <w:tabs>
        <w:tab w:val="clear" w:pos="8504"/>
        <w:tab w:val="right" w:pos="8364"/>
      </w:tabs>
      <w:rPr>
        <w:i/>
        <w:lang w:val="es-ES"/>
      </w:rPr>
    </w:pPr>
    <w:r>
      <w:rPr>
        <w:i/>
        <w:lang w:val="es-ES"/>
      </w:rPr>
      <w:t>29/01/2024</w:t>
    </w:r>
    <w:r w:rsidR="006B6897" w:rsidRPr="00173FFA">
      <w:rPr>
        <w:b/>
        <w:lang w:val="es-ES"/>
      </w:rPr>
      <w:tab/>
    </w:r>
    <w:r w:rsidR="006B6897" w:rsidRPr="00173FFA">
      <w:rPr>
        <w:b/>
        <w:lang w:val="es-ES"/>
      </w:rPr>
      <w:tab/>
    </w:r>
    <w:r w:rsidR="00173FFA" w:rsidRPr="00173FFA">
      <w:rPr>
        <w:b/>
        <w:lang w:val="es-ES"/>
      </w:rPr>
      <w:fldChar w:fldCharType="begin"/>
    </w:r>
    <w:r w:rsidR="00173FFA" w:rsidRPr="00173FFA">
      <w:rPr>
        <w:b/>
        <w:lang w:val="es-ES"/>
      </w:rPr>
      <w:instrText xml:space="preserve"> PAGE   \* MERGEFORMAT </w:instrText>
    </w:r>
    <w:r w:rsidR="00173FFA" w:rsidRPr="00173FFA">
      <w:rPr>
        <w:b/>
        <w:lang w:val="es-ES"/>
      </w:rPr>
      <w:fldChar w:fldCharType="separate"/>
    </w:r>
    <w:r w:rsidR="00BC4099">
      <w:rPr>
        <w:b/>
        <w:noProof/>
        <w:lang w:val="es-ES"/>
      </w:rPr>
      <w:t>i</w:t>
    </w:r>
    <w:r w:rsidR="00173FFA" w:rsidRPr="00173FFA">
      <w:rPr>
        <w:b/>
        <w:lang w:val="es-E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F71E" w14:textId="43B1D7E1" w:rsidR="00173FFA" w:rsidRPr="00173FFA" w:rsidRDefault="00F81243" w:rsidP="003036AA">
    <w:pPr>
      <w:pStyle w:val="Piedepgina"/>
      <w:tabs>
        <w:tab w:val="clear" w:pos="8504"/>
        <w:tab w:val="right" w:pos="8364"/>
      </w:tabs>
      <w:rPr>
        <w:i/>
        <w:lang w:val="es-ES"/>
      </w:rPr>
    </w:pPr>
    <w:r>
      <w:rPr>
        <w:b/>
        <w:lang w:val="es-ES"/>
      </w:rPr>
      <w:t>29/01/2024</w:t>
    </w:r>
    <w:r w:rsidR="00173FFA" w:rsidRPr="00173FFA">
      <w:rPr>
        <w:b/>
        <w:lang w:val="es-ES"/>
      </w:rPr>
      <w:tab/>
    </w:r>
    <w:r w:rsidR="00173FFA" w:rsidRPr="00173FFA">
      <w:rPr>
        <w:b/>
        <w:lang w:val="es-ES"/>
      </w:rPr>
      <w:tab/>
      <w:t xml:space="preserve">Página </w:t>
    </w:r>
    <w:r w:rsidR="00173FFA" w:rsidRPr="00173FFA">
      <w:rPr>
        <w:b/>
        <w:lang w:val="es-ES"/>
      </w:rPr>
      <w:fldChar w:fldCharType="begin"/>
    </w:r>
    <w:r w:rsidR="00173FFA" w:rsidRPr="00173FFA">
      <w:rPr>
        <w:b/>
        <w:lang w:val="es-ES"/>
      </w:rPr>
      <w:instrText xml:space="preserve"> PAGE   \* MERGEFORMAT </w:instrText>
    </w:r>
    <w:r w:rsidR="00173FFA" w:rsidRPr="00173FFA">
      <w:rPr>
        <w:b/>
        <w:lang w:val="es-ES"/>
      </w:rPr>
      <w:fldChar w:fldCharType="separate"/>
    </w:r>
    <w:r w:rsidR="00BC4099">
      <w:rPr>
        <w:b/>
        <w:noProof/>
        <w:lang w:val="es-ES"/>
      </w:rPr>
      <w:t>3</w:t>
    </w:r>
    <w:r w:rsidR="00173FFA" w:rsidRPr="00173FFA">
      <w:rPr>
        <w:b/>
        <w:lang w:val="es-ES"/>
      </w:rPr>
      <w:fldChar w:fldCharType="end"/>
    </w:r>
    <w:r w:rsidR="00173FFA" w:rsidRPr="00173FFA">
      <w:rPr>
        <w:b/>
        <w:lang w:val="es-ES"/>
      </w:rPr>
      <w:t xml:space="preserve"> de </w:t>
    </w:r>
    <w:r w:rsidR="00173FFA" w:rsidRPr="00173FFA">
      <w:rPr>
        <w:b/>
        <w:lang w:val="es-ES"/>
      </w:rPr>
      <w:fldChar w:fldCharType="begin"/>
    </w:r>
    <w:r w:rsidR="00173FFA" w:rsidRPr="00173FFA">
      <w:rPr>
        <w:b/>
        <w:lang w:val="es-ES"/>
      </w:rPr>
      <w:instrText xml:space="preserve"> NUMPAGES  \* Arabic  \* MERGEFORMAT </w:instrText>
    </w:r>
    <w:r w:rsidR="00173FFA" w:rsidRPr="00173FFA">
      <w:rPr>
        <w:b/>
        <w:lang w:val="es-ES"/>
      </w:rPr>
      <w:fldChar w:fldCharType="separate"/>
    </w:r>
    <w:r w:rsidR="00BC4099">
      <w:rPr>
        <w:b/>
        <w:noProof/>
        <w:lang w:val="es-ES"/>
      </w:rPr>
      <w:t>6</w:t>
    </w:r>
    <w:r w:rsidR="00173FFA" w:rsidRPr="00173FFA">
      <w:rPr>
        <w:b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4FE2" w14:textId="77777777" w:rsidR="00D839BD" w:rsidRDefault="00D839BD">
      <w:r>
        <w:separator/>
      </w:r>
    </w:p>
  </w:footnote>
  <w:footnote w:type="continuationSeparator" w:id="0">
    <w:p w14:paraId="2A6A3E5C" w14:textId="77777777" w:rsidR="00D839BD" w:rsidRDefault="00D839BD">
      <w:r>
        <w:continuationSeparator/>
      </w:r>
    </w:p>
  </w:footnote>
  <w:footnote w:type="continuationNotice" w:id="1">
    <w:p w14:paraId="6427438A" w14:textId="77777777" w:rsidR="00D839BD" w:rsidRDefault="00D839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1C91" w14:textId="77777777" w:rsidR="002870B0" w:rsidRDefault="002870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5717" w14:textId="77777777" w:rsidR="006B6897" w:rsidRPr="00F512EB" w:rsidRDefault="006B6897" w:rsidP="006B6897">
    <w:pPr>
      <w:pStyle w:val="Piedepgina"/>
      <w:tabs>
        <w:tab w:val="clear" w:pos="8504"/>
        <w:tab w:val="right" w:pos="8364"/>
      </w:tabs>
      <w:rPr>
        <w:i/>
        <w:lang w:val="es-ES"/>
      </w:rPr>
    </w:pPr>
    <w:r w:rsidRPr="00F512EB">
      <w:rPr>
        <w:i/>
      </w:rPr>
      <w:tab/>
    </w:r>
    <w:r w:rsidR="00F512EB" w:rsidRPr="00F512EB">
      <w:rPr>
        <w:i/>
        <w:lang w:val="es-ES"/>
      </w:rPr>
      <w:t>CM. Definición de un Proceso de Control del Cambio</w:t>
    </w:r>
    <w:r w:rsidRPr="00F512EB">
      <w:rPr>
        <w:i/>
        <w:lang w:val="es-ES"/>
      </w:rPr>
      <w:tab/>
    </w:r>
  </w:p>
  <w:p w14:paraId="0A4F7224" w14:textId="77777777" w:rsidR="00405635" w:rsidRPr="00F512EB" w:rsidRDefault="00405635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839C7" w14:textId="77777777" w:rsidR="002870B0" w:rsidRDefault="002870B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84"/>
      <w:gridCol w:w="5528"/>
      <w:gridCol w:w="1808"/>
    </w:tblGrid>
    <w:tr w:rsidR="00F70832" w:rsidRPr="003036AA" w14:paraId="0D01BF95" w14:textId="77777777" w:rsidTr="00F70832">
      <w:trPr>
        <w:trHeight w:val="410"/>
      </w:trPr>
      <w:tc>
        <w:tcPr>
          <w:tcW w:w="1384" w:type="dxa"/>
          <w:vMerge w:val="restart"/>
        </w:tcPr>
        <w:p w14:paraId="3C27DCA7" w14:textId="77777777" w:rsidR="00F70832" w:rsidRPr="00F63D22" w:rsidRDefault="00F70832" w:rsidP="00C517EA">
          <w:pPr>
            <w:pStyle w:val="Encabezado"/>
            <w:jc w:val="center"/>
            <w:rPr>
              <w:b/>
              <w:sz w:val="40"/>
              <w:szCs w:val="40"/>
              <w:lang w:val="es-ES"/>
            </w:rPr>
          </w:pPr>
          <w:r w:rsidRPr="00F63D22">
            <w:rPr>
              <w:b/>
              <w:sz w:val="40"/>
              <w:szCs w:val="40"/>
              <w:lang w:val="es-ES"/>
            </w:rPr>
            <w:t>ENSO</w:t>
          </w:r>
        </w:p>
        <w:p w14:paraId="7B799E81" w14:textId="77777777" w:rsidR="00F70832" w:rsidRPr="00F63D22" w:rsidRDefault="00F70832" w:rsidP="006B6897">
          <w:pPr>
            <w:pStyle w:val="Encabezado"/>
            <w:jc w:val="center"/>
            <w:rPr>
              <w:sz w:val="16"/>
              <w:szCs w:val="16"/>
              <w:lang w:val="es-ES"/>
            </w:rPr>
          </w:pPr>
          <w:r>
            <w:rPr>
              <w:sz w:val="16"/>
              <w:szCs w:val="16"/>
              <w:lang w:val="es-ES"/>
            </w:rPr>
            <w:t>Gr</w:t>
          </w:r>
          <w:r w:rsidRPr="00F63D22">
            <w:rPr>
              <w:sz w:val="16"/>
              <w:szCs w:val="16"/>
              <w:lang w:val="es-ES"/>
            </w:rPr>
            <w:t>EI</w:t>
          </w:r>
        </w:p>
      </w:tc>
      <w:tc>
        <w:tcPr>
          <w:tcW w:w="5528" w:type="dxa"/>
          <w:vAlign w:val="center"/>
        </w:tcPr>
        <w:p w14:paraId="53FAD22D" w14:textId="77777777" w:rsidR="00F70832" w:rsidRPr="00C949F0" w:rsidRDefault="00F512EB" w:rsidP="00C517EA">
          <w:pPr>
            <w:pStyle w:val="Encabezado"/>
            <w:jc w:val="center"/>
            <w:rPr>
              <w:b/>
              <w:noProof/>
              <w:lang w:val="pt-BR"/>
            </w:rPr>
          </w:pPr>
          <w:r w:rsidRPr="00C949F0">
            <w:rPr>
              <w:i/>
              <w:lang w:val="es-ES"/>
            </w:rPr>
            <w:t>CM. Definición de un Proceso de Control del Cambio</w:t>
          </w:r>
        </w:p>
      </w:tc>
      <w:tc>
        <w:tcPr>
          <w:tcW w:w="1808" w:type="dxa"/>
          <w:vAlign w:val="center"/>
        </w:tcPr>
        <w:p w14:paraId="10FE0EA8" w14:textId="7D6D8740" w:rsidR="00F70832" w:rsidRPr="00C949F0" w:rsidRDefault="00F70832" w:rsidP="00F512EB">
          <w:pPr>
            <w:pStyle w:val="Encabezado"/>
            <w:jc w:val="center"/>
            <w:rPr>
              <w:i/>
              <w:lang w:val="es-ES"/>
            </w:rPr>
          </w:pPr>
          <w:r w:rsidRPr="00C949F0">
            <w:rPr>
              <w:b/>
              <w:lang w:val="pt-BR"/>
            </w:rPr>
            <w:t>Grp:</w:t>
          </w:r>
          <w:r w:rsidR="00F512EB" w:rsidRPr="00C949F0">
            <w:rPr>
              <w:i/>
              <w:lang w:val="es-ES"/>
            </w:rPr>
            <w:t xml:space="preserve"> </w:t>
          </w:r>
          <w:r w:rsidR="00C949F0" w:rsidRPr="00C949F0">
            <w:rPr>
              <w:i/>
              <w:lang w:val="es-ES"/>
            </w:rPr>
            <w:t>1</w:t>
          </w:r>
        </w:p>
      </w:tc>
    </w:tr>
    <w:tr w:rsidR="006B6897" w:rsidRPr="00C949F0" w14:paraId="7CCE9FF6" w14:textId="77777777" w:rsidTr="006B6897">
      <w:trPr>
        <w:trHeight w:val="273"/>
      </w:trPr>
      <w:tc>
        <w:tcPr>
          <w:tcW w:w="1384" w:type="dxa"/>
          <w:vMerge/>
        </w:tcPr>
        <w:p w14:paraId="450EA2D7" w14:textId="77777777" w:rsidR="006B6897" w:rsidRPr="003036AA" w:rsidRDefault="006B6897" w:rsidP="00C517EA">
          <w:pPr>
            <w:pStyle w:val="Encabezado"/>
            <w:rPr>
              <w:lang w:val="pt-BR"/>
            </w:rPr>
          </w:pPr>
        </w:p>
      </w:tc>
      <w:tc>
        <w:tcPr>
          <w:tcW w:w="7336" w:type="dxa"/>
          <w:gridSpan w:val="2"/>
          <w:noWrap/>
          <w:vAlign w:val="center"/>
        </w:tcPr>
        <w:p w14:paraId="23673EC2" w14:textId="5D0B1206" w:rsidR="006B6897" w:rsidRPr="00C949F0" w:rsidRDefault="006B6897" w:rsidP="006B6897">
          <w:pPr>
            <w:pStyle w:val="Encabezado"/>
            <w:jc w:val="center"/>
            <w:rPr>
              <w:b/>
              <w:lang w:val="es-ES"/>
            </w:rPr>
          </w:pPr>
          <w:r w:rsidRPr="00C949F0">
            <w:rPr>
              <w:b/>
              <w:lang w:val="pt-BR"/>
            </w:rPr>
            <w:t xml:space="preserve">Doc.:  </w:t>
          </w:r>
          <w:r w:rsidR="003D156B" w:rsidRPr="00C949F0">
            <w:rPr>
              <w:b/>
              <w:i/>
              <w:lang w:val="pt-BR"/>
            </w:rPr>
            <w:t>DP_ControldeCambios_Grupo</w:t>
          </w:r>
          <w:r w:rsidR="00C949F0" w:rsidRPr="00C949F0">
            <w:rPr>
              <w:b/>
              <w:i/>
              <w:lang w:val="pt-BR"/>
            </w:rPr>
            <w:t>1</w:t>
          </w:r>
          <w:r w:rsidR="003D156B" w:rsidRPr="00C949F0">
            <w:rPr>
              <w:b/>
              <w:i/>
              <w:lang w:val="pt-BR"/>
            </w:rPr>
            <w:t>-v1</w:t>
          </w:r>
        </w:p>
      </w:tc>
    </w:tr>
  </w:tbl>
  <w:p w14:paraId="3DD355C9" w14:textId="77777777" w:rsidR="00F63D22" w:rsidRPr="003D156B" w:rsidRDefault="00F63D2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1901"/>
    <w:multiLevelType w:val="hybridMultilevel"/>
    <w:tmpl w:val="10AACCA0"/>
    <w:lvl w:ilvl="0" w:tplc="B6823B12">
      <w:start w:val="1"/>
      <w:numFmt w:val="decimal"/>
      <w:lvlText w:val="%1."/>
      <w:lvlJc w:val="left"/>
      <w:pPr>
        <w:ind w:left="720" w:hanging="360"/>
      </w:pPr>
    </w:lvl>
    <w:lvl w:ilvl="1" w:tplc="9F74C83E">
      <w:start w:val="1"/>
      <w:numFmt w:val="lowerLetter"/>
      <w:lvlText w:val="%2."/>
      <w:lvlJc w:val="left"/>
      <w:pPr>
        <w:ind w:left="1440" w:hanging="360"/>
      </w:pPr>
    </w:lvl>
    <w:lvl w:ilvl="2" w:tplc="A0707B4C">
      <w:start w:val="1"/>
      <w:numFmt w:val="lowerRoman"/>
      <w:lvlText w:val="%3."/>
      <w:lvlJc w:val="right"/>
      <w:pPr>
        <w:ind w:left="2160" w:hanging="180"/>
      </w:pPr>
    </w:lvl>
    <w:lvl w:ilvl="3" w:tplc="A2483744">
      <w:start w:val="1"/>
      <w:numFmt w:val="decimal"/>
      <w:lvlText w:val="%4."/>
      <w:lvlJc w:val="left"/>
      <w:pPr>
        <w:ind w:left="2880" w:hanging="360"/>
      </w:pPr>
    </w:lvl>
    <w:lvl w:ilvl="4" w:tplc="73C6FE20">
      <w:start w:val="1"/>
      <w:numFmt w:val="lowerLetter"/>
      <w:lvlText w:val="%5."/>
      <w:lvlJc w:val="left"/>
      <w:pPr>
        <w:ind w:left="3600" w:hanging="360"/>
      </w:pPr>
    </w:lvl>
    <w:lvl w:ilvl="5" w:tplc="DA3251D0">
      <w:start w:val="1"/>
      <w:numFmt w:val="lowerRoman"/>
      <w:lvlText w:val="%6."/>
      <w:lvlJc w:val="right"/>
      <w:pPr>
        <w:ind w:left="4320" w:hanging="180"/>
      </w:pPr>
    </w:lvl>
    <w:lvl w:ilvl="6" w:tplc="1A207C7A">
      <w:start w:val="1"/>
      <w:numFmt w:val="decimal"/>
      <w:lvlText w:val="%7."/>
      <w:lvlJc w:val="left"/>
      <w:pPr>
        <w:ind w:left="5040" w:hanging="360"/>
      </w:pPr>
    </w:lvl>
    <w:lvl w:ilvl="7" w:tplc="C60A1942">
      <w:start w:val="1"/>
      <w:numFmt w:val="lowerLetter"/>
      <w:lvlText w:val="%8."/>
      <w:lvlJc w:val="left"/>
      <w:pPr>
        <w:ind w:left="5760" w:hanging="360"/>
      </w:pPr>
    </w:lvl>
    <w:lvl w:ilvl="8" w:tplc="4DAC3A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6B94"/>
    <w:multiLevelType w:val="hybridMultilevel"/>
    <w:tmpl w:val="27A8DE60"/>
    <w:lvl w:ilvl="0" w:tplc="B56093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98A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05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E3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CE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47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49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47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00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B80"/>
    <w:multiLevelType w:val="hybridMultilevel"/>
    <w:tmpl w:val="444465F6"/>
    <w:lvl w:ilvl="0" w:tplc="1C7AF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6B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84B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EE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2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E4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6B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E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AC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FA618D"/>
    <w:multiLevelType w:val="hybridMultilevel"/>
    <w:tmpl w:val="52A4DDE6"/>
    <w:lvl w:ilvl="0" w:tplc="2C760D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2234"/>
    <w:multiLevelType w:val="hybridMultilevel"/>
    <w:tmpl w:val="FFFFFFFF"/>
    <w:lvl w:ilvl="0" w:tplc="E5D22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8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65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0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63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47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C9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AF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ED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EE449"/>
    <w:multiLevelType w:val="hybridMultilevel"/>
    <w:tmpl w:val="8CB0A86A"/>
    <w:lvl w:ilvl="0" w:tplc="90D85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86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81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04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44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62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6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A7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0A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D757"/>
    <w:multiLevelType w:val="hybridMultilevel"/>
    <w:tmpl w:val="4B183012"/>
    <w:lvl w:ilvl="0" w:tplc="95320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601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43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09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88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4EF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8C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AE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6A1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8939A"/>
    <w:multiLevelType w:val="hybridMultilevel"/>
    <w:tmpl w:val="FFFFFFFF"/>
    <w:lvl w:ilvl="0" w:tplc="712E5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A9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A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CC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AA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AE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C5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A1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87C54"/>
    <w:multiLevelType w:val="multilevel"/>
    <w:tmpl w:val="415248B0"/>
    <w:lvl w:ilvl="0">
      <w:start w:val="1"/>
      <w:numFmt w:val="decimal"/>
      <w:suff w:val="space"/>
      <w:lvlText w:val="%1. 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9" w15:restartNumberingAfterBreak="0">
    <w:nsid w:val="289F21B1"/>
    <w:multiLevelType w:val="hybridMultilevel"/>
    <w:tmpl w:val="69A6877A"/>
    <w:lvl w:ilvl="0" w:tplc="E3B08EC0">
      <w:start w:val="1"/>
      <w:numFmt w:val="lowerLetter"/>
      <w:lvlText w:val="%1)"/>
      <w:lvlJc w:val="left"/>
      <w:pPr>
        <w:ind w:left="720" w:hanging="360"/>
      </w:pPr>
    </w:lvl>
    <w:lvl w:ilvl="1" w:tplc="CED68A72">
      <w:start w:val="1"/>
      <w:numFmt w:val="lowerLetter"/>
      <w:lvlText w:val="%2."/>
      <w:lvlJc w:val="left"/>
      <w:pPr>
        <w:ind w:left="1440" w:hanging="360"/>
      </w:pPr>
    </w:lvl>
    <w:lvl w:ilvl="2" w:tplc="BE16F0C2">
      <w:start w:val="1"/>
      <w:numFmt w:val="lowerRoman"/>
      <w:lvlText w:val="%3."/>
      <w:lvlJc w:val="right"/>
      <w:pPr>
        <w:ind w:left="2160" w:hanging="180"/>
      </w:pPr>
    </w:lvl>
    <w:lvl w:ilvl="3" w:tplc="041877C2">
      <w:start w:val="1"/>
      <w:numFmt w:val="decimal"/>
      <w:lvlText w:val="%4."/>
      <w:lvlJc w:val="left"/>
      <w:pPr>
        <w:ind w:left="2880" w:hanging="360"/>
      </w:pPr>
    </w:lvl>
    <w:lvl w:ilvl="4" w:tplc="D7CC4C9E">
      <w:start w:val="1"/>
      <w:numFmt w:val="lowerLetter"/>
      <w:lvlText w:val="%5."/>
      <w:lvlJc w:val="left"/>
      <w:pPr>
        <w:ind w:left="3600" w:hanging="360"/>
      </w:pPr>
    </w:lvl>
    <w:lvl w:ilvl="5" w:tplc="B7445CE4">
      <w:start w:val="1"/>
      <w:numFmt w:val="lowerRoman"/>
      <w:lvlText w:val="%6."/>
      <w:lvlJc w:val="right"/>
      <w:pPr>
        <w:ind w:left="4320" w:hanging="180"/>
      </w:pPr>
    </w:lvl>
    <w:lvl w:ilvl="6" w:tplc="282C8658">
      <w:start w:val="1"/>
      <w:numFmt w:val="decimal"/>
      <w:lvlText w:val="%7."/>
      <w:lvlJc w:val="left"/>
      <w:pPr>
        <w:ind w:left="5040" w:hanging="360"/>
      </w:pPr>
    </w:lvl>
    <w:lvl w:ilvl="7" w:tplc="576C26AA">
      <w:start w:val="1"/>
      <w:numFmt w:val="lowerLetter"/>
      <w:lvlText w:val="%8."/>
      <w:lvlJc w:val="left"/>
      <w:pPr>
        <w:ind w:left="5760" w:hanging="360"/>
      </w:pPr>
    </w:lvl>
    <w:lvl w:ilvl="8" w:tplc="C65AE3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C19EF"/>
    <w:multiLevelType w:val="hybridMultilevel"/>
    <w:tmpl w:val="FFFFFFFF"/>
    <w:lvl w:ilvl="0" w:tplc="486CE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AC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CC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26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47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27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4B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25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A7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A7B97"/>
    <w:multiLevelType w:val="hybridMultilevel"/>
    <w:tmpl w:val="300CA4A2"/>
    <w:lvl w:ilvl="0" w:tplc="8324A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AF2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E82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C90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6BC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0C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C69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6CF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CBF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A04DA0"/>
    <w:multiLevelType w:val="hybridMultilevel"/>
    <w:tmpl w:val="4466541E"/>
    <w:lvl w:ilvl="0" w:tplc="98FEBFE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5B264F6">
      <w:start w:val="1"/>
      <w:numFmt w:val="lowerLetter"/>
      <w:lvlText w:val="%2."/>
      <w:lvlJc w:val="left"/>
      <w:pPr>
        <w:ind w:left="1440" w:hanging="360"/>
      </w:pPr>
    </w:lvl>
    <w:lvl w:ilvl="2" w:tplc="CDA24E9A">
      <w:start w:val="1"/>
      <w:numFmt w:val="lowerRoman"/>
      <w:lvlText w:val="%3."/>
      <w:lvlJc w:val="right"/>
      <w:pPr>
        <w:ind w:left="2160" w:hanging="180"/>
      </w:pPr>
    </w:lvl>
    <w:lvl w:ilvl="3" w:tplc="02142248">
      <w:start w:val="1"/>
      <w:numFmt w:val="decimal"/>
      <w:lvlText w:val="%4."/>
      <w:lvlJc w:val="left"/>
      <w:pPr>
        <w:ind w:left="2880" w:hanging="360"/>
      </w:pPr>
    </w:lvl>
    <w:lvl w:ilvl="4" w:tplc="A176DAC2">
      <w:start w:val="1"/>
      <w:numFmt w:val="lowerLetter"/>
      <w:lvlText w:val="%5."/>
      <w:lvlJc w:val="left"/>
      <w:pPr>
        <w:ind w:left="3600" w:hanging="360"/>
      </w:pPr>
    </w:lvl>
    <w:lvl w:ilvl="5" w:tplc="D81A2024">
      <w:start w:val="1"/>
      <w:numFmt w:val="lowerRoman"/>
      <w:lvlText w:val="%6."/>
      <w:lvlJc w:val="right"/>
      <w:pPr>
        <w:ind w:left="4320" w:hanging="180"/>
      </w:pPr>
    </w:lvl>
    <w:lvl w:ilvl="6" w:tplc="82EAF33C">
      <w:start w:val="1"/>
      <w:numFmt w:val="decimal"/>
      <w:lvlText w:val="%7."/>
      <w:lvlJc w:val="left"/>
      <w:pPr>
        <w:ind w:left="5040" w:hanging="360"/>
      </w:pPr>
    </w:lvl>
    <w:lvl w:ilvl="7" w:tplc="C446473E">
      <w:start w:val="1"/>
      <w:numFmt w:val="lowerLetter"/>
      <w:lvlText w:val="%8."/>
      <w:lvlJc w:val="left"/>
      <w:pPr>
        <w:ind w:left="5760" w:hanging="360"/>
      </w:pPr>
    </w:lvl>
    <w:lvl w:ilvl="8" w:tplc="7E6A08E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F0770"/>
    <w:multiLevelType w:val="hybridMultilevel"/>
    <w:tmpl w:val="2CD8C55A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A672FD"/>
    <w:multiLevelType w:val="hybridMultilevel"/>
    <w:tmpl w:val="4C5E1A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CB8EFF"/>
    <w:multiLevelType w:val="hybridMultilevel"/>
    <w:tmpl w:val="FFFFFFFF"/>
    <w:lvl w:ilvl="0" w:tplc="B832D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E1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03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41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81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4B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E9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44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01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7080D"/>
    <w:multiLevelType w:val="multilevel"/>
    <w:tmpl w:val="A0E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E6DE2"/>
    <w:multiLevelType w:val="hybridMultilevel"/>
    <w:tmpl w:val="D4544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60D9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D1E47"/>
    <w:multiLevelType w:val="hybridMultilevel"/>
    <w:tmpl w:val="D1E25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BB1CB"/>
    <w:multiLevelType w:val="hybridMultilevel"/>
    <w:tmpl w:val="FFFFFFFF"/>
    <w:lvl w:ilvl="0" w:tplc="953A7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C3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0A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80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2C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EB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CA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ED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0A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7A660"/>
    <w:multiLevelType w:val="hybridMultilevel"/>
    <w:tmpl w:val="FFFFFFFF"/>
    <w:lvl w:ilvl="0" w:tplc="73726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E8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A8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29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6C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6A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C9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EC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61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8283D"/>
    <w:multiLevelType w:val="hybridMultilevel"/>
    <w:tmpl w:val="FFFFFFFF"/>
    <w:lvl w:ilvl="0" w:tplc="30C8C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40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E8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69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A5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A9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2B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2D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87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9C3BC"/>
    <w:multiLevelType w:val="hybridMultilevel"/>
    <w:tmpl w:val="8592B468"/>
    <w:lvl w:ilvl="0" w:tplc="7C80BB3E">
      <w:start w:val="1"/>
      <w:numFmt w:val="decimal"/>
      <w:lvlText w:val="%1."/>
      <w:lvlJc w:val="left"/>
      <w:pPr>
        <w:ind w:left="720" w:hanging="360"/>
      </w:pPr>
    </w:lvl>
    <w:lvl w:ilvl="1" w:tplc="BA3E4E14">
      <w:start w:val="1"/>
      <w:numFmt w:val="lowerLetter"/>
      <w:lvlText w:val="%2."/>
      <w:lvlJc w:val="left"/>
      <w:pPr>
        <w:ind w:left="1440" w:hanging="360"/>
      </w:pPr>
    </w:lvl>
    <w:lvl w:ilvl="2" w:tplc="D1E0FD88">
      <w:start w:val="1"/>
      <w:numFmt w:val="lowerRoman"/>
      <w:lvlText w:val="%3."/>
      <w:lvlJc w:val="right"/>
      <w:pPr>
        <w:ind w:left="2160" w:hanging="180"/>
      </w:pPr>
    </w:lvl>
    <w:lvl w:ilvl="3" w:tplc="DF60F7C2">
      <w:start w:val="1"/>
      <w:numFmt w:val="decimal"/>
      <w:lvlText w:val="%4."/>
      <w:lvlJc w:val="left"/>
      <w:pPr>
        <w:ind w:left="2880" w:hanging="360"/>
      </w:pPr>
    </w:lvl>
    <w:lvl w:ilvl="4" w:tplc="964C7CF2">
      <w:start w:val="1"/>
      <w:numFmt w:val="lowerLetter"/>
      <w:lvlText w:val="%5."/>
      <w:lvlJc w:val="left"/>
      <w:pPr>
        <w:ind w:left="3600" w:hanging="360"/>
      </w:pPr>
    </w:lvl>
    <w:lvl w:ilvl="5" w:tplc="B7664B10">
      <w:start w:val="1"/>
      <w:numFmt w:val="lowerRoman"/>
      <w:lvlText w:val="%6."/>
      <w:lvlJc w:val="right"/>
      <w:pPr>
        <w:ind w:left="4320" w:hanging="180"/>
      </w:pPr>
    </w:lvl>
    <w:lvl w:ilvl="6" w:tplc="F9B4055C">
      <w:start w:val="1"/>
      <w:numFmt w:val="decimal"/>
      <w:lvlText w:val="%7."/>
      <w:lvlJc w:val="left"/>
      <w:pPr>
        <w:ind w:left="5040" w:hanging="360"/>
      </w:pPr>
    </w:lvl>
    <w:lvl w:ilvl="7" w:tplc="0340FFAA">
      <w:start w:val="1"/>
      <w:numFmt w:val="lowerLetter"/>
      <w:lvlText w:val="%8."/>
      <w:lvlJc w:val="left"/>
      <w:pPr>
        <w:ind w:left="5760" w:hanging="360"/>
      </w:pPr>
    </w:lvl>
    <w:lvl w:ilvl="8" w:tplc="A81256C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6435E"/>
    <w:multiLevelType w:val="multilevel"/>
    <w:tmpl w:val="B6161108"/>
    <w:lvl w:ilvl="0">
      <w:start w:val="1"/>
      <w:numFmt w:val="decimal"/>
      <w:suff w:val="space"/>
      <w:lvlText w:val="%1. "/>
      <w:lvlJc w:val="left"/>
      <w:pPr>
        <w:ind w:left="3516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862" w:hanging="86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24" w15:restartNumberingAfterBreak="0">
    <w:nsid w:val="51FE39CA"/>
    <w:multiLevelType w:val="hybridMultilevel"/>
    <w:tmpl w:val="83B07A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89F0785"/>
    <w:multiLevelType w:val="hybridMultilevel"/>
    <w:tmpl w:val="75B62CF8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65AE66"/>
    <w:multiLevelType w:val="hybridMultilevel"/>
    <w:tmpl w:val="FFFFFFFF"/>
    <w:lvl w:ilvl="0" w:tplc="5E8EC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E3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63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66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C0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C9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8C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C1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A3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6C956"/>
    <w:multiLevelType w:val="hybridMultilevel"/>
    <w:tmpl w:val="FFFFFFFF"/>
    <w:lvl w:ilvl="0" w:tplc="6B203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087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81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2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C3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4D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A6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06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E7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690B3"/>
    <w:multiLevelType w:val="hybridMultilevel"/>
    <w:tmpl w:val="5DD8C0C8"/>
    <w:lvl w:ilvl="0" w:tplc="5778E6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C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4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AB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C9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C7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4C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60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E88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F1431"/>
    <w:multiLevelType w:val="hybridMultilevel"/>
    <w:tmpl w:val="B14425F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407A5"/>
    <w:multiLevelType w:val="hybridMultilevel"/>
    <w:tmpl w:val="C916DB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D42C4"/>
    <w:multiLevelType w:val="hybridMultilevel"/>
    <w:tmpl w:val="FFFFFFFF"/>
    <w:lvl w:ilvl="0" w:tplc="2DFA2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C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A5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61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4C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85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A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E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830AF"/>
    <w:multiLevelType w:val="hybridMultilevel"/>
    <w:tmpl w:val="FFFFFFFF"/>
    <w:lvl w:ilvl="0" w:tplc="0E5AD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E8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03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44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E8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45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85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4B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8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79CBC641"/>
    <w:multiLevelType w:val="hybridMultilevel"/>
    <w:tmpl w:val="FFFFFFFF"/>
    <w:lvl w:ilvl="0" w:tplc="8C26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48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82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4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0B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07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8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C3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E0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950C0"/>
    <w:multiLevelType w:val="hybridMultilevel"/>
    <w:tmpl w:val="249CC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1342910">
    <w:abstractNumId w:val="6"/>
  </w:num>
  <w:num w:numId="2" w16cid:durableId="1612933185">
    <w:abstractNumId w:val="0"/>
  </w:num>
  <w:num w:numId="3" w16cid:durableId="1038050980">
    <w:abstractNumId w:val="22"/>
  </w:num>
  <w:num w:numId="4" w16cid:durableId="380441397">
    <w:abstractNumId w:val="9"/>
  </w:num>
  <w:num w:numId="5" w16cid:durableId="1671636986">
    <w:abstractNumId w:val="12"/>
  </w:num>
  <w:num w:numId="6" w16cid:durableId="1535269355">
    <w:abstractNumId w:val="29"/>
  </w:num>
  <w:num w:numId="7" w16cid:durableId="1140461132">
    <w:abstractNumId w:val="5"/>
  </w:num>
  <w:num w:numId="8" w16cid:durableId="805122699">
    <w:abstractNumId w:val="1"/>
  </w:num>
  <w:num w:numId="9" w16cid:durableId="230385990">
    <w:abstractNumId w:val="8"/>
  </w:num>
  <w:num w:numId="10" w16cid:durableId="2062942494">
    <w:abstractNumId w:val="36"/>
  </w:num>
  <w:num w:numId="11" w16cid:durableId="466972900">
    <w:abstractNumId w:val="18"/>
  </w:num>
  <w:num w:numId="12" w16cid:durableId="814491721">
    <w:abstractNumId w:val="26"/>
  </w:num>
  <w:num w:numId="13" w16cid:durableId="589316188">
    <w:abstractNumId w:val="13"/>
  </w:num>
  <w:num w:numId="14" w16cid:durableId="942690098">
    <w:abstractNumId w:val="23"/>
  </w:num>
  <w:num w:numId="15" w16cid:durableId="1740711086">
    <w:abstractNumId w:val="17"/>
  </w:num>
  <w:num w:numId="16" w16cid:durableId="1721784596">
    <w:abstractNumId w:val="24"/>
  </w:num>
  <w:num w:numId="17" w16cid:durableId="699743147">
    <w:abstractNumId w:val="31"/>
  </w:num>
  <w:num w:numId="18" w16cid:durableId="1065488737">
    <w:abstractNumId w:val="14"/>
  </w:num>
  <w:num w:numId="19" w16cid:durableId="1535652411">
    <w:abstractNumId w:val="16"/>
  </w:num>
  <w:num w:numId="20" w16cid:durableId="1239560597">
    <w:abstractNumId w:val="3"/>
  </w:num>
  <w:num w:numId="21" w16cid:durableId="1271162767">
    <w:abstractNumId w:val="2"/>
  </w:num>
  <w:num w:numId="22" w16cid:durableId="560100021">
    <w:abstractNumId w:val="11"/>
  </w:num>
  <w:num w:numId="23" w16cid:durableId="1381437680">
    <w:abstractNumId w:val="30"/>
  </w:num>
  <w:num w:numId="24" w16cid:durableId="155847403">
    <w:abstractNumId w:val="34"/>
  </w:num>
  <w:num w:numId="25" w16cid:durableId="168445001">
    <w:abstractNumId w:val="25"/>
  </w:num>
  <w:num w:numId="26" w16cid:durableId="1702128739">
    <w:abstractNumId w:val="25"/>
  </w:num>
  <w:num w:numId="27" w16cid:durableId="1540118657">
    <w:abstractNumId w:val="19"/>
  </w:num>
  <w:num w:numId="28" w16cid:durableId="1578248072">
    <w:abstractNumId w:val="10"/>
  </w:num>
  <w:num w:numId="29" w16cid:durableId="624970128">
    <w:abstractNumId w:val="7"/>
  </w:num>
  <w:num w:numId="30" w16cid:durableId="86199243">
    <w:abstractNumId w:val="15"/>
  </w:num>
  <w:num w:numId="31" w16cid:durableId="310449434">
    <w:abstractNumId w:val="33"/>
  </w:num>
  <w:num w:numId="32" w16cid:durableId="697313375">
    <w:abstractNumId w:val="21"/>
  </w:num>
  <w:num w:numId="33" w16cid:durableId="1686899344">
    <w:abstractNumId w:val="4"/>
  </w:num>
  <w:num w:numId="34" w16cid:durableId="339697314">
    <w:abstractNumId w:val="28"/>
  </w:num>
  <w:num w:numId="35" w16cid:durableId="156314020">
    <w:abstractNumId w:val="32"/>
  </w:num>
  <w:num w:numId="36" w16cid:durableId="51318530">
    <w:abstractNumId w:val="27"/>
  </w:num>
  <w:num w:numId="37" w16cid:durableId="1442652986">
    <w:abstractNumId w:val="20"/>
  </w:num>
  <w:num w:numId="38" w16cid:durableId="1592078787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lime,#9f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E"/>
    <w:rsid w:val="00000268"/>
    <w:rsid w:val="00001902"/>
    <w:rsid w:val="00001BF9"/>
    <w:rsid w:val="000040AD"/>
    <w:rsid w:val="000047DE"/>
    <w:rsid w:val="0000491E"/>
    <w:rsid w:val="000074BD"/>
    <w:rsid w:val="000118D3"/>
    <w:rsid w:val="00012A4B"/>
    <w:rsid w:val="00023C38"/>
    <w:rsid w:val="00025889"/>
    <w:rsid w:val="00025945"/>
    <w:rsid w:val="000262F1"/>
    <w:rsid w:val="000315C3"/>
    <w:rsid w:val="00031F58"/>
    <w:rsid w:val="000325D2"/>
    <w:rsid w:val="0003304F"/>
    <w:rsid w:val="00035252"/>
    <w:rsid w:val="00035CE2"/>
    <w:rsid w:val="00037111"/>
    <w:rsid w:val="000375D2"/>
    <w:rsid w:val="00037F06"/>
    <w:rsid w:val="000413CF"/>
    <w:rsid w:val="00050BD6"/>
    <w:rsid w:val="00050DCD"/>
    <w:rsid w:val="0005333E"/>
    <w:rsid w:val="000563CE"/>
    <w:rsid w:val="00057725"/>
    <w:rsid w:val="0006495B"/>
    <w:rsid w:val="00064C01"/>
    <w:rsid w:val="000667DF"/>
    <w:rsid w:val="000706DF"/>
    <w:rsid w:val="00070E19"/>
    <w:rsid w:val="00071938"/>
    <w:rsid w:val="000748A9"/>
    <w:rsid w:val="00077AB8"/>
    <w:rsid w:val="000810D3"/>
    <w:rsid w:val="000841B4"/>
    <w:rsid w:val="000859FD"/>
    <w:rsid w:val="00087734"/>
    <w:rsid w:val="00087A6E"/>
    <w:rsid w:val="0009723E"/>
    <w:rsid w:val="0009741D"/>
    <w:rsid w:val="000A039B"/>
    <w:rsid w:val="000A1A4A"/>
    <w:rsid w:val="000A470E"/>
    <w:rsid w:val="000A51F1"/>
    <w:rsid w:val="000A5378"/>
    <w:rsid w:val="000A64BC"/>
    <w:rsid w:val="000A68C9"/>
    <w:rsid w:val="000A77A7"/>
    <w:rsid w:val="000A7F20"/>
    <w:rsid w:val="000B2522"/>
    <w:rsid w:val="000B6554"/>
    <w:rsid w:val="000B6A5F"/>
    <w:rsid w:val="000B7390"/>
    <w:rsid w:val="000C2C20"/>
    <w:rsid w:val="000C3C30"/>
    <w:rsid w:val="000C4199"/>
    <w:rsid w:val="000C6018"/>
    <w:rsid w:val="000D4B7B"/>
    <w:rsid w:val="000D6B2D"/>
    <w:rsid w:val="000D70AD"/>
    <w:rsid w:val="000D722B"/>
    <w:rsid w:val="000E38EB"/>
    <w:rsid w:val="000E5FFA"/>
    <w:rsid w:val="000E666E"/>
    <w:rsid w:val="000E77C5"/>
    <w:rsid w:val="000F0785"/>
    <w:rsid w:val="000F13C0"/>
    <w:rsid w:val="000F173C"/>
    <w:rsid w:val="000F18E2"/>
    <w:rsid w:val="000F57FB"/>
    <w:rsid w:val="000F5E5F"/>
    <w:rsid w:val="000F6999"/>
    <w:rsid w:val="00101823"/>
    <w:rsid w:val="001043CB"/>
    <w:rsid w:val="001061FB"/>
    <w:rsid w:val="0010627E"/>
    <w:rsid w:val="00111ECC"/>
    <w:rsid w:val="00114D35"/>
    <w:rsid w:val="0011739E"/>
    <w:rsid w:val="00117825"/>
    <w:rsid w:val="00120EAA"/>
    <w:rsid w:val="001233C7"/>
    <w:rsid w:val="00123C9F"/>
    <w:rsid w:val="001257E9"/>
    <w:rsid w:val="00127A9C"/>
    <w:rsid w:val="001320AD"/>
    <w:rsid w:val="00133351"/>
    <w:rsid w:val="00133CD5"/>
    <w:rsid w:val="0013558C"/>
    <w:rsid w:val="00136238"/>
    <w:rsid w:val="001366EB"/>
    <w:rsid w:val="00136BF9"/>
    <w:rsid w:val="00140E00"/>
    <w:rsid w:val="00142A26"/>
    <w:rsid w:val="00145D1E"/>
    <w:rsid w:val="00146198"/>
    <w:rsid w:val="00146FDA"/>
    <w:rsid w:val="001474A3"/>
    <w:rsid w:val="00151036"/>
    <w:rsid w:val="00153242"/>
    <w:rsid w:val="001532E0"/>
    <w:rsid w:val="00154770"/>
    <w:rsid w:val="00154DF2"/>
    <w:rsid w:val="00154FEC"/>
    <w:rsid w:val="00155417"/>
    <w:rsid w:val="00155C1A"/>
    <w:rsid w:val="0015715A"/>
    <w:rsid w:val="00157484"/>
    <w:rsid w:val="00160629"/>
    <w:rsid w:val="001611B9"/>
    <w:rsid w:val="001621AF"/>
    <w:rsid w:val="00163519"/>
    <w:rsid w:val="00166741"/>
    <w:rsid w:val="00167C17"/>
    <w:rsid w:val="00171162"/>
    <w:rsid w:val="00171783"/>
    <w:rsid w:val="00172360"/>
    <w:rsid w:val="00172906"/>
    <w:rsid w:val="00173FFA"/>
    <w:rsid w:val="00176691"/>
    <w:rsid w:val="001806D0"/>
    <w:rsid w:val="00180B6E"/>
    <w:rsid w:val="00181611"/>
    <w:rsid w:val="00181DA3"/>
    <w:rsid w:val="001828F7"/>
    <w:rsid w:val="00183778"/>
    <w:rsid w:val="0018555E"/>
    <w:rsid w:val="0019102F"/>
    <w:rsid w:val="00193144"/>
    <w:rsid w:val="00193E6F"/>
    <w:rsid w:val="001946B7"/>
    <w:rsid w:val="00197C1F"/>
    <w:rsid w:val="001A298F"/>
    <w:rsid w:val="001A523F"/>
    <w:rsid w:val="001A5518"/>
    <w:rsid w:val="001A63BF"/>
    <w:rsid w:val="001B133E"/>
    <w:rsid w:val="001B1ADF"/>
    <w:rsid w:val="001B23D7"/>
    <w:rsid w:val="001B24A2"/>
    <w:rsid w:val="001B2F0B"/>
    <w:rsid w:val="001B7932"/>
    <w:rsid w:val="001C2369"/>
    <w:rsid w:val="001C289F"/>
    <w:rsid w:val="001C2F8C"/>
    <w:rsid w:val="001C53AC"/>
    <w:rsid w:val="001C54A6"/>
    <w:rsid w:val="001C6E8F"/>
    <w:rsid w:val="001C705F"/>
    <w:rsid w:val="001D3128"/>
    <w:rsid w:val="001D37CB"/>
    <w:rsid w:val="001D7957"/>
    <w:rsid w:val="001E3FE9"/>
    <w:rsid w:val="001E4AF1"/>
    <w:rsid w:val="001E5458"/>
    <w:rsid w:val="001E6742"/>
    <w:rsid w:val="001E6F10"/>
    <w:rsid w:val="001E79BA"/>
    <w:rsid w:val="001E7ED8"/>
    <w:rsid w:val="001F213D"/>
    <w:rsid w:val="001F2276"/>
    <w:rsid w:val="001F2382"/>
    <w:rsid w:val="001F389B"/>
    <w:rsid w:val="001F509B"/>
    <w:rsid w:val="001F5D2E"/>
    <w:rsid w:val="001F774A"/>
    <w:rsid w:val="00201480"/>
    <w:rsid w:val="00202963"/>
    <w:rsid w:val="00203ABD"/>
    <w:rsid w:val="00203EDD"/>
    <w:rsid w:val="00204806"/>
    <w:rsid w:val="002050EE"/>
    <w:rsid w:val="002061C0"/>
    <w:rsid w:val="002076A4"/>
    <w:rsid w:val="00211241"/>
    <w:rsid w:val="00211400"/>
    <w:rsid w:val="00212297"/>
    <w:rsid w:val="002177B9"/>
    <w:rsid w:val="00217DFC"/>
    <w:rsid w:val="0022093C"/>
    <w:rsid w:val="00226103"/>
    <w:rsid w:val="002271DC"/>
    <w:rsid w:val="00227CAD"/>
    <w:rsid w:val="00231B77"/>
    <w:rsid w:val="00232081"/>
    <w:rsid w:val="002331B3"/>
    <w:rsid w:val="0023371E"/>
    <w:rsid w:val="002349F4"/>
    <w:rsid w:val="002354F0"/>
    <w:rsid w:val="002368E7"/>
    <w:rsid w:val="00236FE3"/>
    <w:rsid w:val="002401FD"/>
    <w:rsid w:val="002420FC"/>
    <w:rsid w:val="0024595E"/>
    <w:rsid w:val="00245F9A"/>
    <w:rsid w:val="002502B7"/>
    <w:rsid w:val="002504B3"/>
    <w:rsid w:val="00253520"/>
    <w:rsid w:val="00253731"/>
    <w:rsid w:val="0025687A"/>
    <w:rsid w:val="0025694F"/>
    <w:rsid w:val="00256D3D"/>
    <w:rsid w:val="00260DB5"/>
    <w:rsid w:val="00262840"/>
    <w:rsid w:val="002661FD"/>
    <w:rsid w:val="002670E0"/>
    <w:rsid w:val="00271AD4"/>
    <w:rsid w:val="00274CFD"/>
    <w:rsid w:val="002804D1"/>
    <w:rsid w:val="00282F3A"/>
    <w:rsid w:val="00283951"/>
    <w:rsid w:val="00284D0D"/>
    <w:rsid w:val="00284F5A"/>
    <w:rsid w:val="0028613E"/>
    <w:rsid w:val="002870B0"/>
    <w:rsid w:val="00290371"/>
    <w:rsid w:val="00290FCB"/>
    <w:rsid w:val="00291456"/>
    <w:rsid w:val="002924E4"/>
    <w:rsid w:val="002926D9"/>
    <w:rsid w:val="00292D0F"/>
    <w:rsid w:val="00295F41"/>
    <w:rsid w:val="00296A47"/>
    <w:rsid w:val="002A0DA5"/>
    <w:rsid w:val="002A1BB0"/>
    <w:rsid w:val="002A3A0E"/>
    <w:rsid w:val="002A5601"/>
    <w:rsid w:val="002A58BA"/>
    <w:rsid w:val="002A5BB8"/>
    <w:rsid w:val="002A5C8E"/>
    <w:rsid w:val="002B089F"/>
    <w:rsid w:val="002B189C"/>
    <w:rsid w:val="002B35DA"/>
    <w:rsid w:val="002B556F"/>
    <w:rsid w:val="002C070E"/>
    <w:rsid w:val="002C20DA"/>
    <w:rsid w:val="002C4226"/>
    <w:rsid w:val="002C57E5"/>
    <w:rsid w:val="002C65DD"/>
    <w:rsid w:val="002C6952"/>
    <w:rsid w:val="002D061C"/>
    <w:rsid w:val="002D0AAB"/>
    <w:rsid w:val="002D433C"/>
    <w:rsid w:val="002D537F"/>
    <w:rsid w:val="002D6C47"/>
    <w:rsid w:val="002D73B9"/>
    <w:rsid w:val="002E2E8A"/>
    <w:rsid w:val="002E5C58"/>
    <w:rsid w:val="002E6842"/>
    <w:rsid w:val="002E7E42"/>
    <w:rsid w:val="002F0F39"/>
    <w:rsid w:val="002F1478"/>
    <w:rsid w:val="002F2C45"/>
    <w:rsid w:val="002F3795"/>
    <w:rsid w:val="002F554C"/>
    <w:rsid w:val="002F5B1C"/>
    <w:rsid w:val="00300383"/>
    <w:rsid w:val="00302084"/>
    <w:rsid w:val="0030307A"/>
    <w:rsid w:val="003036AA"/>
    <w:rsid w:val="003038E3"/>
    <w:rsid w:val="00303F3C"/>
    <w:rsid w:val="00312627"/>
    <w:rsid w:val="00314AB3"/>
    <w:rsid w:val="00316734"/>
    <w:rsid w:val="00317824"/>
    <w:rsid w:val="00317E81"/>
    <w:rsid w:val="0032037B"/>
    <w:rsid w:val="00325E50"/>
    <w:rsid w:val="00325E5A"/>
    <w:rsid w:val="00331A69"/>
    <w:rsid w:val="00335740"/>
    <w:rsid w:val="00336A82"/>
    <w:rsid w:val="0034156B"/>
    <w:rsid w:val="003420D3"/>
    <w:rsid w:val="003429F1"/>
    <w:rsid w:val="00342C24"/>
    <w:rsid w:val="0034546D"/>
    <w:rsid w:val="003458BE"/>
    <w:rsid w:val="00347B4C"/>
    <w:rsid w:val="003506A1"/>
    <w:rsid w:val="0035073E"/>
    <w:rsid w:val="00350A81"/>
    <w:rsid w:val="00350F80"/>
    <w:rsid w:val="003511BB"/>
    <w:rsid w:val="003515EA"/>
    <w:rsid w:val="003518FB"/>
    <w:rsid w:val="0035507A"/>
    <w:rsid w:val="0035699F"/>
    <w:rsid w:val="00356DBA"/>
    <w:rsid w:val="00356DF9"/>
    <w:rsid w:val="0036065E"/>
    <w:rsid w:val="00360783"/>
    <w:rsid w:val="00362844"/>
    <w:rsid w:val="00364F61"/>
    <w:rsid w:val="00371EAF"/>
    <w:rsid w:val="0037401E"/>
    <w:rsid w:val="0037513C"/>
    <w:rsid w:val="00375207"/>
    <w:rsid w:val="00377F6B"/>
    <w:rsid w:val="00381FBE"/>
    <w:rsid w:val="00382870"/>
    <w:rsid w:val="00383FCB"/>
    <w:rsid w:val="003859E2"/>
    <w:rsid w:val="0038675B"/>
    <w:rsid w:val="00386EB8"/>
    <w:rsid w:val="003872B2"/>
    <w:rsid w:val="0038739C"/>
    <w:rsid w:val="003927DF"/>
    <w:rsid w:val="00395689"/>
    <w:rsid w:val="00397076"/>
    <w:rsid w:val="00397D65"/>
    <w:rsid w:val="003A3B06"/>
    <w:rsid w:val="003A459F"/>
    <w:rsid w:val="003A55A8"/>
    <w:rsid w:val="003A5985"/>
    <w:rsid w:val="003A6E35"/>
    <w:rsid w:val="003A7C0D"/>
    <w:rsid w:val="003B1E9B"/>
    <w:rsid w:val="003B1F60"/>
    <w:rsid w:val="003B2526"/>
    <w:rsid w:val="003B5650"/>
    <w:rsid w:val="003C26B3"/>
    <w:rsid w:val="003C6101"/>
    <w:rsid w:val="003D0616"/>
    <w:rsid w:val="003D156B"/>
    <w:rsid w:val="003D1B34"/>
    <w:rsid w:val="003D3202"/>
    <w:rsid w:val="003D4DC0"/>
    <w:rsid w:val="003D73AE"/>
    <w:rsid w:val="003D777B"/>
    <w:rsid w:val="003E0366"/>
    <w:rsid w:val="003E0C9A"/>
    <w:rsid w:val="003E0EA1"/>
    <w:rsid w:val="003E3C81"/>
    <w:rsid w:val="003E7CDB"/>
    <w:rsid w:val="003F06FD"/>
    <w:rsid w:val="003F22E9"/>
    <w:rsid w:val="003F2DFF"/>
    <w:rsid w:val="003F38BE"/>
    <w:rsid w:val="003F5B7B"/>
    <w:rsid w:val="003F6B62"/>
    <w:rsid w:val="003F6BB8"/>
    <w:rsid w:val="003F7AF0"/>
    <w:rsid w:val="00400CEE"/>
    <w:rsid w:val="00400F2A"/>
    <w:rsid w:val="0040528E"/>
    <w:rsid w:val="00405635"/>
    <w:rsid w:val="00405914"/>
    <w:rsid w:val="00406265"/>
    <w:rsid w:val="004137AB"/>
    <w:rsid w:val="00413E6A"/>
    <w:rsid w:val="00414135"/>
    <w:rsid w:val="00414208"/>
    <w:rsid w:val="00415E9D"/>
    <w:rsid w:val="004168C5"/>
    <w:rsid w:val="0041716B"/>
    <w:rsid w:val="00417435"/>
    <w:rsid w:val="00421ABA"/>
    <w:rsid w:val="00421C56"/>
    <w:rsid w:val="00422496"/>
    <w:rsid w:val="004238F2"/>
    <w:rsid w:val="00424903"/>
    <w:rsid w:val="0042648F"/>
    <w:rsid w:val="004274EB"/>
    <w:rsid w:val="00427C52"/>
    <w:rsid w:val="0043058B"/>
    <w:rsid w:val="00431E09"/>
    <w:rsid w:val="004327B7"/>
    <w:rsid w:val="00432828"/>
    <w:rsid w:val="00436639"/>
    <w:rsid w:val="00437B27"/>
    <w:rsid w:val="00440811"/>
    <w:rsid w:val="00441A37"/>
    <w:rsid w:val="0044257C"/>
    <w:rsid w:val="00444CC2"/>
    <w:rsid w:val="0044758E"/>
    <w:rsid w:val="00452C69"/>
    <w:rsid w:val="00452CE2"/>
    <w:rsid w:val="0045442B"/>
    <w:rsid w:val="004600C9"/>
    <w:rsid w:val="00461B4E"/>
    <w:rsid w:val="0046306B"/>
    <w:rsid w:val="00470AB7"/>
    <w:rsid w:val="00476913"/>
    <w:rsid w:val="00477E05"/>
    <w:rsid w:val="00480AA5"/>
    <w:rsid w:val="00482332"/>
    <w:rsid w:val="0048286F"/>
    <w:rsid w:val="00482C12"/>
    <w:rsid w:val="00485F1D"/>
    <w:rsid w:val="00486406"/>
    <w:rsid w:val="00487731"/>
    <w:rsid w:val="00487F22"/>
    <w:rsid w:val="0049025B"/>
    <w:rsid w:val="00490DB7"/>
    <w:rsid w:val="00490E1F"/>
    <w:rsid w:val="00490F3C"/>
    <w:rsid w:val="004917BD"/>
    <w:rsid w:val="004927D7"/>
    <w:rsid w:val="004928D6"/>
    <w:rsid w:val="0049326E"/>
    <w:rsid w:val="004935C8"/>
    <w:rsid w:val="004971DB"/>
    <w:rsid w:val="004A21E6"/>
    <w:rsid w:val="004A2359"/>
    <w:rsid w:val="004A3E81"/>
    <w:rsid w:val="004A412B"/>
    <w:rsid w:val="004A4341"/>
    <w:rsid w:val="004A6C8B"/>
    <w:rsid w:val="004B1219"/>
    <w:rsid w:val="004B6026"/>
    <w:rsid w:val="004C044A"/>
    <w:rsid w:val="004C0C2D"/>
    <w:rsid w:val="004C352A"/>
    <w:rsid w:val="004C414D"/>
    <w:rsid w:val="004C7035"/>
    <w:rsid w:val="004D12DD"/>
    <w:rsid w:val="004D1DCB"/>
    <w:rsid w:val="004D37F1"/>
    <w:rsid w:val="004D546D"/>
    <w:rsid w:val="004D7893"/>
    <w:rsid w:val="004E3883"/>
    <w:rsid w:val="004E6D53"/>
    <w:rsid w:val="004E6EEC"/>
    <w:rsid w:val="004E703C"/>
    <w:rsid w:val="004F02B9"/>
    <w:rsid w:val="004F03D0"/>
    <w:rsid w:val="004F0E3D"/>
    <w:rsid w:val="004F23AD"/>
    <w:rsid w:val="004F2EDF"/>
    <w:rsid w:val="004F3431"/>
    <w:rsid w:val="004F43E2"/>
    <w:rsid w:val="004F60CF"/>
    <w:rsid w:val="005054EF"/>
    <w:rsid w:val="005100A7"/>
    <w:rsid w:val="00514921"/>
    <w:rsid w:val="00514FD9"/>
    <w:rsid w:val="00515967"/>
    <w:rsid w:val="00515CA6"/>
    <w:rsid w:val="00516A33"/>
    <w:rsid w:val="005170FF"/>
    <w:rsid w:val="00521E5E"/>
    <w:rsid w:val="00525F18"/>
    <w:rsid w:val="00526BF7"/>
    <w:rsid w:val="005272F3"/>
    <w:rsid w:val="00527FD3"/>
    <w:rsid w:val="00530395"/>
    <w:rsid w:val="00532AE0"/>
    <w:rsid w:val="00532C64"/>
    <w:rsid w:val="00535F96"/>
    <w:rsid w:val="00540457"/>
    <w:rsid w:val="00543618"/>
    <w:rsid w:val="00544110"/>
    <w:rsid w:val="00545208"/>
    <w:rsid w:val="00547EDE"/>
    <w:rsid w:val="005530C8"/>
    <w:rsid w:val="00555CDF"/>
    <w:rsid w:val="00557B6B"/>
    <w:rsid w:val="00561572"/>
    <w:rsid w:val="0056161C"/>
    <w:rsid w:val="0056258C"/>
    <w:rsid w:val="00563072"/>
    <w:rsid w:val="00563A72"/>
    <w:rsid w:val="00563B71"/>
    <w:rsid w:val="005650E2"/>
    <w:rsid w:val="005677B7"/>
    <w:rsid w:val="00571FC6"/>
    <w:rsid w:val="00574586"/>
    <w:rsid w:val="00576799"/>
    <w:rsid w:val="00577949"/>
    <w:rsid w:val="00577CE4"/>
    <w:rsid w:val="00582FEB"/>
    <w:rsid w:val="00584114"/>
    <w:rsid w:val="00594365"/>
    <w:rsid w:val="00594ED8"/>
    <w:rsid w:val="005953B6"/>
    <w:rsid w:val="0059588E"/>
    <w:rsid w:val="005A190B"/>
    <w:rsid w:val="005A27CE"/>
    <w:rsid w:val="005A3F5F"/>
    <w:rsid w:val="005A5BA2"/>
    <w:rsid w:val="005A748F"/>
    <w:rsid w:val="005B1B10"/>
    <w:rsid w:val="005B1EB3"/>
    <w:rsid w:val="005B397D"/>
    <w:rsid w:val="005B49A2"/>
    <w:rsid w:val="005B5ADA"/>
    <w:rsid w:val="005C0E43"/>
    <w:rsid w:val="005C26AD"/>
    <w:rsid w:val="005C3DEC"/>
    <w:rsid w:val="005C4AD1"/>
    <w:rsid w:val="005C54AC"/>
    <w:rsid w:val="005CE00B"/>
    <w:rsid w:val="005D01FB"/>
    <w:rsid w:val="005D1689"/>
    <w:rsid w:val="005D2B10"/>
    <w:rsid w:val="005D4728"/>
    <w:rsid w:val="005D60CF"/>
    <w:rsid w:val="005D66CB"/>
    <w:rsid w:val="005D7C9B"/>
    <w:rsid w:val="005E1649"/>
    <w:rsid w:val="005E2265"/>
    <w:rsid w:val="005F1FC4"/>
    <w:rsid w:val="005F3811"/>
    <w:rsid w:val="005F50FE"/>
    <w:rsid w:val="005F768B"/>
    <w:rsid w:val="00600C45"/>
    <w:rsid w:val="006024B1"/>
    <w:rsid w:val="0060273B"/>
    <w:rsid w:val="00602AE9"/>
    <w:rsid w:val="00603D35"/>
    <w:rsid w:val="00605355"/>
    <w:rsid w:val="0060648F"/>
    <w:rsid w:val="00610A8B"/>
    <w:rsid w:val="00617864"/>
    <w:rsid w:val="00617EBF"/>
    <w:rsid w:val="006202FD"/>
    <w:rsid w:val="006205A3"/>
    <w:rsid w:val="00620DED"/>
    <w:rsid w:val="00623A97"/>
    <w:rsid w:val="006248A0"/>
    <w:rsid w:val="006250A1"/>
    <w:rsid w:val="0062612B"/>
    <w:rsid w:val="0062635C"/>
    <w:rsid w:val="00627D8C"/>
    <w:rsid w:val="00630B16"/>
    <w:rsid w:val="00632971"/>
    <w:rsid w:val="00632E67"/>
    <w:rsid w:val="00637E3C"/>
    <w:rsid w:val="00640405"/>
    <w:rsid w:val="006409D8"/>
    <w:rsid w:val="00641572"/>
    <w:rsid w:val="00642BFC"/>
    <w:rsid w:val="006437C2"/>
    <w:rsid w:val="006470E7"/>
    <w:rsid w:val="00647323"/>
    <w:rsid w:val="006475C1"/>
    <w:rsid w:val="006476E8"/>
    <w:rsid w:val="006516A6"/>
    <w:rsid w:val="00654B18"/>
    <w:rsid w:val="00656F2C"/>
    <w:rsid w:val="00662B6B"/>
    <w:rsid w:val="00663831"/>
    <w:rsid w:val="00663C4B"/>
    <w:rsid w:val="00670933"/>
    <w:rsid w:val="00671070"/>
    <w:rsid w:val="00671EF4"/>
    <w:rsid w:val="00672DFB"/>
    <w:rsid w:val="00675704"/>
    <w:rsid w:val="006803ED"/>
    <w:rsid w:val="0068449F"/>
    <w:rsid w:val="0068481A"/>
    <w:rsid w:val="00684CCB"/>
    <w:rsid w:val="006857C7"/>
    <w:rsid w:val="006865E9"/>
    <w:rsid w:val="00687E35"/>
    <w:rsid w:val="00690679"/>
    <w:rsid w:val="00694942"/>
    <w:rsid w:val="006A1F09"/>
    <w:rsid w:val="006A35C5"/>
    <w:rsid w:val="006A6372"/>
    <w:rsid w:val="006A726F"/>
    <w:rsid w:val="006A728C"/>
    <w:rsid w:val="006A79D1"/>
    <w:rsid w:val="006A7E12"/>
    <w:rsid w:val="006B04EA"/>
    <w:rsid w:val="006B1A75"/>
    <w:rsid w:val="006B1D31"/>
    <w:rsid w:val="006B43A8"/>
    <w:rsid w:val="006B6897"/>
    <w:rsid w:val="006B7042"/>
    <w:rsid w:val="006C11DA"/>
    <w:rsid w:val="006C1319"/>
    <w:rsid w:val="006C2673"/>
    <w:rsid w:val="006C3A33"/>
    <w:rsid w:val="006C4FB7"/>
    <w:rsid w:val="006C5301"/>
    <w:rsid w:val="006C5707"/>
    <w:rsid w:val="006C630C"/>
    <w:rsid w:val="006C663B"/>
    <w:rsid w:val="006C68DE"/>
    <w:rsid w:val="006D000F"/>
    <w:rsid w:val="006D14C9"/>
    <w:rsid w:val="006D1834"/>
    <w:rsid w:val="006D3DFF"/>
    <w:rsid w:val="006D4EEF"/>
    <w:rsid w:val="006D50AF"/>
    <w:rsid w:val="006D5925"/>
    <w:rsid w:val="006D6AA2"/>
    <w:rsid w:val="006E3AF9"/>
    <w:rsid w:val="006E5371"/>
    <w:rsid w:val="006E55A9"/>
    <w:rsid w:val="006E6427"/>
    <w:rsid w:val="006E7BC8"/>
    <w:rsid w:val="006F107F"/>
    <w:rsid w:val="006F1B40"/>
    <w:rsid w:val="006F4524"/>
    <w:rsid w:val="006F63F8"/>
    <w:rsid w:val="007009CD"/>
    <w:rsid w:val="00700D76"/>
    <w:rsid w:val="00701BFD"/>
    <w:rsid w:val="0070463F"/>
    <w:rsid w:val="0070546E"/>
    <w:rsid w:val="00707589"/>
    <w:rsid w:val="00707F0E"/>
    <w:rsid w:val="0071244F"/>
    <w:rsid w:val="00712F0E"/>
    <w:rsid w:val="0071453E"/>
    <w:rsid w:val="00715DC5"/>
    <w:rsid w:val="0071674F"/>
    <w:rsid w:val="00716E30"/>
    <w:rsid w:val="00717EDF"/>
    <w:rsid w:val="0072583A"/>
    <w:rsid w:val="00725C1E"/>
    <w:rsid w:val="00731EC0"/>
    <w:rsid w:val="00733290"/>
    <w:rsid w:val="007333A9"/>
    <w:rsid w:val="00733B28"/>
    <w:rsid w:val="00733E13"/>
    <w:rsid w:val="007361A7"/>
    <w:rsid w:val="00736DF0"/>
    <w:rsid w:val="00737558"/>
    <w:rsid w:val="007404BD"/>
    <w:rsid w:val="00740BD9"/>
    <w:rsid w:val="00740F69"/>
    <w:rsid w:val="00742B67"/>
    <w:rsid w:val="00742FC1"/>
    <w:rsid w:val="0074467C"/>
    <w:rsid w:val="007501FB"/>
    <w:rsid w:val="0075068D"/>
    <w:rsid w:val="007517C4"/>
    <w:rsid w:val="00753BBD"/>
    <w:rsid w:val="00755D5A"/>
    <w:rsid w:val="007563D5"/>
    <w:rsid w:val="00757892"/>
    <w:rsid w:val="00757ACE"/>
    <w:rsid w:val="00765CD5"/>
    <w:rsid w:val="00766443"/>
    <w:rsid w:val="007665D6"/>
    <w:rsid w:val="00770D75"/>
    <w:rsid w:val="00771068"/>
    <w:rsid w:val="00772A64"/>
    <w:rsid w:val="00772F04"/>
    <w:rsid w:val="00773156"/>
    <w:rsid w:val="00776F37"/>
    <w:rsid w:val="00777B66"/>
    <w:rsid w:val="00781DBB"/>
    <w:rsid w:val="00787F62"/>
    <w:rsid w:val="00791386"/>
    <w:rsid w:val="00792C81"/>
    <w:rsid w:val="0079334B"/>
    <w:rsid w:val="00795E7B"/>
    <w:rsid w:val="007960E0"/>
    <w:rsid w:val="00796B26"/>
    <w:rsid w:val="007A084D"/>
    <w:rsid w:val="007A3287"/>
    <w:rsid w:val="007A5787"/>
    <w:rsid w:val="007A5B72"/>
    <w:rsid w:val="007A5F13"/>
    <w:rsid w:val="007B1130"/>
    <w:rsid w:val="007B356C"/>
    <w:rsid w:val="007B3D3A"/>
    <w:rsid w:val="007B5C1A"/>
    <w:rsid w:val="007B76A2"/>
    <w:rsid w:val="007C0BB4"/>
    <w:rsid w:val="007C0E7D"/>
    <w:rsid w:val="007C2F72"/>
    <w:rsid w:val="007C35F0"/>
    <w:rsid w:val="007C4518"/>
    <w:rsid w:val="007C5096"/>
    <w:rsid w:val="007C538C"/>
    <w:rsid w:val="007C6477"/>
    <w:rsid w:val="007D15C3"/>
    <w:rsid w:val="007D5BC8"/>
    <w:rsid w:val="007E02F5"/>
    <w:rsid w:val="007E13C9"/>
    <w:rsid w:val="007E65EA"/>
    <w:rsid w:val="007E73E8"/>
    <w:rsid w:val="007F0C5B"/>
    <w:rsid w:val="007F0C85"/>
    <w:rsid w:val="007F17A8"/>
    <w:rsid w:val="007F5040"/>
    <w:rsid w:val="007F598D"/>
    <w:rsid w:val="008008EA"/>
    <w:rsid w:val="00801EFC"/>
    <w:rsid w:val="0080210D"/>
    <w:rsid w:val="008054D4"/>
    <w:rsid w:val="00805982"/>
    <w:rsid w:val="00805B8C"/>
    <w:rsid w:val="00806672"/>
    <w:rsid w:val="00810210"/>
    <w:rsid w:val="0081101D"/>
    <w:rsid w:val="00813801"/>
    <w:rsid w:val="0081483B"/>
    <w:rsid w:val="0081647A"/>
    <w:rsid w:val="00816CE9"/>
    <w:rsid w:val="00817C0E"/>
    <w:rsid w:val="00822C2F"/>
    <w:rsid w:val="00823679"/>
    <w:rsid w:val="0082408B"/>
    <w:rsid w:val="008255B9"/>
    <w:rsid w:val="008256B0"/>
    <w:rsid w:val="0082785B"/>
    <w:rsid w:val="00827BF9"/>
    <w:rsid w:val="00831287"/>
    <w:rsid w:val="00832F15"/>
    <w:rsid w:val="00833335"/>
    <w:rsid w:val="00834F51"/>
    <w:rsid w:val="00837721"/>
    <w:rsid w:val="00837BC4"/>
    <w:rsid w:val="00840405"/>
    <w:rsid w:val="00841AF0"/>
    <w:rsid w:val="008424D7"/>
    <w:rsid w:val="008424DA"/>
    <w:rsid w:val="0084268E"/>
    <w:rsid w:val="00843FB7"/>
    <w:rsid w:val="00844627"/>
    <w:rsid w:val="008447FD"/>
    <w:rsid w:val="008452FE"/>
    <w:rsid w:val="0084588D"/>
    <w:rsid w:val="008469D8"/>
    <w:rsid w:val="00846C1E"/>
    <w:rsid w:val="008539E4"/>
    <w:rsid w:val="00855CF9"/>
    <w:rsid w:val="008564A9"/>
    <w:rsid w:val="00856A34"/>
    <w:rsid w:val="00857FA2"/>
    <w:rsid w:val="008642EA"/>
    <w:rsid w:val="00865EA8"/>
    <w:rsid w:val="0087283D"/>
    <w:rsid w:val="00872E2E"/>
    <w:rsid w:val="00874353"/>
    <w:rsid w:val="00876303"/>
    <w:rsid w:val="008763AE"/>
    <w:rsid w:val="008772C4"/>
    <w:rsid w:val="0087779B"/>
    <w:rsid w:val="00877DAC"/>
    <w:rsid w:val="00877FE3"/>
    <w:rsid w:val="00882332"/>
    <w:rsid w:val="008824FE"/>
    <w:rsid w:val="00883AE0"/>
    <w:rsid w:val="008842BA"/>
    <w:rsid w:val="00890144"/>
    <w:rsid w:val="008907EC"/>
    <w:rsid w:val="008917FA"/>
    <w:rsid w:val="008926C6"/>
    <w:rsid w:val="008938DD"/>
    <w:rsid w:val="00894180"/>
    <w:rsid w:val="008955B4"/>
    <w:rsid w:val="00895852"/>
    <w:rsid w:val="00897715"/>
    <w:rsid w:val="008A15F8"/>
    <w:rsid w:val="008A2536"/>
    <w:rsid w:val="008A2A39"/>
    <w:rsid w:val="008A4E1F"/>
    <w:rsid w:val="008B12AD"/>
    <w:rsid w:val="008B68DD"/>
    <w:rsid w:val="008B6FE7"/>
    <w:rsid w:val="008B7536"/>
    <w:rsid w:val="008C0EFE"/>
    <w:rsid w:val="008C725B"/>
    <w:rsid w:val="008D0B2B"/>
    <w:rsid w:val="008D16F2"/>
    <w:rsid w:val="008D17A6"/>
    <w:rsid w:val="008D457E"/>
    <w:rsid w:val="008D7659"/>
    <w:rsid w:val="008DE4A9"/>
    <w:rsid w:val="008E01FD"/>
    <w:rsid w:val="008E2377"/>
    <w:rsid w:val="008E5321"/>
    <w:rsid w:val="008E55C5"/>
    <w:rsid w:val="008E6A66"/>
    <w:rsid w:val="008E6D10"/>
    <w:rsid w:val="008E7E2A"/>
    <w:rsid w:val="008F05B5"/>
    <w:rsid w:val="008F0E3D"/>
    <w:rsid w:val="008F396B"/>
    <w:rsid w:val="008F3D03"/>
    <w:rsid w:val="008F6905"/>
    <w:rsid w:val="008F7E73"/>
    <w:rsid w:val="00901228"/>
    <w:rsid w:val="00901B24"/>
    <w:rsid w:val="00902CEE"/>
    <w:rsid w:val="00902F55"/>
    <w:rsid w:val="009030D1"/>
    <w:rsid w:val="009059AD"/>
    <w:rsid w:val="00905D23"/>
    <w:rsid w:val="00910A07"/>
    <w:rsid w:val="00910C23"/>
    <w:rsid w:val="00911BE1"/>
    <w:rsid w:val="009149BE"/>
    <w:rsid w:val="00916843"/>
    <w:rsid w:val="00922248"/>
    <w:rsid w:val="00923BCA"/>
    <w:rsid w:val="00924131"/>
    <w:rsid w:val="00927A74"/>
    <w:rsid w:val="00927E3D"/>
    <w:rsid w:val="009302C2"/>
    <w:rsid w:val="00933579"/>
    <w:rsid w:val="0093527A"/>
    <w:rsid w:val="00935DCD"/>
    <w:rsid w:val="0093799D"/>
    <w:rsid w:val="00945810"/>
    <w:rsid w:val="0094685A"/>
    <w:rsid w:val="00951946"/>
    <w:rsid w:val="0095632F"/>
    <w:rsid w:val="009573EF"/>
    <w:rsid w:val="0095772E"/>
    <w:rsid w:val="00960D01"/>
    <w:rsid w:val="0096164E"/>
    <w:rsid w:val="00961D1E"/>
    <w:rsid w:val="00962716"/>
    <w:rsid w:val="0096595D"/>
    <w:rsid w:val="00965FBA"/>
    <w:rsid w:val="00967F4E"/>
    <w:rsid w:val="00971943"/>
    <w:rsid w:val="009749BC"/>
    <w:rsid w:val="00975137"/>
    <w:rsid w:val="00977D1D"/>
    <w:rsid w:val="00980239"/>
    <w:rsid w:val="0098029C"/>
    <w:rsid w:val="00983EBC"/>
    <w:rsid w:val="00984770"/>
    <w:rsid w:val="009A0237"/>
    <w:rsid w:val="009A0B6D"/>
    <w:rsid w:val="009A504F"/>
    <w:rsid w:val="009A5A33"/>
    <w:rsid w:val="009B048C"/>
    <w:rsid w:val="009B4A65"/>
    <w:rsid w:val="009B4F05"/>
    <w:rsid w:val="009B5B78"/>
    <w:rsid w:val="009B78E3"/>
    <w:rsid w:val="009C2570"/>
    <w:rsid w:val="009C26C4"/>
    <w:rsid w:val="009C4DDA"/>
    <w:rsid w:val="009C5384"/>
    <w:rsid w:val="009C69CF"/>
    <w:rsid w:val="009C6A57"/>
    <w:rsid w:val="009C7FB2"/>
    <w:rsid w:val="009D131C"/>
    <w:rsid w:val="009D1FB7"/>
    <w:rsid w:val="009D2BF1"/>
    <w:rsid w:val="009D31BA"/>
    <w:rsid w:val="009D78D2"/>
    <w:rsid w:val="009E51A0"/>
    <w:rsid w:val="009E6F37"/>
    <w:rsid w:val="009F056A"/>
    <w:rsid w:val="009F1382"/>
    <w:rsid w:val="009F1435"/>
    <w:rsid w:val="009F2678"/>
    <w:rsid w:val="009F2F86"/>
    <w:rsid w:val="009F32D3"/>
    <w:rsid w:val="009F42C3"/>
    <w:rsid w:val="009F4572"/>
    <w:rsid w:val="009F4858"/>
    <w:rsid w:val="00A04D57"/>
    <w:rsid w:val="00A05EE5"/>
    <w:rsid w:val="00A076CA"/>
    <w:rsid w:val="00A11431"/>
    <w:rsid w:val="00A12D96"/>
    <w:rsid w:val="00A1413D"/>
    <w:rsid w:val="00A159E5"/>
    <w:rsid w:val="00A15B7A"/>
    <w:rsid w:val="00A161F6"/>
    <w:rsid w:val="00A1620B"/>
    <w:rsid w:val="00A16A41"/>
    <w:rsid w:val="00A20571"/>
    <w:rsid w:val="00A209BD"/>
    <w:rsid w:val="00A22392"/>
    <w:rsid w:val="00A23C38"/>
    <w:rsid w:val="00A2521E"/>
    <w:rsid w:val="00A263A6"/>
    <w:rsid w:val="00A26BF1"/>
    <w:rsid w:val="00A271D5"/>
    <w:rsid w:val="00A319AF"/>
    <w:rsid w:val="00A32242"/>
    <w:rsid w:val="00A32902"/>
    <w:rsid w:val="00A32D37"/>
    <w:rsid w:val="00A3321C"/>
    <w:rsid w:val="00A335ED"/>
    <w:rsid w:val="00A341D7"/>
    <w:rsid w:val="00A35B9D"/>
    <w:rsid w:val="00A41B48"/>
    <w:rsid w:val="00A447BD"/>
    <w:rsid w:val="00A46835"/>
    <w:rsid w:val="00A47344"/>
    <w:rsid w:val="00A53EDC"/>
    <w:rsid w:val="00A54D0C"/>
    <w:rsid w:val="00A55B10"/>
    <w:rsid w:val="00A57201"/>
    <w:rsid w:val="00A60EDF"/>
    <w:rsid w:val="00A60FDC"/>
    <w:rsid w:val="00A618A5"/>
    <w:rsid w:val="00A61B69"/>
    <w:rsid w:val="00A63541"/>
    <w:rsid w:val="00A63A96"/>
    <w:rsid w:val="00A64B8D"/>
    <w:rsid w:val="00A64EEF"/>
    <w:rsid w:val="00A66A0B"/>
    <w:rsid w:val="00A671DB"/>
    <w:rsid w:val="00A7023A"/>
    <w:rsid w:val="00A704CF"/>
    <w:rsid w:val="00A71562"/>
    <w:rsid w:val="00A72D83"/>
    <w:rsid w:val="00A73C84"/>
    <w:rsid w:val="00A758FB"/>
    <w:rsid w:val="00A75BEC"/>
    <w:rsid w:val="00A774BF"/>
    <w:rsid w:val="00A81A5A"/>
    <w:rsid w:val="00A82DAF"/>
    <w:rsid w:val="00A8553E"/>
    <w:rsid w:val="00A92474"/>
    <w:rsid w:val="00A950D2"/>
    <w:rsid w:val="00A975EF"/>
    <w:rsid w:val="00A97709"/>
    <w:rsid w:val="00AA47E2"/>
    <w:rsid w:val="00AA50FC"/>
    <w:rsid w:val="00AA7542"/>
    <w:rsid w:val="00AB0269"/>
    <w:rsid w:val="00AB05B5"/>
    <w:rsid w:val="00AB0BA3"/>
    <w:rsid w:val="00AB0DC1"/>
    <w:rsid w:val="00AB1C94"/>
    <w:rsid w:val="00AB1E6C"/>
    <w:rsid w:val="00AB302A"/>
    <w:rsid w:val="00AB32D5"/>
    <w:rsid w:val="00AB39EA"/>
    <w:rsid w:val="00AB4239"/>
    <w:rsid w:val="00AB77AD"/>
    <w:rsid w:val="00AB7AD5"/>
    <w:rsid w:val="00AB7D50"/>
    <w:rsid w:val="00AB9EA1"/>
    <w:rsid w:val="00AC3489"/>
    <w:rsid w:val="00AC3980"/>
    <w:rsid w:val="00AC6D7E"/>
    <w:rsid w:val="00AC75FA"/>
    <w:rsid w:val="00AD00D4"/>
    <w:rsid w:val="00AD0F12"/>
    <w:rsid w:val="00AD1294"/>
    <w:rsid w:val="00AD52F4"/>
    <w:rsid w:val="00AD5656"/>
    <w:rsid w:val="00AD5E53"/>
    <w:rsid w:val="00AD71F7"/>
    <w:rsid w:val="00AE05F2"/>
    <w:rsid w:val="00AE54DD"/>
    <w:rsid w:val="00AF0847"/>
    <w:rsid w:val="00AF0998"/>
    <w:rsid w:val="00AF1E91"/>
    <w:rsid w:val="00AF209E"/>
    <w:rsid w:val="00AF4148"/>
    <w:rsid w:val="00B00ED3"/>
    <w:rsid w:val="00B076E6"/>
    <w:rsid w:val="00B07D77"/>
    <w:rsid w:val="00B107C7"/>
    <w:rsid w:val="00B14081"/>
    <w:rsid w:val="00B21ADD"/>
    <w:rsid w:val="00B22F63"/>
    <w:rsid w:val="00B23C98"/>
    <w:rsid w:val="00B2571C"/>
    <w:rsid w:val="00B267C5"/>
    <w:rsid w:val="00B273C9"/>
    <w:rsid w:val="00B27B36"/>
    <w:rsid w:val="00B31B68"/>
    <w:rsid w:val="00B32596"/>
    <w:rsid w:val="00B33185"/>
    <w:rsid w:val="00B33792"/>
    <w:rsid w:val="00B33FBA"/>
    <w:rsid w:val="00B34579"/>
    <w:rsid w:val="00B41C4C"/>
    <w:rsid w:val="00B44575"/>
    <w:rsid w:val="00B46788"/>
    <w:rsid w:val="00B5149A"/>
    <w:rsid w:val="00B51F39"/>
    <w:rsid w:val="00B53C9E"/>
    <w:rsid w:val="00B57BC5"/>
    <w:rsid w:val="00B655C7"/>
    <w:rsid w:val="00B6792F"/>
    <w:rsid w:val="00B701E3"/>
    <w:rsid w:val="00B70390"/>
    <w:rsid w:val="00B703AC"/>
    <w:rsid w:val="00B764FF"/>
    <w:rsid w:val="00B82F8C"/>
    <w:rsid w:val="00B852EA"/>
    <w:rsid w:val="00B8722F"/>
    <w:rsid w:val="00B87C92"/>
    <w:rsid w:val="00B87D75"/>
    <w:rsid w:val="00B9041B"/>
    <w:rsid w:val="00B90CFE"/>
    <w:rsid w:val="00B94F96"/>
    <w:rsid w:val="00BA15FB"/>
    <w:rsid w:val="00BA561B"/>
    <w:rsid w:val="00BA5A40"/>
    <w:rsid w:val="00BA7A08"/>
    <w:rsid w:val="00BB25CA"/>
    <w:rsid w:val="00BB2DA5"/>
    <w:rsid w:val="00BB2F09"/>
    <w:rsid w:val="00BB3512"/>
    <w:rsid w:val="00BB3D04"/>
    <w:rsid w:val="00BB5336"/>
    <w:rsid w:val="00BB5745"/>
    <w:rsid w:val="00BB7988"/>
    <w:rsid w:val="00BC07C4"/>
    <w:rsid w:val="00BC326B"/>
    <w:rsid w:val="00BC4099"/>
    <w:rsid w:val="00BC4941"/>
    <w:rsid w:val="00BC4DED"/>
    <w:rsid w:val="00BD2A84"/>
    <w:rsid w:val="00BD66F9"/>
    <w:rsid w:val="00BD7B4D"/>
    <w:rsid w:val="00BE1422"/>
    <w:rsid w:val="00BF181B"/>
    <w:rsid w:val="00BF3413"/>
    <w:rsid w:val="00BF4079"/>
    <w:rsid w:val="00BF5CBA"/>
    <w:rsid w:val="00BF66D4"/>
    <w:rsid w:val="00BF7324"/>
    <w:rsid w:val="00C026AA"/>
    <w:rsid w:val="00C0517D"/>
    <w:rsid w:val="00C05AB7"/>
    <w:rsid w:val="00C07E45"/>
    <w:rsid w:val="00C100F5"/>
    <w:rsid w:val="00C103E4"/>
    <w:rsid w:val="00C108CD"/>
    <w:rsid w:val="00C11AF6"/>
    <w:rsid w:val="00C12AB7"/>
    <w:rsid w:val="00C13164"/>
    <w:rsid w:val="00C13C06"/>
    <w:rsid w:val="00C14596"/>
    <w:rsid w:val="00C16845"/>
    <w:rsid w:val="00C17354"/>
    <w:rsid w:val="00C20759"/>
    <w:rsid w:val="00C20C37"/>
    <w:rsid w:val="00C22477"/>
    <w:rsid w:val="00C22E38"/>
    <w:rsid w:val="00C238CE"/>
    <w:rsid w:val="00C24507"/>
    <w:rsid w:val="00C26D5F"/>
    <w:rsid w:val="00C32C26"/>
    <w:rsid w:val="00C3737D"/>
    <w:rsid w:val="00C40A57"/>
    <w:rsid w:val="00C40DCF"/>
    <w:rsid w:val="00C436A3"/>
    <w:rsid w:val="00C448C8"/>
    <w:rsid w:val="00C44B0B"/>
    <w:rsid w:val="00C455C3"/>
    <w:rsid w:val="00C47725"/>
    <w:rsid w:val="00C500CC"/>
    <w:rsid w:val="00C517EA"/>
    <w:rsid w:val="00C519A4"/>
    <w:rsid w:val="00C53041"/>
    <w:rsid w:val="00C54FDE"/>
    <w:rsid w:val="00C61C24"/>
    <w:rsid w:val="00C62522"/>
    <w:rsid w:val="00C62C27"/>
    <w:rsid w:val="00C639BA"/>
    <w:rsid w:val="00C670C5"/>
    <w:rsid w:val="00C72961"/>
    <w:rsid w:val="00C73FB0"/>
    <w:rsid w:val="00C74014"/>
    <w:rsid w:val="00C765EA"/>
    <w:rsid w:val="00C76BA1"/>
    <w:rsid w:val="00C833E8"/>
    <w:rsid w:val="00C83CCA"/>
    <w:rsid w:val="00C842F2"/>
    <w:rsid w:val="00C84DF4"/>
    <w:rsid w:val="00C84E46"/>
    <w:rsid w:val="00C87820"/>
    <w:rsid w:val="00C9114D"/>
    <w:rsid w:val="00C917BC"/>
    <w:rsid w:val="00C949F0"/>
    <w:rsid w:val="00C95C8B"/>
    <w:rsid w:val="00C95F1C"/>
    <w:rsid w:val="00CA0627"/>
    <w:rsid w:val="00CA1C0A"/>
    <w:rsid w:val="00CA2D6A"/>
    <w:rsid w:val="00CA2DF0"/>
    <w:rsid w:val="00CA3C06"/>
    <w:rsid w:val="00CA3D31"/>
    <w:rsid w:val="00CA52D1"/>
    <w:rsid w:val="00CA772D"/>
    <w:rsid w:val="00CA7823"/>
    <w:rsid w:val="00CB081A"/>
    <w:rsid w:val="00CB19CC"/>
    <w:rsid w:val="00CB391E"/>
    <w:rsid w:val="00CB3B2C"/>
    <w:rsid w:val="00CB4CC9"/>
    <w:rsid w:val="00CB51B3"/>
    <w:rsid w:val="00CC3134"/>
    <w:rsid w:val="00CC65EB"/>
    <w:rsid w:val="00CC6AD7"/>
    <w:rsid w:val="00CC743B"/>
    <w:rsid w:val="00CD0556"/>
    <w:rsid w:val="00CD1A07"/>
    <w:rsid w:val="00CD1BB0"/>
    <w:rsid w:val="00CD5045"/>
    <w:rsid w:val="00CD6AC4"/>
    <w:rsid w:val="00CE05C4"/>
    <w:rsid w:val="00CE133D"/>
    <w:rsid w:val="00CE1A00"/>
    <w:rsid w:val="00CE237C"/>
    <w:rsid w:val="00CE30F1"/>
    <w:rsid w:val="00CE31BF"/>
    <w:rsid w:val="00CE3B26"/>
    <w:rsid w:val="00CE3B40"/>
    <w:rsid w:val="00CE3E63"/>
    <w:rsid w:val="00CE56E6"/>
    <w:rsid w:val="00CE6375"/>
    <w:rsid w:val="00CE6AC3"/>
    <w:rsid w:val="00CE7C34"/>
    <w:rsid w:val="00CF04DF"/>
    <w:rsid w:val="00CF05E7"/>
    <w:rsid w:val="00CF20D6"/>
    <w:rsid w:val="00CF3A9A"/>
    <w:rsid w:val="00CF47A2"/>
    <w:rsid w:val="00CF5FA2"/>
    <w:rsid w:val="00CF689B"/>
    <w:rsid w:val="00CF76DD"/>
    <w:rsid w:val="00D037AD"/>
    <w:rsid w:val="00D03BFC"/>
    <w:rsid w:val="00D04305"/>
    <w:rsid w:val="00D04E6C"/>
    <w:rsid w:val="00D05802"/>
    <w:rsid w:val="00D0631C"/>
    <w:rsid w:val="00D10269"/>
    <w:rsid w:val="00D11081"/>
    <w:rsid w:val="00D119BE"/>
    <w:rsid w:val="00D13001"/>
    <w:rsid w:val="00D133F5"/>
    <w:rsid w:val="00D16C33"/>
    <w:rsid w:val="00D228E9"/>
    <w:rsid w:val="00D258AE"/>
    <w:rsid w:val="00D26221"/>
    <w:rsid w:val="00D26F19"/>
    <w:rsid w:val="00D308EA"/>
    <w:rsid w:val="00D36116"/>
    <w:rsid w:val="00D362BD"/>
    <w:rsid w:val="00D36BF8"/>
    <w:rsid w:val="00D40C0F"/>
    <w:rsid w:val="00D416FA"/>
    <w:rsid w:val="00D44AF4"/>
    <w:rsid w:val="00D4626F"/>
    <w:rsid w:val="00D46A31"/>
    <w:rsid w:val="00D5316B"/>
    <w:rsid w:val="00D53A12"/>
    <w:rsid w:val="00D53EB9"/>
    <w:rsid w:val="00D54A69"/>
    <w:rsid w:val="00D565C3"/>
    <w:rsid w:val="00D61F25"/>
    <w:rsid w:val="00D6435F"/>
    <w:rsid w:val="00D6482F"/>
    <w:rsid w:val="00D64874"/>
    <w:rsid w:val="00D6792E"/>
    <w:rsid w:val="00D70122"/>
    <w:rsid w:val="00D727CA"/>
    <w:rsid w:val="00D76877"/>
    <w:rsid w:val="00D77521"/>
    <w:rsid w:val="00D80A90"/>
    <w:rsid w:val="00D82D67"/>
    <w:rsid w:val="00D83802"/>
    <w:rsid w:val="00D839BD"/>
    <w:rsid w:val="00D868F9"/>
    <w:rsid w:val="00D87C22"/>
    <w:rsid w:val="00D90C93"/>
    <w:rsid w:val="00D95A60"/>
    <w:rsid w:val="00DA33FF"/>
    <w:rsid w:val="00DA3AD9"/>
    <w:rsid w:val="00DA5EEC"/>
    <w:rsid w:val="00DA7F28"/>
    <w:rsid w:val="00DB2C06"/>
    <w:rsid w:val="00DB377A"/>
    <w:rsid w:val="00DB399A"/>
    <w:rsid w:val="00DB3BDB"/>
    <w:rsid w:val="00DB5868"/>
    <w:rsid w:val="00DB5B9E"/>
    <w:rsid w:val="00DB7851"/>
    <w:rsid w:val="00DC0BDC"/>
    <w:rsid w:val="00DC38FA"/>
    <w:rsid w:val="00DC3F5F"/>
    <w:rsid w:val="00DC4D02"/>
    <w:rsid w:val="00DC690C"/>
    <w:rsid w:val="00DC6C13"/>
    <w:rsid w:val="00DC7D45"/>
    <w:rsid w:val="00DD067D"/>
    <w:rsid w:val="00DD1467"/>
    <w:rsid w:val="00DD4BC0"/>
    <w:rsid w:val="00DD7274"/>
    <w:rsid w:val="00DD727D"/>
    <w:rsid w:val="00DE7860"/>
    <w:rsid w:val="00DF2E85"/>
    <w:rsid w:val="00DF3097"/>
    <w:rsid w:val="00DF3A87"/>
    <w:rsid w:val="00E019D3"/>
    <w:rsid w:val="00E01DFB"/>
    <w:rsid w:val="00E034C5"/>
    <w:rsid w:val="00E039BB"/>
    <w:rsid w:val="00E0641F"/>
    <w:rsid w:val="00E07A14"/>
    <w:rsid w:val="00E10167"/>
    <w:rsid w:val="00E11E6A"/>
    <w:rsid w:val="00E15FA8"/>
    <w:rsid w:val="00E163CB"/>
    <w:rsid w:val="00E1787F"/>
    <w:rsid w:val="00E23B5D"/>
    <w:rsid w:val="00E271E0"/>
    <w:rsid w:val="00E3105E"/>
    <w:rsid w:val="00E3381D"/>
    <w:rsid w:val="00E36259"/>
    <w:rsid w:val="00E404F2"/>
    <w:rsid w:val="00E438EF"/>
    <w:rsid w:val="00E4743D"/>
    <w:rsid w:val="00E47B8A"/>
    <w:rsid w:val="00E55A6F"/>
    <w:rsid w:val="00E55DA3"/>
    <w:rsid w:val="00E601B8"/>
    <w:rsid w:val="00E60C51"/>
    <w:rsid w:val="00E622D7"/>
    <w:rsid w:val="00E62752"/>
    <w:rsid w:val="00E62DA6"/>
    <w:rsid w:val="00E63C84"/>
    <w:rsid w:val="00E64161"/>
    <w:rsid w:val="00E65BA9"/>
    <w:rsid w:val="00E66051"/>
    <w:rsid w:val="00E66A4E"/>
    <w:rsid w:val="00E705E1"/>
    <w:rsid w:val="00E732FE"/>
    <w:rsid w:val="00E73EDD"/>
    <w:rsid w:val="00E7414B"/>
    <w:rsid w:val="00E82A34"/>
    <w:rsid w:val="00E836D9"/>
    <w:rsid w:val="00E83A75"/>
    <w:rsid w:val="00E84824"/>
    <w:rsid w:val="00E856A2"/>
    <w:rsid w:val="00E8717F"/>
    <w:rsid w:val="00E936D0"/>
    <w:rsid w:val="00E93DD8"/>
    <w:rsid w:val="00E94624"/>
    <w:rsid w:val="00E9481A"/>
    <w:rsid w:val="00E96890"/>
    <w:rsid w:val="00EA4011"/>
    <w:rsid w:val="00EA6991"/>
    <w:rsid w:val="00EB10AB"/>
    <w:rsid w:val="00EB1313"/>
    <w:rsid w:val="00EB34CC"/>
    <w:rsid w:val="00EB5BF6"/>
    <w:rsid w:val="00EB7BD3"/>
    <w:rsid w:val="00EC008B"/>
    <w:rsid w:val="00EC44BA"/>
    <w:rsid w:val="00EC479A"/>
    <w:rsid w:val="00EC5489"/>
    <w:rsid w:val="00EC5C5F"/>
    <w:rsid w:val="00EC75B6"/>
    <w:rsid w:val="00ED2383"/>
    <w:rsid w:val="00ED33A6"/>
    <w:rsid w:val="00ED33C3"/>
    <w:rsid w:val="00ED5B30"/>
    <w:rsid w:val="00ED5B31"/>
    <w:rsid w:val="00ED6568"/>
    <w:rsid w:val="00ED75A4"/>
    <w:rsid w:val="00ED7A49"/>
    <w:rsid w:val="00EE054B"/>
    <w:rsid w:val="00EE0CE4"/>
    <w:rsid w:val="00EE14B6"/>
    <w:rsid w:val="00EE176C"/>
    <w:rsid w:val="00EE3151"/>
    <w:rsid w:val="00EE5952"/>
    <w:rsid w:val="00EE5EFD"/>
    <w:rsid w:val="00EE6149"/>
    <w:rsid w:val="00EE7EFF"/>
    <w:rsid w:val="00EF0B0A"/>
    <w:rsid w:val="00EF2F5C"/>
    <w:rsid w:val="00EF580D"/>
    <w:rsid w:val="00EF5C57"/>
    <w:rsid w:val="00EF78CE"/>
    <w:rsid w:val="00F0025B"/>
    <w:rsid w:val="00F1296F"/>
    <w:rsid w:val="00F136C8"/>
    <w:rsid w:val="00F165FD"/>
    <w:rsid w:val="00F166C3"/>
    <w:rsid w:val="00F2265D"/>
    <w:rsid w:val="00F22935"/>
    <w:rsid w:val="00F241C5"/>
    <w:rsid w:val="00F24BA5"/>
    <w:rsid w:val="00F2636E"/>
    <w:rsid w:val="00F265C5"/>
    <w:rsid w:val="00F266CC"/>
    <w:rsid w:val="00F27D91"/>
    <w:rsid w:val="00F306E9"/>
    <w:rsid w:val="00F31F3C"/>
    <w:rsid w:val="00F348EA"/>
    <w:rsid w:val="00F36D15"/>
    <w:rsid w:val="00F42A99"/>
    <w:rsid w:val="00F458CA"/>
    <w:rsid w:val="00F46C7C"/>
    <w:rsid w:val="00F47A7A"/>
    <w:rsid w:val="00F47C34"/>
    <w:rsid w:val="00F512EB"/>
    <w:rsid w:val="00F5365A"/>
    <w:rsid w:val="00F5424F"/>
    <w:rsid w:val="00F54E59"/>
    <w:rsid w:val="00F577ED"/>
    <w:rsid w:val="00F61861"/>
    <w:rsid w:val="00F63D22"/>
    <w:rsid w:val="00F63FB5"/>
    <w:rsid w:val="00F67AF0"/>
    <w:rsid w:val="00F70832"/>
    <w:rsid w:val="00F709A1"/>
    <w:rsid w:val="00F74048"/>
    <w:rsid w:val="00F74118"/>
    <w:rsid w:val="00F7532F"/>
    <w:rsid w:val="00F76AB3"/>
    <w:rsid w:val="00F76CFE"/>
    <w:rsid w:val="00F77AFE"/>
    <w:rsid w:val="00F77CB9"/>
    <w:rsid w:val="00F81243"/>
    <w:rsid w:val="00F86088"/>
    <w:rsid w:val="00F869B3"/>
    <w:rsid w:val="00F86E9B"/>
    <w:rsid w:val="00F90AC4"/>
    <w:rsid w:val="00F91056"/>
    <w:rsid w:val="00F92B24"/>
    <w:rsid w:val="00F9312E"/>
    <w:rsid w:val="00F96213"/>
    <w:rsid w:val="00F962FE"/>
    <w:rsid w:val="00F97C4D"/>
    <w:rsid w:val="00FA21D2"/>
    <w:rsid w:val="00FA4913"/>
    <w:rsid w:val="00FA6E26"/>
    <w:rsid w:val="00FA7EA9"/>
    <w:rsid w:val="00FB0256"/>
    <w:rsid w:val="00FB2431"/>
    <w:rsid w:val="00FB2969"/>
    <w:rsid w:val="00FB5667"/>
    <w:rsid w:val="00FB56F0"/>
    <w:rsid w:val="00FB5C23"/>
    <w:rsid w:val="00FB60A5"/>
    <w:rsid w:val="00FC245D"/>
    <w:rsid w:val="00FC4BFB"/>
    <w:rsid w:val="00FC4E5A"/>
    <w:rsid w:val="00FC50B2"/>
    <w:rsid w:val="00FC7119"/>
    <w:rsid w:val="00FC7EDF"/>
    <w:rsid w:val="00FD06FD"/>
    <w:rsid w:val="00FD3868"/>
    <w:rsid w:val="00FD7E9B"/>
    <w:rsid w:val="00FE1726"/>
    <w:rsid w:val="00FE38DE"/>
    <w:rsid w:val="00FE621F"/>
    <w:rsid w:val="00FE65EF"/>
    <w:rsid w:val="00FF4613"/>
    <w:rsid w:val="00FF4D2F"/>
    <w:rsid w:val="00FF57DF"/>
    <w:rsid w:val="00FF5F30"/>
    <w:rsid w:val="00FF5FAD"/>
    <w:rsid w:val="00FF72C8"/>
    <w:rsid w:val="010C9D96"/>
    <w:rsid w:val="010F398F"/>
    <w:rsid w:val="01160C1F"/>
    <w:rsid w:val="0127CE91"/>
    <w:rsid w:val="01822E3C"/>
    <w:rsid w:val="018FE84A"/>
    <w:rsid w:val="019F4EC5"/>
    <w:rsid w:val="01D54DC6"/>
    <w:rsid w:val="01E1BF26"/>
    <w:rsid w:val="01F8B06C"/>
    <w:rsid w:val="02478DCF"/>
    <w:rsid w:val="0288B498"/>
    <w:rsid w:val="029979EF"/>
    <w:rsid w:val="029A413B"/>
    <w:rsid w:val="02AA1BF1"/>
    <w:rsid w:val="037FC52E"/>
    <w:rsid w:val="038E3D7E"/>
    <w:rsid w:val="039480CD"/>
    <w:rsid w:val="03CAD20E"/>
    <w:rsid w:val="03E0D8D7"/>
    <w:rsid w:val="041012D3"/>
    <w:rsid w:val="042484F9"/>
    <w:rsid w:val="04373166"/>
    <w:rsid w:val="043D0EBA"/>
    <w:rsid w:val="0452F5EB"/>
    <w:rsid w:val="04A2F29E"/>
    <w:rsid w:val="04AC957B"/>
    <w:rsid w:val="04ACF9C6"/>
    <w:rsid w:val="04E714A0"/>
    <w:rsid w:val="0519BCE2"/>
    <w:rsid w:val="0524B10A"/>
    <w:rsid w:val="0525DE5C"/>
    <w:rsid w:val="05279FBD"/>
    <w:rsid w:val="057F2E91"/>
    <w:rsid w:val="05D47C51"/>
    <w:rsid w:val="05F694CC"/>
    <w:rsid w:val="06220DF7"/>
    <w:rsid w:val="06B6A81B"/>
    <w:rsid w:val="06D23B0E"/>
    <w:rsid w:val="07016131"/>
    <w:rsid w:val="077702C7"/>
    <w:rsid w:val="079FEEDC"/>
    <w:rsid w:val="07CAC715"/>
    <w:rsid w:val="07FA049B"/>
    <w:rsid w:val="07FC2654"/>
    <w:rsid w:val="0835E00F"/>
    <w:rsid w:val="088C44A6"/>
    <w:rsid w:val="094F8CF4"/>
    <w:rsid w:val="0959C7B2"/>
    <w:rsid w:val="0967B3F2"/>
    <w:rsid w:val="09E3CB89"/>
    <w:rsid w:val="09F19668"/>
    <w:rsid w:val="0A141758"/>
    <w:rsid w:val="0A1A1D77"/>
    <w:rsid w:val="0A2D61AC"/>
    <w:rsid w:val="0A780EBA"/>
    <w:rsid w:val="0ADF96E4"/>
    <w:rsid w:val="0AE58B31"/>
    <w:rsid w:val="0AEB8539"/>
    <w:rsid w:val="0B7508B5"/>
    <w:rsid w:val="0BF57576"/>
    <w:rsid w:val="0C072320"/>
    <w:rsid w:val="0C249E07"/>
    <w:rsid w:val="0C72CA6B"/>
    <w:rsid w:val="0C88CC71"/>
    <w:rsid w:val="0CD4662A"/>
    <w:rsid w:val="0CE79E0F"/>
    <w:rsid w:val="0CEA203E"/>
    <w:rsid w:val="0D41E139"/>
    <w:rsid w:val="0D51C8E9"/>
    <w:rsid w:val="0D6693EE"/>
    <w:rsid w:val="0D8469EC"/>
    <w:rsid w:val="0D877BEA"/>
    <w:rsid w:val="0DF37D63"/>
    <w:rsid w:val="0E3A0899"/>
    <w:rsid w:val="0E8E0EA0"/>
    <w:rsid w:val="0FC7A775"/>
    <w:rsid w:val="0FE3B7ED"/>
    <w:rsid w:val="10111089"/>
    <w:rsid w:val="104F70DF"/>
    <w:rsid w:val="1053A485"/>
    <w:rsid w:val="108573D4"/>
    <w:rsid w:val="1086805B"/>
    <w:rsid w:val="1090CE78"/>
    <w:rsid w:val="1097FED6"/>
    <w:rsid w:val="10D13310"/>
    <w:rsid w:val="10E4E02F"/>
    <w:rsid w:val="113EDD3C"/>
    <w:rsid w:val="114E0F1A"/>
    <w:rsid w:val="11562419"/>
    <w:rsid w:val="1169077C"/>
    <w:rsid w:val="118C3331"/>
    <w:rsid w:val="11C49456"/>
    <w:rsid w:val="12015EB8"/>
    <w:rsid w:val="120B536E"/>
    <w:rsid w:val="1214D23F"/>
    <w:rsid w:val="1231C52B"/>
    <w:rsid w:val="1280B090"/>
    <w:rsid w:val="128E50E0"/>
    <w:rsid w:val="12A9E0BA"/>
    <w:rsid w:val="12DCF6D9"/>
    <w:rsid w:val="12F930C6"/>
    <w:rsid w:val="1352262E"/>
    <w:rsid w:val="13C48A85"/>
    <w:rsid w:val="13D929F3"/>
    <w:rsid w:val="13F9E6E7"/>
    <w:rsid w:val="1402E53B"/>
    <w:rsid w:val="14100730"/>
    <w:rsid w:val="1452C8A5"/>
    <w:rsid w:val="147C072F"/>
    <w:rsid w:val="14917AD7"/>
    <w:rsid w:val="152B2D94"/>
    <w:rsid w:val="152E6BB6"/>
    <w:rsid w:val="15605AE6"/>
    <w:rsid w:val="1565CE3F"/>
    <w:rsid w:val="1574FA54"/>
    <w:rsid w:val="158243E8"/>
    <w:rsid w:val="15933BA3"/>
    <w:rsid w:val="15B85152"/>
    <w:rsid w:val="15BC0BDE"/>
    <w:rsid w:val="160C17D1"/>
    <w:rsid w:val="160C3778"/>
    <w:rsid w:val="161D2A1F"/>
    <w:rsid w:val="1648E200"/>
    <w:rsid w:val="167A6318"/>
    <w:rsid w:val="16A0DBEA"/>
    <w:rsid w:val="16B54F28"/>
    <w:rsid w:val="16D36912"/>
    <w:rsid w:val="16DA5DC0"/>
    <w:rsid w:val="16ECD83A"/>
    <w:rsid w:val="16FE0CB0"/>
    <w:rsid w:val="170009E2"/>
    <w:rsid w:val="172434B0"/>
    <w:rsid w:val="172D09CC"/>
    <w:rsid w:val="179B3F97"/>
    <w:rsid w:val="17C99DDF"/>
    <w:rsid w:val="17DB4779"/>
    <w:rsid w:val="17DD6AB8"/>
    <w:rsid w:val="17E782BB"/>
    <w:rsid w:val="18609798"/>
    <w:rsid w:val="18867D8C"/>
    <w:rsid w:val="188972E4"/>
    <w:rsid w:val="18DB4ABE"/>
    <w:rsid w:val="191FAE03"/>
    <w:rsid w:val="192FB9EA"/>
    <w:rsid w:val="193EFC83"/>
    <w:rsid w:val="19448C29"/>
    <w:rsid w:val="1A2E0A8D"/>
    <w:rsid w:val="1A4594F3"/>
    <w:rsid w:val="1A9C3246"/>
    <w:rsid w:val="1B10D0EC"/>
    <w:rsid w:val="1B4351A7"/>
    <w:rsid w:val="1B68E8A7"/>
    <w:rsid w:val="1B743A57"/>
    <w:rsid w:val="1BE918FA"/>
    <w:rsid w:val="1BFE4FE0"/>
    <w:rsid w:val="1C21679E"/>
    <w:rsid w:val="1CD38DA1"/>
    <w:rsid w:val="1D034DAA"/>
    <w:rsid w:val="1D1692D2"/>
    <w:rsid w:val="1D40186B"/>
    <w:rsid w:val="1D7CA9B6"/>
    <w:rsid w:val="1D800C39"/>
    <w:rsid w:val="1D8484B4"/>
    <w:rsid w:val="1DBC783E"/>
    <w:rsid w:val="1DC9B811"/>
    <w:rsid w:val="1DD7B75E"/>
    <w:rsid w:val="1DE51011"/>
    <w:rsid w:val="1E3E177C"/>
    <w:rsid w:val="1E434361"/>
    <w:rsid w:val="1E873FAA"/>
    <w:rsid w:val="1E919E93"/>
    <w:rsid w:val="1E990F88"/>
    <w:rsid w:val="1F01CFE3"/>
    <w:rsid w:val="1F2FA5F1"/>
    <w:rsid w:val="1F77F239"/>
    <w:rsid w:val="1FE10DAD"/>
    <w:rsid w:val="1FE70E2C"/>
    <w:rsid w:val="202980C4"/>
    <w:rsid w:val="203C19DE"/>
    <w:rsid w:val="20763268"/>
    <w:rsid w:val="209E3C20"/>
    <w:rsid w:val="20B866D0"/>
    <w:rsid w:val="20D4DD24"/>
    <w:rsid w:val="20DF3D34"/>
    <w:rsid w:val="210B16F2"/>
    <w:rsid w:val="212D18DA"/>
    <w:rsid w:val="21458B54"/>
    <w:rsid w:val="214825D7"/>
    <w:rsid w:val="214E884F"/>
    <w:rsid w:val="21592C08"/>
    <w:rsid w:val="21801988"/>
    <w:rsid w:val="2187E21A"/>
    <w:rsid w:val="21A63470"/>
    <w:rsid w:val="21C6D4E9"/>
    <w:rsid w:val="21CAA88B"/>
    <w:rsid w:val="21D2C0AC"/>
    <w:rsid w:val="21E445E3"/>
    <w:rsid w:val="220612BF"/>
    <w:rsid w:val="221344BC"/>
    <w:rsid w:val="22415CD4"/>
    <w:rsid w:val="22C37AB4"/>
    <w:rsid w:val="2337889B"/>
    <w:rsid w:val="237273A2"/>
    <w:rsid w:val="23BCE2F2"/>
    <w:rsid w:val="23E72D9A"/>
    <w:rsid w:val="246F04D0"/>
    <w:rsid w:val="24785F75"/>
    <w:rsid w:val="24B403A0"/>
    <w:rsid w:val="24B9C160"/>
    <w:rsid w:val="24D10B90"/>
    <w:rsid w:val="24F16566"/>
    <w:rsid w:val="24F3023F"/>
    <w:rsid w:val="250446FA"/>
    <w:rsid w:val="252667AE"/>
    <w:rsid w:val="252FAD21"/>
    <w:rsid w:val="254B47CD"/>
    <w:rsid w:val="256F2F22"/>
    <w:rsid w:val="257A1EBA"/>
    <w:rsid w:val="257FBC88"/>
    <w:rsid w:val="25841D3E"/>
    <w:rsid w:val="259D12CA"/>
    <w:rsid w:val="25A3FE0F"/>
    <w:rsid w:val="26292717"/>
    <w:rsid w:val="2674C464"/>
    <w:rsid w:val="26BCA44F"/>
    <w:rsid w:val="26C73784"/>
    <w:rsid w:val="26CF9B5E"/>
    <w:rsid w:val="26E3E055"/>
    <w:rsid w:val="26FC27C9"/>
    <w:rsid w:val="271E603D"/>
    <w:rsid w:val="271ECE5C"/>
    <w:rsid w:val="2732EEDE"/>
    <w:rsid w:val="277D8FB8"/>
    <w:rsid w:val="278305DF"/>
    <w:rsid w:val="27E500AD"/>
    <w:rsid w:val="27F0CAAA"/>
    <w:rsid w:val="27F5C68A"/>
    <w:rsid w:val="28544E7E"/>
    <w:rsid w:val="285A9DE4"/>
    <w:rsid w:val="2897F82A"/>
    <w:rsid w:val="28A2B531"/>
    <w:rsid w:val="28B4A0CD"/>
    <w:rsid w:val="28BA9EBD"/>
    <w:rsid w:val="28E985CB"/>
    <w:rsid w:val="28ECFED5"/>
    <w:rsid w:val="2906766B"/>
    <w:rsid w:val="290C86E9"/>
    <w:rsid w:val="292FDD80"/>
    <w:rsid w:val="29453143"/>
    <w:rsid w:val="29762445"/>
    <w:rsid w:val="2981A433"/>
    <w:rsid w:val="2986839A"/>
    <w:rsid w:val="29C59F03"/>
    <w:rsid w:val="29CC0CEC"/>
    <w:rsid w:val="2A5AC3B7"/>
    <w:rsid w:val="2AB16803"/>
    <w:rsid w:val="2BDE61B8"/>
    <w:rsid w:val="2BEDC4BF"/>
    <w:rsid w:val="2C3E7CCF"/>
    <w:rsid w:val="2C4A8F6A"/>
    <w:rsid w:val="2C4E0B52"/>
    <w:rsid w:val="2C5CA2F9"/>
    <w:rsid w:val="2C75AECC"/>
    <w:rsid w:val="2C80DEC2"/>
    <w:rsid w:val="2CA487AB"/>
    <w:rsid w:val="2CBE245C"/>
    <w:rsid w:val="2CCEC7BB"/>
    <w:rsid w:val="2D23EDDC"/>
    <w:rsid w:val="2D2AF590"/>
    <w:rsid w:val="2D39244C"/>
    <w:rsid w:val="2D396719"/>
    <w:rsid w:val="2DD0CFA1"/>
    <w:rsid w:val="2DEA69CC"/>
    <w:rsid w:val="2DF55606"/>
    <w:rsid w:val="2E14B14F"/>
    <w:rsid w:val="2E18D50E"/>
    <w:rsid w:val="2E19BC3D"/>
    <w:rsid w:val="2E6B1F26"/>
    <w:rsid w:val="2ED923DC"/>
    <w:rsid w:val="2EFB28DB"/>
    <w:rsid w:val="2F2AEB6E"/>
    <w:rsid w:val="2F39EDEA"/>
    <w:rsid w:val="2F6A999E"/>
    <w:rsid w:val="2F6C08DF"/>
    <w:rsid w:val="2FA950E3"/>
    <w:rsid w:val="2FD3D73B"/>
    <w:rsid w:val="2FD6A52D"/>
    <w:rsid w:val="2FDD8A2E"/>
    <w:rsid w:val="3012A70C"/>
    <w:rsid w:val="30199778"/>
    <w:rsid w:val="302483F3"/>
    <w:rsid w:val="307D0791"/>
    <w:rsid w:val="3096F93C"/>
    <w:rsid w:val="30F41F8E"/>
    <w:rsid w:val="313396C7"/>
    <w:rsid w:val="3145C37D"/>
    <w:rsid w:val="31786D22"/>
    <w:rsid w:val="317C5984"/>
    <w:rsid w:val="3206158C"/>
    <w:rsid w:val="3232AD6C"/>
    <w:rsid w:val="32383D12"/>
    <w:rsid w:val="3281574E"/>
    <w:rsid w:val="32E118E3"/>
    <w:rsid w:val="333AB687"/>
    <w:rsid w:val="3387B6D9"/>
    <w:rsid w:val="33996988"/>
    <w:rsid w:val="33B84AC8"/>
    <w:rsid w:val="33D5E11B"/>
    <w:rsid w:val="33E6F93A"/>
    <w:rsid w:val="33EFBD91"/>
    <w:rsid w:val="33F60773"/>
    <w:rsid w:val="3408BB12"/>
    <w:rsid w:val="340D5F0D"/>
    <w:rsid w:val="3425470B"/>
    <w:rsid w:val="3471BAE2"/>
    <w:rsid w:val="34B97447"/>
    <w:rsid w:val="34BB1D83"/>
    <w:rsid w:val="34CECC6A"/>
    <w:rsid w:val="34D1B58A"/>
    <w:rsid w:val="34F3C731"/>
    <w:rsid w:val="350851AA"/>
    <w:rsid w:val="353F85F7"/>
    <w:rsid w:val="35724496"/>
    <w:rsid w:val="35817F89"/>
    <w:rsid w:val="359EA1BE"/>
    <w:rsid w:val="35D0282F"/>
    <w:rsid w:val="35D29F43"/>
    <w:rsid w:val="3641419B"/>
    <w:rsid w:val="36912B29"/>
    <w:rsid w:val="36A6620F"/>
    <w:rsid w:val="36C72102"/>
    <w:rsid w:val="36E548D4"/>
    <w:rsid w:val="36F99E7D"/>
    <w:rsid w:val="3744FFCF"/>
    <w:rsid w:val="37705946"/>
    <w:rsid w:val="3787EB27"/>
    <w:rsid w:val="379AAAF8"/>
    <w:rsid w:val="37BCA548"/>
    <w:rsid w:val="37C6583B"/>
    <w:rsid w:val="37FBE289"/>
    <w:rsid w:val="381833E3"/>
    <w:rsid w:val="382CDD8D"/>
    <w:rsid w:val="3863E968"/>
    <w:rsid w:val="38C69B40"/>
    <w:rsid w:val="38ED6A3A"/>
    <w:rsid w:val="39045852"/>
    <w:rsid w:val="3904CE0A"/>
    <w:rsid w:val="3907FAC7"/>
    <w:rsid w:val="395DCF88"/>
    <w:rsid w:val="396FA4CD"/>
    <w:rsid w:val="397BCDCA"/>
    <w:rsid w:val="39A9B9D9"/>
    <w:rsid w:val="3A1CE996"/>
    <w:rsid w:val="3A2877CE"/>
    <w:rsid w:val="3A7E885B"/>
    <w:rsid w:val="3A8DB9D8"/>
    <w:rsid w:val="3A9327C9"/>
    <w:rsid w:val="3A995FE9"/>
    <w:rsid w:val="3ACF033D"/>
    <w:rsid w:val="3AE264FE"/>
    <w:rsid w:val="3BC4B980"/>
    <w:rsid w:val="3C2855C5"/>
    <w:rsid w:val="3C4E23DF"/>
    <w:rsid w:val="3CCD7081"/>
    <w:rsid w:val="3CDB991F"/>
    <w:rsid w:val="3D1C93FF"/>
    <w:rsid w:val="3D39B770"/>
    <w:rsid w:val="3D3D6BB9"/>
    <w:rsid w:val="3DB5FE8B"/>
    <w:rsid w:val="3E3E1DC2"/>
    <w:rsid w:val="3E529C4E"/>
    <w:rsid w:val="3E7A90AE"/>
    <w:rsid w:val="3EC42FFE"/>
    <w:rsid w:val="3EC4F9B1"/>
    <w:rsid w:val="3F0BFEC5"/>
    <w:rsid w:val="3F2E13CC"/>
    <w:rsid w:val="3FEBAD10"/>
    <w:rsid w:val="406FDF32"/>
    <w:rsid w:val="409D27BF"/>
    <w:rsid w:val="40AF222B"/>
    <w:rsid w:val="40C86618"/>
    <w:rsid w:val="41A49847"/>
    <w:rsid w:val="41C46CBC"/>
    <w:rsid w:val="42B4F804"/>
    <w:rsid w:val="42CF8FDD"/>
    <w:rsid w:val="42D17A7F"/>
    <w:rsid w:val="4337D1B3"/>
    <w:rsid w:val="43B21255"/>
    <w:rsid w:val="43B98589"/>
    <w:rsid w:val="43C9448E"/>
    <w:rsid w:val="43ECF3C4"/>
    <w:rsid w:val="441E2440"/>
    <w:rsid w:val="449678EC"/>
    <w:rsid w:val="44A524EC"/>
    <w:rsid w:val="44A75DF3"/>
    <w:rsid w:val="44C482E5"/>
    <w:rsid w:val="44DBBE89"/>
    <w:rsid w:val="452220D6"/>
    <w:rsid w:val="4530B78F"/>
    <w:rsid w:val="453CEC30"/>
    <w:rsid w:val="456B2DA1"/>
    <w:rsid w:val="457F75D9"/>
    <w:rsid w:val="45982988"/>
    <w:rsid w:val="45996784"/>
    <w:rsid w:val="46091B41"/>
    <w:rsid w:val="460E5188"/>
    <w:rsid w:val="464A9168"/>
    <w:rsid w:val="4699EDCE"/>
    <w:rsid w:val="46A4387D"/>
    <w:rsid w:val="46A90AFE"/>
    <w:rsid w:val="46B9C352"/>
    <w:rsid w:val="46C40998"/>
    <w:rsid w:val="46D8CB36"/>
    <w:rsid w:val="46FB9313"/>
    <w:rsid w:val="471771EF"/>
    <w:rsid w:val="47437E5F"/>
    <w:rsid w:val="4758386C"/>
    <w:rsid w:val="478F33E4"/>
    <w:rsid w:val="47CE9B2D"/>
    <w:rsid w:val="47D551CC"/>
    <w:rsid w:val="489E53E0"/>
    <w:rsid w:val="48DAF8A2"/>
    <w:rsid w:val="48F06FF3"/>
    <w:rsid w:val="4968D7F7"/>
    <w:rsid w:val="49843500"/>
    <w:rsid w:val="49E97789"/>
    <w:rsid w:val="4A11D571"/>
    <w:rsid w:val="4A121455"/>
    <w:rsid w:val="4A34F942"/>
    <w:rsid w:val="4A3D96FF"/>
    <w:rsid w:val="4A4F508F"/>
    <w:rsid w:val="4A55F7F5"/>
    <w:rsid w:val="4B43F549"/>
    <w:rsid w:val="4B523885"/>
    <w:rsid w:val="4B55223F"/>
    <w:rsid w:val="4B7C7C21"/>
    <w:rsid w:val="4C84060A"/>
    <w:rsid w:val="4C9E9BF7"/>
    <w:rsid w:val="4D035C67"/>
    <w:rsid w:val="4D602420"/>
    <w:rsid w:val="4D6E6630"/>
    <w:rsid w:val="4DB2BFE3"/>
    <w:rsid w:val="4DCD1CBF"/>
    <w:rsid w:val="4DD3589B"/>
    <w:rsid w:val="4E92A78B"/>
    <w:rsid w:val="4EB41CE3"/>
    <w:rsid w:val="4F456C82"/>
    <w:rsid w:val="4F5D4BD9"/>
    <w:rsid w:val="4FDCAF63"/>
    <w:rsid w:val="4FEFE017"/>
    <w:rsid w:val="504B0FFA"/>
    <w:rsid w:val="505EDFD4"/>
    <w:rsid w:val="50877BFC"/>
    <w:rsid w:val="50CA1606"/>
    <w:rsid w:val="51647472"/>
    <w:rsid w:val="51748ABB"/>
    <w:rsid w:val="517CE97A"/>
    <w:rsid w:val="51861675"/>
    <w:rsid w:val="51A4FF9E"/>
    <w:rsid w:val="51C8AED4"/>
    <w:rsid w:val="51EBBDA5"/>
    <w:rsid w:val="520FE677"/>
    <w:rsid w:val="5216C13E"/>
    <w:rsid w:val="5231F77E"/>
    <w:rsid w:val="5283E3C0"/>
    <w:rsid w:val="52D06368"/>
    <w:rsid w:val="52E2490C"/>
    <w:rsid w:val="52EEA555"/>
    <w:rsid w:val="539ED21F"/>
    <w:rsid w:val="53CAC625"/>
    <w:rsid w:val="54375629"/>
    <w:rsid w:val="54674BE8"/>
    <w:rsid w:val="54F70C57"/>
    <w:rsid w:val="55315434"/>
    <w:rsid w:val="554E6200"/>
    <w:rsid w:val="5563721D"/>
    <w:rsid w:val="563232CB"/>
    <w:rsid w:val="56505A9D"/>
    <w:rsid w:val="56B22C33"/>
    <w:rsid w:val="56BDFE71"/>
    <w:rsid w:val="570BC290"/>
    <w:rsid w:val="5738289A"/>
    <w:rsid w:val="5791CF6B"/>
    <w:rsid w:val="57968C89"/>
    <w:rsid w:val="57AA1D0B"/>
    <w:rsid w:val="57AF738C"/>
    <w:rsid w:val="57D4647E"/>
    <w:rsid w:val="5895AA02"/>
    <w:rsid w:val="58B376F7"/>
    <w:rsid w:val="58D02FBD"/>
    <w:rsid w:val="59223E36"/>
    <w:rsid w:val="59554134"/>
    <w:rsid w:val="596FB928"/>
    <w:rsid w:val="59A37445"/>
    <w:rsid w:val="5A094E46"/>
    <w:rsid w:val="5A21D712"/>
    <w:rsid w:val="5A317A63"/>
    <w:rsid w:val="5A4AB865"/>
    <w:rsid w:val="5A57700F"/>
    <w:rsid w:val="5A8275C7"/>
    <w:rsid w:val="5A8334E7"/>
    <w:rsid w:val="5AC9702D"/>
    <w:rsid w:val="5AE8088B"/>
    <w:rsid w:val="5B05A3EE"/>
    <w:rsid w:val="5B0F5D1B"/>
    <w:rsid w:val="5B13D760"/>
    <w:rsid w:val="5B23CBC0"/>
    <w:rsid w:val="5B413DDF"/>
    <w:rsid w:val="5B4CAB32"/>
    <w:rsid w:val="5B4FB62F"/>
    <w:rsid w:val="5B5770E4"/>
    <w:rsid w:val="5B6197CB"/>
    <w:rsid w:val="5B785834"/>
    <w:rsid w:val="5BCA9445"/>
    <w:rsid w:val="5BF21C66"/>
    <w:rsid w:val="5BFAD33A"/>
    <w:rsid w:val="5C789600"/>
    <w:rsid w:val="5C814CD4"/>
    <w:rsid w:val="5CF45162"/>
    <w:rsid w:val="5D081384"/>
    <w:rsid w:val="5D15151E"/>
    <w:rsid w:val="5D650FF5"/>
    <w:rsid w:val="5D78F0CB"/>
    <w:rsid w:val="5D81E484"/>
    <w:rsid w:val="5D9AA246"/>
    <w:rsid w:val="5DC9EF79"/>
    <w:rsid w:val="5DD6F756"/>
    <w:rsid w:val="5E175EA7"/>
    <w:rsid w:val="5E611805"/>
    <w:rsid w:val="5E661033"/>
    <w:rsid w:val="5E7771D3"/>
    <w:rsid w:val="5EE34B2E"/>
    <w:rsid w:val="5F3672A7"/>
    <w:rsid w:val="5F9D3583"/>
    <w:rsid w:val="5FEC76DD"/>
    <w:rsid w:val="60017AF2"/>
    <w:rsid w:val="607103C1"/>
    <w:rsid w:val="61808C89"/>
    <w:rsid w:val="618D1EE4"/>
    <w:rsid w:val="618F9C51"/>
    <w:rsid w:val="6193A4BC"/>
    <w:rsid w:val="61AF1295"/>
    <w:rsid w:val="61C7D802"/>
    <w:rsid w:val="61CAE04D"/>
    <w:rsid w:val="61CCA6B5"/>
    <w:rsid w:val="6231AF80"/>
    <w:rsid w:val="62C593AC"/>
    <w:rsid w:val="6358E8D1"/>
    <w:rsid w:val="63A80D0B"/>
    <w:rsid w:val="63AEFD77"/>
    <w:rsid w:val="6408C9CF"/>
    <w:rsid w:val="6425E683"/>
    <w:rsid w:val="642A6BD2"/>
    <w:rsid w:val="6452B8EC"/>
    <w:rsid w:val="647FD769"/>
    <w:rsid w:val="64C8BB57"/>
    <w:rsid w:val="64DFB72E"/>
    <w:rsid w:val="64E66548"/>
    <w:rsid w:val="657ACF6F"/>
    <w:rsid w:val="6588E7DB"/>
    <w:rsid w:val="659738B3"/>
    <w:rsid w:val="65A1DCBE"/>
    <w:rsid w:val="65B01E23"/>
    <w:rsid w:val="65E144C8"/>
    <w:rsid w:val="6629CD49"/>
    <w:rsid w:val="6630F086"/>
    <w:rsid w:val="66544CAE"/>
    <w:rsid w:val="66822A1E"/>
    <w:rsid w:val="66FA49EF"/>
    <w:rsid w:val="6710EC22"/>
    <w:rsid w:val="6717B8D0"/>
    <w:rsid w:val="6725FF4A"/>
    <w:rsid w:val="6755C128"/>
    <w:rsid w:val="6756FF0A"/>
    <w:rsid w:val="676EFCA5"/>
    <w:rsid w:val="677B1784"/>
    <w:rsid w:val="678441E5"/>
    <w:rsid w:val="67EC147C"/>
    <w:rsid w:val="67EC7122"/>
    <w:rsid w:val="67FCE597"/>
    <w:rsid w:val="681DFA7F"/>
    <w:rsid w:val="688D7B6B"/>
    <w:rsid w:val="68A18DE4"/>
    <w:rsid w:val="69091712"/>
    <w:rsid w:val="6987E4DD"/>
    <w:rsid w:val="69D117E0"/>
    <w:rsid w:val="6A7645E6"/>
    <w:rsid w:val="6A959466"/>
    <w:rsid w:val="6AA4E773"/>
    <w:rsid w:val="6AD870BA"/>
    <w:rsid w:val="6B0E149C"/>
    <w:rsid w:val="6B624E24"/>
    <w:rsid w:val="6B89096C"/>
    <w:rsid w:val="6BC47489"/>
    <w:rsid w:val="6BDEF1A7"/>
    <w:rsid w:val="6C1B9669"/>
    <w:rsid w:val="6C3FDD17"/>
    <w:rsid w:val="6C4EAEC3"/>
    <w:rsid w:val="6CAE61E4"/>
    <w:rsid w:val="6CEBA5BE"/>
    <w:rsid w:val="6CF81543"/>
    <w:rsid w:val="6CFCEF95"/>
    <w:rsid w:val="6D02E3E2"/>
    <w:rsid w:val="6D92933C"/>
    <w:rsid w:val="6DDC8835"/>
    <w:rsid w:val="6E4C4123"/>
    <w:rsid w:val="6F0920D0"/>
    <w:rsid w:val="6F0C35D4"/>
    <w:rsid w:val="6F12F19F"/>
    <w:rsid w:val="6F4034F2"/>
    <w:rsid w:val="6F422F25"/>
    <w:rsid w:val="6F6A655B"/>
    <w:rsid w:val="6F73EFDC"/>
    <w:rsid w:val="6F9F46FA"/>
    <w:rsid w:val="6FCE631E"/>
    <w:rsid w:val="702E8A47"/>
    <w:rsid w:val="70782B5B"/>
    <w:rsid w:val="70AB6E39"/>
    <w:rsid w:val="70B690AF"/>
    <w:rsid w:val="70B8109E"/>
    <w:rsid w:val="70BC474F"/>
    <w:rsid w:val="70BF9685"/>
    <w:rsid w:val="70C8D247"/>
    <w:rsid w:val="70EB1CCA"/>
    <w:rsid w:val="7124573B"/>
    <w:rsid w:val="716702B2"/>
    <w:rsid w:val="716A337F"/>
    <w:rsid w:val="71E67745"/>
    <w:rsid w:val="71ED5253"/>
    <w:rsid w:val="71F715BA"/>
    <w:rsid w:val="7202BB0F"/>
    <w:rsid w:val="72297011"/>
    <w:rsid w:val="7237B41E"/>
    <w:rsid w:val="723A35CD"/>
    <w:rsid w:val="726DA84C"/>
    <w:rsid w:val="72774C36"/>
    <w:rsid w:val="72A498C6"/>
    <w:rsid w:val="72D7AEB6"/>
    <w:rsid w:val="7383930E"/>
    <w:rsid w:val="7389548A"/>
    <w:rsid w:val="73A1BD6D"/>
    <w:rsid w:val="73A267F2"/>
    <w:rsid w:val="73D69DA6"/>
    <w:rsid w:val="73E662C2"/>
    <w:rsid w:val="741A7020"/>
    <w:rsid w:val="74487D22"/>
    <w:rsid w:val="74DCCA60"/>
    <w:rsid w:val="74E3ECA2"/>
    <w:rsid w:val="74E87CB5"/>
    <w:rsid w:val="74F53726"/>
    <w:rsid w:val="75001597"/>
    <w:rsid w:val="75271480"/>
    <w:rsid w:val="754DC1B7"/>
    <w:rsid w:val="754E1B3F"/>
    <w:rsid w:val="759774A1"/>
    <w:rsid w:val="75B00EE8"/>
    <w:rsid w:val="75BB6C66"/>
    <w:rsid w:val="75D7344E"/>
    <w:rsid w:val="75ECE67B"/>
    <w:rsid w:val="760B6BAD"/>
    <w:rsid w:val="76425273"/>
    <w:rsid w:val="7643AFB9"/>
    <w:rsid w:val="764FCB24"/>
    <w:rsid w:val="7683EBE3"/>
    <w:rsid w:val="76B59461"/>
    <w:rsid w:val="76B8C33F"/>
    <w:rsid w:val="76DA08B4"/>
    <w:rsid w:val="775EEB20"/>
    <w:rsid w:val="777304AF"/>
    <w:rsid w:val="7775DDD6"/>
    <w:rsid w:val="77801DE4"/>
    <w:rsid w:val="7795AB42"/>
    <w:rsid w:val="779A94E7"/>
    <w:rsid w:val="77BEE148"/>
    <w:rsid w:val="77CF0E91"/>
    <w:rsid w:val="77E6D628"/>
    <w:rsid w:val="77F46C9E"/>
    <w:rsid w:val="782E4441"/>
    <w:rsid w:val="78E7E7B5"/>
    <w:rsid w:val="7906B4E5"/>
    <w:rsid w:val="7917A284"/>
    <w:rsid w:val="793FAA9D"/>
    <w:rsid w:val="795B11DF"/>
    <w:rsid w:val="79E4792A"/>
    <w:rsid w:val="7A53DD2E"/>
    <w:rsid w:val="7A6CEA7E"/>
    <w:rsid w:val="7A93F90E"/>
    <w:rsid w:val="7AFF276F"/>
    <w:rsid w:val="7B0B75AB"/>
    <w:rsid w:val="7B15289E"/>
    <w:rsid w:val="7B2A915A"/>
    <w:rsid w:val="7B2C0D60"/>
    <w:rsid w:val="7B660C41"/>
    <w:rsid w:val="7B6813AA"/>
    <w:rsid w:val="7B704895"/>
    <w:rsid w:val="7B8B7DC5"/>
    <w:rsid w:val="7BE82397"/>
    <w:rsid w:val="7BF47AB7"/>
    <w:rsid w:val="7C25DC31"/>
    <w:rsid w:val="7C2B4562"/>
    <w:rsid w:val="7C4675D2"/>
    <w:rsid w:val="7C46B33B"/>
    <w:rsid w:val="7C94DB82"/>
    <w:rsid w:val="7CA72450"/>
    <w:rsid w:val="7CD93090"/>
    <w:rsid w:val="7D01DCA2"/>
    <w:rsid w:val="7D5BF7A0"/>
    <w:rsid w:val="7D773031"/>
    <w:rsid w:val="7E5E018F"/>
    <w:rsid w:val="7E66C5A3"/>
    <w:rsid w:val="7E94F215"/>
    <w:rsid w:val="7EAAB5DB"/>
    <w:rsid w:val="7EDA2333"/>
    <w:rsid w:val="7EF42C9F"/>
    <w:rsid w:val="7EF5CA3A"/>
    <w:rsid w:val="7F0FE09F"/>
    <w:rsid w:val="7F7F2953"/>
    <w:rsid w:val="7FA5478B"/>
    <w:rsid w:val="7FA96775"/>
    <w:rsid w:val="7FADE307"/>
    <w:rsid w:val="7FB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,#9f6"/>
    </o:shapedefaults>
    <o:shapelayout v:ext="edit">
      <o:idmap v:ext="edit" data="2"/>
    </o:shapelayout>
  </w:shapeDefaults>
  <w:decimalSymbol w:val=","/>
  <w:listSeparator w:val=";"/>
  <w14:docId w14:val="023FEA51"/>
  <w15:chartTrackingRefBased/>
  <w15:docId w15:val="{E3F37981-A4C7-4D80-BDE3-4B3F4B65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gl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76E8"/>
    <w:rPr>
      <w:rFonts w:ascii="Times New Roman" w:hAnsi="Times New Roman"/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036AA"/>
    <w:pPr>
      <w:keepNext/>
      <w:numPr>
        <w:numId w:val="2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6AA"/>
    <w:pPr>
      <w:keepNext/>
      <w:numPr>
        <w:ilvl w:val="1"/>
        <w:numId w:val="25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36AA"/>
    <w:pPr>
      <w:keepNext/>
      <w:numPr>
        <w:ilvl w:val="2"/>
        <w:numId w:val="25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36AA"/>
    <w:pPr>
      <w:keepNext/>
      <w:numPr>
        <w:ilvl w:val="3"/>
        <w:numId w:val="25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036AA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036AA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036AA"/>
    <w:pPr>
      <w:numPr>
        <w:ilvl w:val="6"/>
        <w:numId w:val="2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036AA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036AA"/>
    <w:pPr>
      <w:numPr>
        <w:ilvl w:val="8"/>
        <w:numId w:val="25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6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C026A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B302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4199"/>
  </w:style>
  <w:style w:type="character" w:styleId="Hipervnculo">
    <w:name w:val="Hyperlink"/>
    <w:uiPriority w:val="99"/>
    <w:rsid w:val="003E3C81"/>
    <w:rPr>
      <w:b/>
      <w:sz w:val="24"/>
    </w:rPr>
  </w:style>
  <w:style w:type="paragraph" w:styleId="TDC1">
    <w:name w:val="toc 1"/>
    <w:basedOn w:val="Normal"/>
    <w:next w:val="Normal"/>
    <w:autoRedefine/>
    <w:uiPriority w:val="39"/>
    <w:rsid w:val="00FB5C23"/>
    <w:pPr>
      <w:tabs>
        <w:tab w:val="left" w:pos="284"/>
        <w:tab w:val="right" w:leader="dot" w:pos="8494"/>
      </w:tabs>
      <w:spacing w:before="120" w:after="120"/>
    </w:pPr>
    <w:rPr>
      <w:b/>
      <w:bCs/>
      <w:iCs/>
      <w:smallCaps/>
    </w:rPr>
  </w:style>
  <w:style w:type="paragraph" w:styleId="TDC2">
    <w:name w:val="toc 2"/>
    <w:basedOn w:val="Normal"/>
    <w:next w:val="Normal"/>
    <w:autoRedefine/>
    <w:uiPriority w:val="39"/>
    <w:rsid w:val="00FB5C23"/>
    <w:pPr>
      <w:tabs>
        <w:tab w:val="left" w:pos="709"/>
        <w:tab w:val="right" w:leader="dot" w:pos="8494"/>
      </w:tabs>
      <w:ind w:left="284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rsid w:val="00FB5C23"/>
    <w:pPr>
      <w:ind w:left="709"/>
    </w:pPr>
    <w:rPr>
      <w:b/>
      <w:smallCaps/>
    </w:rPr>
  </w:style>
  <w:style w:type="paragraph" w:styleId="Textonotapie">
    <w:name w:val="footnote text"/>
    <w:basedOn w:val="Normal"/>
    <w:semiHidden/>
    <w:rsid w:val="00071938"/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FB5C23"/>
    <w:pPr>
      <w:ind w:left="709"/>
    </w:pPr>
    <w:rPr>
      <w:b/>
      <w:smallCaps/>
    </w:rPr>
  </w:style>
  <w:style w:type="paragraph" w:styleId="TDC5">
    <w:name w:val="toc 5"/>
    <w:basedOn w:val="Normal"/>
    <w:next w:val="Normal"/>
    <w:autoRedefine/>
    <w:semiHidden/>
    <w:rsid w:val="006E55A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E55A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E55A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E55A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E55A9"/>
    <w:pPr>
      <w:ind w:left="1920"/>
    </w:pPr>
    <w:rPr>
      <w:sz w:val="20"/>
      <w:szCs w:val="20"/>
    </w:rPr>
  </w:style>
  <w:style w:type="paragraph" w:styleId="Mapadeldocumento">
    <w:name w:val="Document Map"/>
    <w:basedOn w:val="Normal"/>
    <w:semiHidden/>
    <w:rsid w:val="005B5AD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tulodeDocumento">
    <w:name w:val="Título de Documento"/>
    <w:basedOn w:val="Normal"/>
    <w:next w:val="Normal"/>
    <w:autoRedefine/>
    <w:rsid w:val="00F42A99"/>
    <w:pPr>
      <w:spacing w:before="480" w:after="480"/>
      <w:jc w:val="center"/>
    </w:pPr>
    <w:rPr>
      <w:b/>
      <w:i/>
      <w:caps/>
      <w:sz w:val="40"/>
      <w:szCs w:val="40"/>
    </w:rPr>
  </w:style>
  <w:style w:type="character" w:styleId="Refdenotaalpie">
    <w:name w:val="footnote reference"/>
    <w:semiHidden/>
    <w:rsid w:val="00071938"/>
    <w:rPr>
      <w:vertAlign w:val="superscript"/>
    </w:rPr>
  </w:style>
  <w:style w:type="paragraph" w:styleId="Textoindependiente2">
    <w:name w:val="Body Text 2"/>
    <w:basedOn w:val="Normal"/>
    <w:rsid w:val="00E36259"/>
    <w:pPr>
      <w:spacing w:before="120" w:after="120" w:line="480" w:lineRule="auto"/>
    </w:pPr>
    <w:rPr>
      <w:rFonts w:ascii="Verdana" w:hAnsi="Verdana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3036AA"/>
    <w:pPr>
      <w:ind w:left="720"/>
      <w:contextualSpacing/>
    </w:pPr>
  </w:style>
  <w:style w:type="paragraph" w:styleId="Descripcin">
    <w:name w:val="caption"/>
    <w:basedOn w:val="Normal"/>
    <w:next w:val="Normal"/>
    <w:unhideWhenUsed/>
    <w:rsid w:val="001D7957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036AA"/>
    <w:pPr>
      <w:outlineLvl w:val="9"/>
    </w:pPr>
    <w:rPr>
      <w:rFonts w:cs="Times New Roman"/>
    </w:rPr>
  </w:style>
  <w:style w:type="character" w:customStyle="1" w:styleId="Ttulo1Car">
    <w:name w:val="Título 1 Car"/>
    <w:link w:val="Ttulo1"/>
    <w:uiPriority w:val="9"/>
    <w:rsid w:val="003036AA"/>
    <w:rPr>
      <w:rFonts w:ascii="Times New Roman" w:hAnsi="Times New Roman" w:cs="Arial"/>
      <w:b/>
      <w:bCs/>
      <w:kern w:val="32"/>
      <w:sz w:val="32"/>
      <w:szCs w:val="32"/>
      <w:lang w:val="en-US" w:eastAsia="en-US" w:bidi="en-US"/>
    </w:rPr>
  </w:style>
  <w:style w:type="character" w:customStyle="1" w:styleId="Ttulo2Car">
    <w:name w:val="Título 2 Car"/>
    <w:link w:val="Ttulo2"/>
    <w:uiPriority w:val="9"/>
    <w:rsid w:val="003036AA"/>
    <w:rPr>
      <w:rFonts w:ascii="Cambria" w:hAnsi="Cambria" w:cs="Arial"/>
      <w:b/>
      <w:bCs/>
      <w:i/>
      <w:iCs/>
      <w:sz w:val="28"/>
      <w:szCs w:val="28"/>
      <w:lang w:val="en-US" w:eastAsia="en-US" w:bidi="en-US"/>
    </w:rPr>
  </w:style>
  <w:style w:type="character" w:customStyle="1" w:styleId="Ttulo3Car">
    <w:name w:val="Título 3 Car"/>
    <w:link w:val="Ttulo3"/>
    <w:uiPriority w:val="9"/>
    <w:rsid w:val="003036AA"/>
    <w:rPr>
      <w:rFonts w:ascii="Cambria" w:hAnsi="Cambria" w:cs="Arial"/>
      <w:b/>
      <w:bCs/>
      <w:sz w:val="26"/>
      <w:szCs w:val="26"/>
      <w:lang w:val="en-US" w:eastAsia="en-US" w:bidi="en-US"/>
    </w:rPr>
  </w:style>
  <w:style w:type="character" w:customStyle="1" w:styleId="Ttulo4Car">
    <w:name w:val="Título 4 Car"/>
    <w:link w:val="Ttulo4"/>
    <w:uiPriority w:val="9"/>
    <w:rsid w:val="003036AA"/>
    <w:rPr>
      <w:rFonts w:ascii="Times New Roman" w:hAnsi="Times New Roman"/>
      <w:b/>
      <w:bCs/>
      <w:sz w:val="28"/>
      <w:szCs w:val="28"/>
      <w:lang w:val="en-US" w:eastAsia="en-US" w:bidi="en-US"/>
    </w:rPr>
  </w:style>
  <w:style w:type="character" w:customStyle="1" w:styleId="Ttulo5Car">
    <w:name w:val="Título 5 Car"/>
    <w:link w:val="Ttulo5"/>
    <w:uiPriority w:val="9"/>
    <w:rsid w:val="003036AA"/>
    <w:rPr>
      <w:rFonts w:ascii="Times New Roman" w:hAnsi="Times New Roman"/>
      <w:b/>
      <w:bCs/>
      <w:i/>
      <w:iCs/>
      <w:sz w:val="26"/>
      <w:szCs w:val="26"/>
      <w:lang w:val="en-US" w:eastAsia="en-US" w:bidi="en-US"/>
    </w:rPr>
  </w:style>
  <w:style w:type="character" w:customStyle="1" w:styleId="Ttulo6Car">
    <w:name w:val="Título 6 Car"/>
    <w:link w:val="Ttulo6"/>
    <w:uiPriority w:val="9"/>
    <w:rsid w:val="003036AA"/>
    <w:rPr>
      <w:rFonts w:ascii="Times New Roman" w:hAnsi="Times New Roman"/>
      <w:b/>
      <w:bCs/>
      <w:sz w:val="22"/>
      <w:szCs w:val="22"/>
      <w:lang w:val="en-US" w:eastAsia="en-US" w:bidi="en-US"/>
    </w:rPr>
  </w:style>
  <w:style w:type="character" w:customStyle="1" w:styleId="Ttulo7Car">
    <w:name w:val="Título 7 Car"/>
    <w:link w:val="Ttulo7"/>
    <w:uiPriority w:val="9"/>
    <w:rsid w:val="003036AA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Ttulo8Car">
    <w:name w:val="Título 8 Car"/>
    <w:link w:val="Ttulo8"/>
    <w:uiPriority w:val="9"/>
    <w:rsid w:val="003036AA"/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customStyle="1" w:styleId="Ttulo9Car">
    <w:name w:val="Título 9 Car"/>
    <w:link w:val="Ttulo9"/>
    <w:uiPriority w:val="9"/>
    <w:rsid w:val="003036AA"/>
    <w:rPr>
      <w:rFonts w:ascii="Cambria" w:hAnsi="Cambria" w:cs="Arial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3036A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3036AA"/>
    <w:rPr>
      <w:rFonts w:ascii="Cambria" w:eastAsia="Times New Roman" w:hAnsi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6AA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3036AA"/>
    <w:rPr>
      <w:rFonts w:ascii="Cambria" w:eastAsia="Times New Roman" w:hAnsi="Cambria"/>
      <w:sz w:val="24"/>
      <w:szCs w:val="24"/>
    </w:rPr>
  </w:style>
  <w:style w:type="character" w:styleId="Textoennegrita">
    <w:name w:val="Strong"/>
    <w:uiPriority w:val="22"/>
    <w:qFormat/>
    <w:rsid w:val="003036AA"/>
    <w:rPr>
      <w:b/>
      <w:bCs/>
    </w:rPr>
  </w:style>
  <w:style w:type="character" w:styleId="nfasis">
    <w:name w:val="Emphasis"/>
    <w:uiPriority w:val="20"/>
    <w:qFormat/>
    <w:rsid w:val="003036AA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003036AA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3036AA"/>
    <w:rPr>
      <w:i/>
    </w:rPr>
  </w:style>
  <w:style w:type="character" w:customStyle="1" w:styleId="CitaCar">
    <w:name w:val="Cita Car"/>
    <w:link w:val="Cita"/>
    <w:uiPriority w:val="29"/>
    <w:rsid w:val="003036AA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6AA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link w:val="Citadestacada"/>
    <w:uiPriority w:val="30"/>
    <w:rsid w:val="003036AA"/>
    <w:rPr>
      <w:b/>
      <w:i/>
      <w:sz w:val="24"/>
    </w:rPr>
  </w:style>
  <w:style w:type="character" w:styleId="nfasissutil">
    <w:name w:val="Subtle Emphasis"/>
    <w:uiPriority w:val="19"/>
    <w:qFormat/>
    <w:rsid w:val="003036AA"/>
    <w:rPr>
      <w:i/>
      <w:color w:val="5A5A5A"/>
    </w:rPr>
  </w:style>
  <w:style w:type="character" w:styleId="nfasisintenso">
    <w:name w:val="Intense Emphasis"/>
    <w:uiPriority w:val="21"/>
    <w:qFormat/>
    <w:rsid w:val="003036AA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3036AA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3036AA"/>
    <w:rPr>
      <w:b/>
      <w:sz w:val="24"/>
      <w:u w:val="single"/>
    </w:rPr>
  </w:style>
  <w:style w:type="character" w:styleId="Ttulodellibro">
    <w:name w:val="Book Title"/>
    <w:uiPriority w:val="33"/>
    <w:qFormat/>
    <w:rsid w:val="003036AA"/>
    <w:rPr>
      <w:rFonts w:ascii="Cambria" w:eastAsia="Times New Roman" w:hAnsi="Cambria"/>
      <w:b/>
      <w:i/>
      <w:sz w:val="24"/>
      <w:szCs w:val="24"/>
    </w:rPr>
  </w:style>
  <w:style w:type="paragraph" w:styleId="Textodeglobo">
    <w:name w:val="Balloon Text"/>
    <w:basedOn w:val="Normal"/>
    <w:link w:val="TextodegloboCar"/>
    <w:rsid w:val="00F63D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63D22"/>
    <w:rPr>
      <w:rFonts w:ascii="Tahoma" w:hAnsi="Tahoma" w:cs="Tahoma"/>
      <w:sz w:val="16"/>
      <w:szCs w:val="16"/>
      <w:lang w:val="en-US" w:eastAsia="en-US" w:bidi="en-US"/>
    </w:rPr>
  </w:style>
  <w:style w:type="character" w:styleId="Refdecomentario">
    <w:name w:val="annotation reference"/>
    <w:rsid w:val="00F7083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70832"/>
    <w:rPr>
      <w:sz w:val="20"/>
      <w:szCs w:val="20"/>
    </w:rPr>
  </w:style>
  <w:style w:type="character" w:customStyle="1" w:styleId="TextocomentarioCar">
    <w:name w:val="Texto comentario Car"/>
    <w:link w:val="Textocomentario"/>
    <w:rsid w:val="00F70832"/>
    <w:rPr>
      <w:rFonts w:ascii="Times New Roman" w:hAnsi="Times New Roman"/>
      <w:lang w:val="en-US" w:eastAsia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70832"/>
    <w:rPr>
      <w:b/>
      <w:bCs/>
    </w:rPr>
  </w:style>
  <w:style w:type="character" w:customStyle="1" w:styleId="AsuntodelcomentarioCar">
    <w:name w:val="Asunto del comentario Car"/>
    <w:link w:val="Asuntodelcomentario"/>
    <w:rsid w:val="00F70832"/>
    <w:rPr>
      <w:rFonts w:ascii="Times New Roman" w:hAnsi="Times New Roman"/>
      <w:b/>
      <w:bCs/>
      <w:lang w:val="en-US" w:eastAsia="en-US" w:bidi="en-US"/>
    </w:rPr>
  </w:style>
  <w:style w:type="paragraph" w:styleId="Revisin">
    <w:name w:val="Revision"/>
    <w:hidden/>
    <w:uiPriority w:val="99"/>
    <w:semiHidden/>
    <w:rsid w:val="00303F3C"/>
    <w:rPr>
      <w:rFonts w:ascii="Times New Roman" w:hAnsi="Times New Roman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4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4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royectos\PEIXE%20VERDE\CALIDAD\NUEVO%20PLAN%20DE%20CALIDAD\CONTROL%20DOCUMENTACION\PV_PLT_09_014_07_PLANTILLA%20DE%20ACTA%20DE%20REUN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2447-E056-48CA-AE89-E5BC1B62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PV_PLT_09_014_07_PLANTILLA DE ACTA DE REUNION.dot</Template>
  <TotalTime>1</TotalTime>
  <Pages>15</Pages>
  <Words>3625</Words>
  <Characters>19942</Characters>
  <Application>Microsoft Office Word</Application>
  <DocSecurity>0</DocSecurity>
  <Lines>166</Lines>
  <Paragraphs>47</Paragraphs>
  <ScaleCrop>false</ScaleCrop>
  <Company>Dark</Company>
  <LinksUpToDate>false</LinksUpToDate>
  <CharactersWithSpaces>23520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jmdorado</dc:creator>
  <cp:keywords/>
  <cp:lastModifiedBy>Celtia Castelo</cp:lastModifiedBy>
  <cp:revision>277</cp:revision>
  <cp:lastPrinted>2010-11-25T18:59:00Z</cp:lastPrinted>
  <dcterms:created xsi:type="dcterms:W3CDTF">2024-01-30T06:15:00Z</dcterms:created>
  <dcterms:modified xsi:type="dcterms:W3CDTF">2024-02-14T16:48:00Z</dcterms:modified>
</cp:coreProperties>
</file>